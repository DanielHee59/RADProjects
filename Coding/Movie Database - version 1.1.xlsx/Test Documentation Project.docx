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"/>
          <w:szCs w:val="32"/>
          <w:lang w:val="en-AU"/>
        </w:rPr>
        <w:id w:val="1342900887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5C5F31" w:rsidRPr="005C5F31" w:rsidRDefault="005C5F31" w:rsidP="005C5F31">
          <w:pPr>
            <w:pStyle w:val="NoSpacing"/>
            <w:rPr>
              <w:sz w:val="2"/>
            </w:rPr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CC00A8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5C5F31" w:rsidRDefault="00DC61BD">
          <w:pPr>
            <w:sectPr w:rsidR="005C5F31" w:rsidSect="005C5F31">
              <w:footerReference w:type="first" r:id="rId8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8372475</wp:posOffset>
                    </wp:positionV>
                    <wp:extent cx="5943600" cy="374904"/>
                    <wp:effectExtent l="0" t="0" r="762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F31" w:rsidRDefault="00B46E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0739270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61B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08210628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5F31" w:rsidRDefault="00633F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659.25pt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:rsidR="005C5F31" w:rsidRDefault="00AD11B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0739270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61B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082106289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C5F31" w:rsidRDefault="00633FE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 Programming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5F31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821690</wp:posOffset>
                    </wp:positionH>
                    <wp:positionV relativeFrom="margin">
                      <wp:posOffset>457200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200863389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C5F31" w:rsidRDefault="00F50B9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Test </w:t>
                                    </w:r>
                                    <w:r w:rsidR="00FA7ED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5C5F31" w:rsidRDefault="00EF42C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PROJECT</w:t>
                                </w:r>
                              </w:p>
                              <w:p w:rsidR="005C5F31" w:rsidRDefault="005C5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64.7pt;margin-top:36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200863389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C5F31" w:rsidRDefault="00F50B9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Test </w:t>
                              </w:r>
                              <w:r w:rsidR="00FA7ED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5C5F31" w:rsidRDefault="00EF42C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PROJECT</w:t>
                          </w:r>
                        </w:p>
                        <w:p w:rsidR="005C5F31" w:rsidRDefault="005C5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214037080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FA7EDB" w:rsidRDefault="00FA7EDB">
              <w:pPr>
                <w:pStyle w:val="TOCHeading"/>
              </w:pPr>
              <w:r>
                <w:t>Table of Contents</w:t>
              </w:r>
            </w:p>
            <w:p w:rsidR="009A27E5" w:rsidRDefault="00AC488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628371" w:history="1">
                <w:r w:rsidR="009A27E5" w:rsidRPr="00730BC0">
                  <w:rPr>
                    <w:rStyle w:val="Hyperlink"/>
                    <w:noProof/>
                  </w:rPr>
                  <w:t>Test your code against the PEAR code standard with an appropriate static analysis tool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_Toc19628371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2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2" w:history="1">
                <w:r w:rsidR="009A27E5" w:rsidRPr="00730BC0">
                  <w:rPr>
                    <w:rStyle w:val="Hyperlink"/>
                    <w:noProof/>
                  </w:rPr>
                  <w:t>Original “Search.php”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_Toc19628372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2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3" w:history="1">
                <w:r w:rsidR="009A27E5" w:rsidRPr="00730BC0">
                  <w:rPr>
                    <w:rStyle w:val="Hyperlink"/>
                    <w:noProof/>
                  </w:rPr>
                  <w:t>After using PHP Beautify Tool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_Toc19628373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4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4" w:history="1">
                <w:r w:rsidR="009A27E5" w:rsidRPr="00730BC0">
                  <w:rPr>
                    <w:rStyle w:val="Hyperlink"/>
                    <w:noProof/>
                  </w:rPr>
                  <w:t>Original “display.php”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_Toc19628374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6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5" w:history="1">
                <w:r w:rsidR="009A27E5" w:rsidRPr="00730BC0">
                  <w:rPr>
                    <w:rStyle w:val="Hyperlink"/>
                    <w:noProof/>
                  </w:rPr>
                  <w:t>After using PHP Beautify Tool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_Toc19628375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8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6" w:history="1">
                <w:r w:rsidR="009A27E5" w:rsidRPr="00730BC0">
                  <w:rPr>
                    <w:rStyle w:val="Hyperlink"/>
                    <w:noProof/>
                  </w:rPr>
                  <w:t>Consistency Validation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_Toc19628376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10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7" w:history="1">
                <w:r w:rsidR="009A27E5" w:rsidRPr="00730BC0">
                  <w:rPr>
                    <w:rStyle w:val="Hyperlink"/>
                    <w:noProof/>
                  </w:rPr>
                  <w:t>Microsoft Edge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_Toc19628377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11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8" w:history="1">
                <w:r w:rsidR="009A27E5" w:rsidRPr="00730BC0">
                  <w:rPr>
                    <w:rStyle w:val="Hyperlink"/>
                    <w:noProof/>
                  </w:rPr>
                  <w:t>Google Chrome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_Toc19628378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12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79" w:history="1">
                <w:r w:rsidR="009A27E5" w:rsidRPr="00730BC0">
                  <w:rPr>
                    <w:rStyle w:val="Hyperlink"/>
                    <w:noProof/>
                  </w:rPr>
                  <w:t>Firefox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_Toc19628379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12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9A27E5" w:rsidRDefault="00B46E5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9628380" w:history="1">
                <w:r w:rsidR="009A27E5" w:rsidRPr="00730BC0">
                  <w:rPr>
                    <w:rStyle w:val="Hyperlink"/>
                    <w:noProof/>
                  </w:rPr>
                  <w:t>Software Risk Analysis Report</w:t>
                </w:r>
                <w:r w:rsidR="009A27E5">
                  <w:rPr>
                    <w:noProof/>
                    <w:webHidden/>
                  </w:rPr>
                  <w:tab/>
                </w:r>
                <w:r w:rsidR="009A27E5">
                  <w:rPr>
                    <w:noProof/>
                    <w:webHidden/>
                  </w:rPr>
                  <w:fldChar w:fldCharType="begin"/>
                </w:r>
                <w:r w:rsidR="009A27E5">
                  <w:rPr>
                    <w:noProof/>
                    <w:webHidden/>
                  </w:rPr>
                  <w:instrText xml:space="preserve"> PAGEREF _Toc19628380 \h </w:instrText>
                </w:r>
                <w:r w:rsidR="009A27E5">
                  <w:rPr>
                    <w:noProof/>
                    <w:webHidden/>
                  </w:rPr>
                </w:r>
                <w:r w:rsidR="009A27E5">
                  <w:rPr>
                    <w:noProof/>
                    <w:webHidden/>
                  </w:rPr>
                  <w:fldChar w:fldCharType="separate"/>
                </w:r>
                <w:r w:rsidR="009A27E5">
                  <w:rPr>
                    <w:noProof/>
                    <w:webHidden/>
                  </w:rPr>
                  <w:t>13</w:t>
                </w:r>
                <w:r w:rsidR="009A27E5">
                  <w:rPr>
                    <w:noProof/>
                    <w:webHidden/>
                  </w:rPr>
                  <w:fldChar w:fldCharType="end"/>
                </w:r>
              </w:hyperlink>
            </w:p>
            <w:p w:rsidR="00FA7EDB" w:rsidRDefault="00AC488F">
              <w:r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  <w:p w:rsidR="005C5F31" w:rsidRDefault="00B46E5A" w:rsidP="005C5F31">
          <w:pPr>
            <w:pStyle w:val="TOC"/>
          </w:pPr>
        </w:p>
      </w:sdtContent>
    </w:sdt>
    <w:p w:rsidR="00B345E6" w:rsidRDefault="00B46E5A"/>
    <w:p w:rsidR="00DC61BD" w:rsidRDefault="00DC61BD">
      <w:pPr>
        <w:sectPr w:rsidR="00DC61BD" w:rsidSect="005C5F31"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5C5F31" w:rsidRDefault="005C5F31"/>
    <w:p w:rsidR="00DC61BD" w:rsidRDefault="00F50B9A" w:rsidP="00F50B9A">
      <w:pPr>
        <w:pStyle w:val="Heading1"/>
      </w:pPr>
      <w:bookmarkStart w:id="0" w:name="_Toc19628371"/>
      <w:r>
        <w:t>Test your code against the PEAR code standard with an appropriate static analysis tool</w:t>
      </w:r>
      <w:bookmarkEnd w:id="0"/>
    </w:p>
    <w:p w:rsidR="00F50B9A" w:rsidRDefault="00F50B9A" w:rsidP="00F50B9A"/>
    <w:p w:rsidR="00F50B9A" w:rsidRDefault="00EF42C9" w:rsidP="00F50B9A">
      <w:pPr>
        <w:pStyle w:val="Heading2"/>
      </w:pPr>
      <w:bookmarkStart w:id="1" w:name="_Toc19628372"/>
      <w:r>
        <w:t>Original “Search</w:t>
      </w:r>
      <w:r w:rsidR="00F50B9A">
        <w:t>.php”</w:t>
      </w:r>
      <w:bookmarkEnd w:id="1"/>
    </w:p>
    <w:p w:rsidR="00EF42C9" w:rsidRDefault="00EF42C9" w:rsidP="00EF42C9">
      <w:r>
        <w:t>&lt;?php</w:t>
      </w:r>
    </w:p>
    <w:p w:rsidR="00EF42C9" w:rsidRDefault="00EF42C9" w:rsidP="00EF42C9"/>
    <w:p w:rsidR="00EF42C9" w:rsidRDefault="00EF42C9" w:rsidP="00EF42C9">
      <w:r>
        <w:t>$title = $_POST['title'];</w:t>
      </w:r>
    </w:p>
    <w:p w:rsidR="00EF42C9" w:rsidRDefault="00EF42C9" w:rsidP="00EF42C9"/>
    <w:p w:rsidR="00EF42C9" w:rsidRDefault="00EF42C9" w:rsidP="00EF42C9">
      <w:r>
        <w:t>if($_SERVER["REQUEST_METHOD"]=="POST"){</w:t>
      </w:r>
    </w:p>
    <w:p w:rsidR="00EF42C9" w:rsidRDefault="00EF42C9" w:rsidP="00EF42C9"/>
    <w:p w:rsidR="00EF42C9" w:rsidRDefault="00EF42C9" w:rsidP="00EF42C9">
      <w:r>
        <w:t>}</w:t>
      </w:r>
    </w:p>
    <w:p w:rsidR="00EF42C9" w:rsidRDefault="00EF42C9" w:rsidP="00EF42C9">
      <w:r>
        <w:t>// Connect to database</w:t>
      </w:r>
    </w:p>
    <w:p w:rsidR="00EF42C9" w:rsidRDefault="00EF42C9" w:rsidP="00EF42C9">
      <w:r>
        <w:t xml:space="preserve">    $connection = mysqli_connect("localhost","root","","movies");</w:t>
      </w:r>
    </w:p>
    <w:p w:rsidR="00EF42C9" w:rsidRDefault="00EF42C9" w:rsidP="00EF42C9"/>
    <w:p w:rsidR="00EF42C9" w:rsidRDefault="00EF42C9" w:rsidP="00EF42C9">
      <w:r>
        <w:t>//Check Connection</w:t>
      </w:r>
    </w:p>
    <w:p w:rsidR="00EF42C9" w:rsidRDefault="00EF42C9" w:rsidP="00EF42C9">
      <w:r>
        <w:t xml:space="preserve">    if (!$connection){</w:t>
      </w:r>
    </w:p>
    <w:p w:rsidR="00EF42C9" w:rsidRDefault="00EF42C9" w:rsidP="00EF42C9">
      <w:r>
        <w:t xml:space="preserve">        die("Connection failed:" .mysqli_connect_error());</w:t>
      </w:r>
    </w:p>
    <w:p w:rsidR="00EF42C9" w:rsidRDefault="00EF42C9" w:rsidP="00EF42C9">
      <w:r>
        <w:t xml:space="preserve">    }</w:t>
      </w:r>
    </w:p>
    <w:p w:rsidR="00EF42C9" w:rsidRDefault="00EF42C9" w:rsidP="00EF42C9">
      <w:r>
        <w:t xml:space="preserve">    $title = $_POST['title'];</w:t>
      </w:r>
    </w:p>
    <w:p w:rsidR="00EF42C9" w:rsidRDefault="00EF42C9" w:rsidP="00EF42C9">
      <w:r>
        <w:t xml:space="preserve">    $rating = $_POST['rating'];</w:t>
      </w:r>
    </w:p>
    <w:p w:rsidR="00EF42C9" w:rsidRDefault="00EF42C9" w:rsidP="00EF42C9">
      <w:r>
        <w:t xml:space="preserve">    $genre = $_POST['genre'];</w:t>
      </w:r>
    </w:p>
    <w:p w:rsidR="00EF42C9" w:rsidRDefault="00EF42C9" w:rsidP="00EF42C9">
      <w:r>
        <w:t xml:space="preserve">    $year = $_POST['year'];</w:t>
      </w:r>
    </w:p>
    <w:p w:rsidR="00EF42C9" w:rsidRDefault="00EF42C9" w:rsidP="00EF42C9"/>
    <w:p w:rsidR="00EF42C9" w:rsidRDefault="00EF42C9" w:rsidP="00EF42C9">
      <w:r>
        <w:t xml:space="preserve">    $sql = "SELECT * FROM movie_list WHERE title LIKE '%$title%' AND genre LIKE '%$genre%' AND rating LIKE '%$rating%' AND year LIKE '%$year%'";</w:t>
      </w:r>
    </w:p>
    <w:p w:rsidR="00EF42C9" w:rsidRDefault="00EF42C9" w:rsidP="00EF42C9">
      <w:r>
        <w:t xml:space="preserve">    $result = $connection-&gt;query($sql);</w:t>
      </w:r>
    </w:p>
    <w:p w:rsidR="00EF42C9" w:rsidRDefault="00EF42C9" w:rsidP="00EF42C9"/>
    <w:p w:rsidR="00EF42C9" w:rsidRDefault="00EF42C9" w:rsidP="00EF42C9">
      <w:r>
        <w:t xml:space="preserve">    if ($result-&gt;num_rows &gt; 0){</w:t>
      </w:r>
    </w:p>
    <w:p w:rsidR="00EF42C9" w:rsidRDefault="00EF42C9" w:rsidP="00EF42C9"/>
    <w:p w:rsidR="00EF42C9" w:rsidRDefault="00EF42C9" w:rsidP="00EF42C9">
      <w:r>
        <w:t xml:space="preserve">        echo "&lt;table class = 'centre' border=1&gt;";</w:t>
      </w:r>
    </w:p>
    <w:p w:rsidR="00EF42C9" w:rsidRDefault="00EF42C9" w:rsidP="00EF42C9"/>
    <w:p w:rsidR="00EF42C9" w:rsidRDefault="00EF42C9" w:rsidP="00EF42C9">
      <w:r>
        <w:t xml:space="preserve">        //Display header</w:t>
      </w:r>
    </w:p>
    <w:p w:rsidR="00EF42C9" w:rsidRDefault="00EF42C9" w:rsidP="00EF42C9">
      <w:r>
        <w:t xml:space="preserve">        echo "&lt;tr&gt;</w:t>
      </w:r>
    </w:p>
    <w:p w:rsidR="00EF42C9" w:rsidRDefault="00EF42C9" w:rsidP="00EF42C9">
      <w:r>
        <w:t xml:space="preserve">                &lt;th&gt;ID &lt;/th&gt;</w:t>
      </w:r>
    </w:p>
    <w:p w:rsidR="00EF42C9" w:rsidRDefault="00EF42C9" w:rsidP="00EF42C9">
      <w:r>
        <w:t xml:space="preserve">                &lt;th&gt;Title   &lt;/th&gt;</w:t>
      </w:r>
    </w:p>
    <w:p w:rsidR="00EF42C9" w:rsidRDefault="00EF42C9" w:rsidP="00EF42C9">
      <w:r>
        <w:t xml:space="preserve">                &lt;th&gt;Studio  &lt;/th&gt;</w:t>
      </w:r>
    </w:p>
    <w:p w:rsidR="00EF42C9" w:rsidRDefault="00EF42C9" w:rsidP="00EF42C9">
      <w:r>
        <w:t xml:space="preserve">                &lt;th&gt;Status  &lt;/th&gt;</w:t>
      </w:r>
    </w:p>
    <w:p w:rsidR="00EF42C9" w:rsidRDefault="00EF42C9" w:rsidP="00EF42C9">
      <w:r>
        <w:t xml:space="preserve">                &lt;th&gt;Sound   &lt;/th&gt;</w:t>
      </w:r>
    </w:p>
    <w:p w:rsidR="00EF42C9" w:rsidRDefault="00EF42C9" w:rsidP="00EF42C9">
      <w:r>
        <w:t xml:space="preserve">                &lt;th&gt;Versions&lt;/th&gt;</w:t>
      </w:r>
    </w:p>
    <w:p w:rsidR="00EF42C9" w:rsidRDefault="00EF42C9" w:rsidP="00EF42C9">
      <w:r>
        <w:t xml:space="preserve">                &lt;th&gt;Price   &lt;/th&gt;</w:t>
      </w:r>
    </w:p>
    <w:p w:rsidR="00EF42C9" w:rsidRDefault="00EF42C9" w:rsidP="00EF42C9">
      <w:r>
        <w:t xml:space="preserve">                &lt;th&gt;Rating  &lt;/th&gt;</w:t>
      </w:r>
    </w:p>
    <w:p w:rsidR="00EF42C9" w:rsidRDefault="00EF42C9" w:rsidP="00EF42C9">
      <w:r>
        <w:t xml:space="preserve">                &lt;th&gt;Year    &lt;/th&gt;</w:t>
      </w:r>
    </w:p>
    <w:p w:rsidR="00EF42C9" w:rsidRDefault="00EF42C9" w:rsidP="00EF42C9">
      <w:r>
        <w:t xml:space="preserve">                &lt;th&gt;Genre   &lt;/th&gt;</w:t>
      </w:r>
    </w:p>
    <w:p w:rsidR="00EF42C9" w:rsidRDefault="00EF42C9" w:rsidP="00EF42C9">
      <w:r>
        <w:t xml:space="preserve">                &lt;th&gt;Aspect  &lt;/th&gt;</w:t>
      </w:r>
    </w:p>
    <w:p w:rsidR="00EF42C9" w:rsidRDefault="00EF42C9" w:rsidP="00EF42C9">
      <w:r>
        <w:t xml:space="preserve">            &lt;/tr&gt;";</w:t>
      </w:r>
    </w:p>
    <w:p w:rsidR="00EF42C9" w:rsidRDefault="00EF42C9" w:rsidP="00EF42C9"/>
    <w:p w:rsidR="00EF42C9" w:rsidRDefault="00EF42C9" w:rsidP="00EF42C9">
      <w:r>
        <w:tab/>
      </w:r>
      <w:r>
        <w:tab/>
        <w:t>while($row = mysqli_fetch_array($result)){</w:t>
      </w:r>
    </w:p>
    <w:p w:rsidR="00EF42C9" w:rsidRDefault="00EF42C9" w:rsidP="00EF42C9">
      <w:r>
        <w:t xml:space="preserve">            echo "&lt;tr&gt;";</w:t>
      </w:r>
    </w:p>
    <w:p w:rsidR="00EF42C9" w:rsidRDefault="00EF42C9" w:rsidP="00EF42C9">
      <w:r>
        <w:t xml:space="preserve">            echo "&lt;td&gt;" .$row['id'] ."&lt;/td&gt;";</w:t>
      </w:r>
    </w:p>
    <w:p w:rsidR="00EF42C9" w:rsidRDefault="00EF42C9" w:rsidP="00EF42C9">
      <w:r>
        <w:t xml:space="preserve">            echo "&lt;td&gt;" .$row['title'] ."&lt;/td&gt;";</w:t>
      </w:r>
    </w:p>
    <w:p w:rsidR="00EF42C9" w:rsidRDefault="00EF42C9" w:rsidP="00EF42C9">
      <w:r>
        <w:t xml:space="preserve">            echo "&lt;td&gt;" .$row['studio']. "&lt;/td&gt;";</w:t>
      </w:r>
    </w:p>
    <w:p w:rsidR="00EF42C9" w:rsidRDefault="00EF42C9" w:rsidP="00EF42C9">
      <w:r>
        <w:t xml:space="preserve">            echo "&lt;td&gt;" .$row['status']. "&lt;/td&gt;";</w:t>
      </w:r>
    </w:p>
    <w:p w:rsidR="00EF42C9" w:rsidRDefault="00EF42C9" w:rsidP="00EF42C9">
      <w:r>
        <w:t xml:space="preserve">            echo "&lt;td&gt;" .$row['sound']. "&lt;/td&gt;";</w:t>
      </w:r>
    </w:p>
    <w:p w:rsidR="00EF42C9" w:rsidRDefault="00EF42C9" w:rsidP="00EF42C9">
      <w:r>
        <w:t xml:space="preserve">            echo "&lt;td&gt;" .$row['versions']. "&lt;/td&gt;";</w:t>
      </w:r>
    </w:p>
    <w:p w:rsidR="00EF42C9" w:rsidRDefault="00EF42C9" w:rsidP="00EF42C9">
      <w:r>
        <w:t xml:space="preserve">            echo "&lt;td&gt;" .$row['price']. "&lt;/td&gt;";</w:t>
      </w:r>
    </w:p>
    <w:p w:rsidR="00EF42C9" w:rsidRDefault="00EF42C9" w:rsidP="00EF42C9">
      <w:r>
        <w:t xml:space="preserve">            echo "&lt;td&gt;" .$row['rating']. "&lt;/td&gt;";</w:t>
      </w:r>
    </w:p>
    <w:p w:rsidR="00EF42C9" w:rsidRDefault="00EF42C9" w:rsidP="00EF42C9">
      <w:r>
        <w:t xml:space="preserve">            echo "&lt;td&gt;" .$row['year']. "&lt;/td&gt;";</w:t>
      </w:r>
    </w:p>
    <w:p w:rsidR="00EF42C9" w:rsidRDefault="00EF42C9" w:rsidP="00EF42C9">
      <w:r>
        <w:t xml:space="preserve">            echo "&lt;td&gt;" .$row['genre']. "&lt;/td&gt;";</w:t>
      </w:r>
    </w:p>
    <w:p w:rsidR="00EF42C9" w:rsidRDefault="00EF42C9" w:rsidP="00EF42C9">
      <w:r>
        <w:t xml:space="preserve">            echo "&lt;td&gt;" .$row['aspect']. "&lt;/td&gt;";</w:t>
      </w:r>
    </w:p>
    <w:p w:rsidR="00EF42C9" w:rsidRDefault="00EF42C9" w:rsidP="00EF42C9">
      <w:r>
        <w:t xml:space="preserve">            echo "&lt;/tr&gt;";</w:t>
      </w:r>
    </w:p>
    <w:p w:rsidR="00EF42C9" w:rsidRDefault="00EF42C9" w:rsidP="00EF42C9">
      <w:r>
        <w:tab/>
      </w:r>
      <w:r>
        <w:tab/>
        <w:t>}</w:t>
      </w:r>
    </w:p>
    <w:p w:rsidR="00EF42C9" w:rsidRDefault="00EF42C9" w:rsidP="00EF42C9">
      <w:r>
        <w:lastRenderedPageBreak/>
        <w:t xml:space="preserve">    }</w:t>
      </w:r>
    </w:p>
    <w:p w:rsidR="00EF42C9" w:rsidRDefault="00EF42C9" w:rsidP="00EF42C9">
      <w:r>
        <w:t xml:space="preserve">    else{</w:t>
      </w:r>
    </w:p>
    <w:p w:rsidR="00EF42C9" w:rsidRDefault="00EF42C9" w:rsidP="00EF42C9">
      <w:r>
        <w:t xml:space="preserve">        echo "No movie found";</w:t>
      </w:r>
    </w:p>
    <w:p w:rsidR="00EF42C9" w:rsidRDefault="00EF42C9" w:rsidP="00EF42C9">
      <w:r>
        <w:t xml:space="preserve">    }</w:t>
      </w:r>
    </w:p>
    <w:p w:rsidR="00EF42C9" w:rsidRDefault="00EF42C9" w:rsidP="00EF42C9">
      <w:r>
        <w:t xml:space="preserve">   </w:t>
      </w:r>
    </w:p>
    <w:p w:rsidR="00EF42C9" w:rsidRDefault="00EF42C9" w:rsidP="00EF42C9">
      <w:r>
        <w:t xml:space="preserve"> </w:t>
      </w:r>
    </w:p>
    <w:p w:rsidR="00EF42C9" w:rsidRDefault="00EF42C9" w:rsidP="00EF42C9">
      <w:r>
        <w:t xml:space="preserve">    mysqli_close($connection);   </w:t>
      </w:r>
    </w:p>
    <w:p w:rsidR="00EF42C9" w:rsidRDefault="00EF42C9" w:rsidP="00EF42C9">
      <w:r>
        <w:t xml:space="preserve">    include "./templates/head.php"; </w:t>
      </w:r>
    </w:p>
    <w:p w:rsidR="00EF42C9" w:rsidRDefault="00EF42C9" w:rsidP="00EF42C9">
      <w:r>
        <w:t>?&gt;</w:t>
      </w:r>
    </w:p>
    <w:p w:rsidR="00EF42C9" w:rsidRDefault="00EF42C9" w:rsidP="00EF42C9">
      <w:r>
        <w:t>&lt;?php</w:t>
      </w:r>
    </w:p>
    <w:p w:rsidR="00EF42C9" w:rsidRDefault="00EF42C9" w:rsidP="00EF42C9">
      <w:r>
        <w:t xml:space="preserve">    echo "&lt;br&gt;&lt;a href = 'Search.html'&gt;Back&lt;/a&gt;&lt;/br&gt;";</w:t>
      </w:r>
    </w:p>
    <w:p w:rsidR="00EF42C9" w:rsidRDefault="00EF42C9" w:rsidP="00EF42C9">
      <w:r>
        <w:t xml:space="preserve">    </w:t>
      </w:r>
    </w:p>
    <w:p w:rsidR="00F50B9A" w:rsidRDefault="00EF42C9" w:rsidP="00EF42C9">
      <w:r>
        <w:t>?&gt;</w:t>
      </w:r>
    </w:p>
    <w:p w:rsidR="00F50B9A" w:rsidRDefault="00F50B9A" w:rsidP="00F50B9A">
      <w:pPr>
        <w:pStyle w:val="Heading2"/>
      </w:pPr>
      <w:bookmarkStart w:id="2" w:name="_Toc19628373"/>
      <w:r>
        <w:t>After using PHP Beautify Tool</w:t>
      </w:r>
      <w:bookmarkEnd w:id="2"/>
    </w:p>
    <w:p w:rsidR="00EF42C9" w:rsidRDefault="00EF42C9" w:rsidP="00EF42C9">
      <w:r>
        <w:t>&lt;?php</w:t>
      </w:r>
    </w:p>
    <w:p w:rsidR="00EF42C9" w:rsidRDefault="00EF42C9" w:rsidP="00EF42C9">
      <w:r>
        <w:t>$title = $_POST['title'];</w:t>
      </w:r>
    </w:p>
    <w:p w:rsidR="00EF42C9" w:rsidRDefault="00EF42C9" w:rsidP="00EF42C9"/>
    <w:p w:rsidR="00EF42C9" w:rsidRDefault="00EF42C9" w:rsidP="00EF42C9">
      <w:r>
        <w:t>if ($_SERVER["REQUEST_METHOD"] == "POST")</w:t>
      </w:r>
    </w:p>
    <w:p w:rsidR="00EF42C9" w:rsidRDefault="00EF42C9" w:rsidP="00EF42C9">
      <w:r>
        <w:t>{</w:t>
      </w:r>
    </w:p>
    <w:p w:rsidR="00EF42C9" w:rsidRDefault="00EF42C9" w:rsidP="00EF42C9"/>
    <w:p w:rsidR="00EF42C9" w:rsidRDefault="00EF42C9" w:rsidP="00EF42C9">
      <w:r>
        <w:t>}</w:t>
      </w:r>
    </w:p>
    <w:p w:rsidR="00EF42C9" w:rsidRDefault="00EF42C9" w:rsidP="00EF42C9">
      <w:r>
        <w:t>// Connect to database</w:t>
      </w:r>
    </w:p>
    <w:p w:rsidR="00EF42C9" w:rsidRDefault="00EF42C9" w:rsidP="00EF42C9">
      <w:r>
        <w:t>$connection = mysqli_connect("localhost", "root", "", "movies");</w:t>
      </w:r>
    </w:p>
    <w:p w:rsidR="00EF42C9" w:rsidRDefault="00EF42C9" w:rsidP="00EF42C9"/>
    <w:p w:rsidR="00EF42C9" w:rsidRDefault="00EF42C9" w:rsidP="00EF42C9">
      <w:r>
        <w:t>//Check Connection</w:t>
      </w:r>
    </w:p>
    <w:p w:rsidR="00EF42C9" w:rsidRDefault="00EF42C9" w:rsidP="00EF42C9">
      <w:r>
        <w:t>if (!$connection)</w:t>
      </w:r>
    </w:p>
    <w:p w:rsidR="00EF42C9" w:rsidRDefault="00EF42C9" w:rsidP="00EF42C9">
      <w:r>
        <w:t>{</w:t>
      </w:r>
    </w:p>
    <w:p w:rsidR="00EF42C9" w:rsidRDefault="00EF42C9" w:rsidP="00EF42C9">
      <w:r>
        <w:t xml:space="preserve">    die("Connection failed:" . mysqli_connect_error());</w:t>
      </w:r>
    </w:p>
    <w:p w:rsidR="00EF42C9" w:rsidRDefault="00EF42C9" w:rsidP="00EF42C9">
      <w:r>
        <w:t>}</w:t>
      </w:r>
    </w:p>
    <w:p w:rsidR="00EF42C9" w:rsidRDefault="00EF42C9" w:rsidP="00EF42C9">
      <w:r>
        <w:t>$title = $_POST['title'];</w:t>
      </w:r>
    </w:p>
    <w:p w:rsidR="00EF42C9" w:rsidRDefault="00EF42C9" w:rsidP="00EF42C9">
      <w:r>
        <w:t>$rating = $_POST['rating'];</w:t>
      </w:r>
    </w:p>
    <w:p w:rsidR="00EF42C9" w:rsidRDefault="00EF42C9" w:rsidP="00EF42C9">
      <w:r>
        <w:lastRenderedPageBreak/>
        <w:t>$genre = $_POST['genre'];</w:t>
      </w:r>
    </w:p>
    <w:p w:rsidR="00EF42C9" w:rsidRDefault="00EF42C9" w:rsidP="00EF42C9">
      <w:r>
        <w:t>$year = $_POST['year'];</w:t>
      </w:r>
    </w:p>
    <w:p w:rsidR="00EF42C9" w:rsidRDefault="00EF42C9" w:rsidP="00EF42C9"/>
    <w:p w:rsidR="00EF42C9" w:rsidRDefault="00EF42C9" w:rsidP="00EF42C9">
      <w:r>
        <w:t>$sql = "SELECT * FROM movie_list WHERE title LIKE '%$title%' AND genre LIKE '%$genre%' AND rating LIKE '%$rating%' AND year LIKE '%$year%'";</w:t>
      </w:r>
    </w:p>
    <w:p w:rsidR="00EF42C9" w:rsidRDefault="00EF42C9" w:rsidP="00EF42C9">
      <w:r>
        <w:t>$result = $connection-&gt;query($sql);</w:t>
      </w:r>
    </w:p>
    <w:p w:rsidR="00EF42C9" w:rsidRDefault="00EF42C9" w:rsidP="00EF42C9"/>
    <w:p w:rsidR="00EF42C9" w:rsidRDefault="00EF42C9" w:rsidP="00EF42C9">
      <w:r>
        <w:t>if ($result-&gt;num_rows &gt; 0)</w:t>
      </w:r>
    </w:p>
    <w:p w:rsidR="00EF42C9" w:rsidRDefault="00EF42C9" w:rsidP="00EF42C9">
      <w:r>
        <w:t>{</w:t>
      </w:r>
    </w:p>
    <w:p w:rsidR="00EF42C9" w:rsidRDefault="00EF42C9" w:rsidP="00EF42C9"/>
    <w:p w:rsidR="00EF42C9" w:rsidRDefault="00EF42C9" w:rsidP="00EF42C9">
      <w:r>
        <w:t xml:space="preserve">    echo "&lt;table class = 'centre' border=1&gt;";</w:t>
      </w:r>
    </w:p>
    <w:p w:rsidR="00EF42C9" w:rsidRDefault="00EF42C9" w:rsidP="00EF42C9"/>
    <w:p w:rsidR="00EF42C9" w:rsidRDefault="00EF42C9" w:rsidP="00EF42C9">
      <w:r>
        <w:t xml:space="preserve">    //Display header</w:t>
      </w:r>
    </w:p>
    <w:p w:rsidR="00EF42C9" w:rsidRDefault="00EF42C9" w:rsidP="00EF42C9">
      <w:r>
        <w:t xml:space="preserve">    echo "&lt;tr&gt;</w:t>
      </w:r>
    </w:p>
    <w:p w:rsidR="00EF42C9" w:rsidRDefault="00EF42C9" w:rsidP="00EF42C9">
      <w:r>
        <w:t xml:space="preserve">                &lt;th&gt;ID &lt;/th&gt;</w:t>
      </w:r>
    </w:p>
    <w:p w:rsidR="00EF42C9" w:rsidRDefault="00EF42C9" w:rsidP="00EF42C9">
      <w:r>
        <w:t xml:space="preserve">                &lt;th&gt;Title   &lt;/th&gt;</w:t>
      </w:r>
    </w:p>
    <w:p w:rsidR="00EF42C9" w:rsidRDefault="00EF42C9" w:rsidP="00EF42C9">
      <w:r>
        <w:t xml:space="preserve">                &lt;th&gt;Studio  &lt;/th&gt;</w:t>
      </w:r>
    </w:p>
    <w:p w:rsidR="00EF42C9" w:rsidRDefault="00EF42C9" w:rsidP="00EF42C9">
      <w:r>
        <w:t xml:space="preserve">                &lt;th&gt;Status  &lt;/th&gt;</w:t>
      </w:r>
    </w:p>
    <w:p w:rsidR="00EF42C9" w:rsidRDefault="00EF42C9" w:rsidP="00EF42C9">
      <w:r>
        <w:t xml:space="preserve">                &lt;th&gt;Sound   &lt;/th&gt;</w:t>
      </w:r>
    </w:p>
    <w:p w:rsidR="00EF42C9" w:rsidRDefault="00EF42C9" w:rsidP="00EF42C9">
      <w:r>
        <w:t xml:space="preserve">                &lt;th&gt;Versions&lt;/th&gt;</w:t>
      </w:r>
    </w:p>
    <w:p w:rsidR="00EF42C9" w:rsidRDefault="00EF42C9" w:rsidP="00EF42C9">
      <w:r>
        <w:t xml:space="preserve">                &lt;th&gt;Price   &lt;/th&gt;</w:t>
      </w:r>
    </w:p>
    <w:p w:rsidR="00EF42C9" w:rsidRDefault="00EF42C9" w:rsidP="00EF42C9">
      <w:r>
        <w:t xml:space="preserve">                &lt;th&gt;Rating  &lt;/th&gt;</w:t>
      </w:r>
    </w:p>
    <w:p w:rsidR="00EF42C9" w:rsidRDefault="00EF42C9" w:rsidP="00EF42C9">
      <w:r>
        <w:t xml:space="preserve">                &lt;th&gt;Year    &lt;/th&gt;</w:t>
      </w:r>
    </w:p>
    <w:p w:rsidR="00EF42C9" w:rsidRDefault="00EF42C9" w:rsidP="00EF42C9">
      <w:r>
        <w:t xml:space="preserve">                &lt;th&gt;Genre   &lt;/th&gt;</w:t>
      </w:r>
    </w:p>
    <w:p w:rsidR="00EF42C9" w:rsidRDefault="00EF42C9" w:rsidP="00EF42C9">
      <w:r>
        <w:t xml:space="preserve">                &lt;th&gt;Aspect  &lt;/th&gt;</w:t>
      </w:r>
    </w:p>
    <w:p w:rsidR="00EF42C9" w:rsidRDefault="00EF42C9" w:rsidP="00EF42C9">
      <w:r>
        <w:t xml:space="preserve">            &lt;/tr&gt;";</w:t>
      </w:r>
    </w:p>
    <w:p w:rsidR="00EF42C9" w:rsidRDefault="00EF42C9" w:rsidP="00EF42C9"/>
    <w:p w:rsidR="00EF42C9" w:rsidRDefault="00EF42C9" w:rsidP="00EF42C9">
      <w:r>
        <w:t xml:space="preserve">    while ($row = mysqli_fetch_array($result))</w:t>
      </w:r>
    </w:p>
    <w:p w:rsidR="00EF42C9" w:rsidRDefault="00EF42C9" w:rsidP="00EF42C9">
      <w:r>
        <w:t xml:space="preserve">    {</w:t>
      </w:r>
    </w:p>
    <w:p w:rsidR="00EF42C9" w:rsidRDefault="00EF42C9" w:rsidP="00EF42C9">
      <w:r>
        <w:t xml:space="preserve">        echo "&lt;tr&gt;";</w:t>
      </w:r>
    </w:p>
    <w:p w:rsidR="00EF42C9" w:rsidRDefault="00EF42C9" w:rsidP="00EF42C9">
      <w:r>
        <w:t xml:space="preserve">        echo "&lt;td&gt;" . $row['id'] . "&lt;/td&gt;";</w:t>
      </w:r>
    </w:p>
    <w:p w:rsidR="00EF42C9" w:rsidRDefault="00EF42C9" w:rsidP="00EF42C9">
      <w:r>
        <w:lastRenderedPageBreak/>
        <w:t xml:space="preserve">        echo "&lt;td&gt;" . $row['title'] . "&lt;/td&gt;";</w:t>
      </w:r>
    </w:p>
    <w:p w:rsidR="00EF42C9" w:rsidRDefault="00EF42C9" w:rsidP="00EF42C9">
      <w:r>
        <w:t xml:space="preserve">        echo "&lt;td&gt;" . $row['studio'] . "&lt;/td&gt;";</w:t>
      </w:r>
    </w:p>
    <w:p w:rsidR="00EF42C9" w:rsidRDefault="00EF42C9" w:rsidP="00EF42C9">
      <w:r>
        <w:t xml:space="preserve">        echo "&lt;td&gt;" . $row['status'] . "&lt;/td&gt;";</w:t>
      </w:r>
    </w:p>
    <w:p w:rsidR="00EF42C9" w:rsidRDefault="00EF42C9" w:rsidP="00EF42C9">
      <w:r>
        <w:t xml:space="preserve">        echo "&lt;td&gt;" . $row['sound'] . "&lt;/td&gt;";</w:t>
      </w:r>
    </w:p>
    <w:p w:rsidR="00EF42C9" w:rsidRDefault="00EF42C9" w:rsidP="00EF42C9">
      <w:r>
        <w:t xml:space="preserve">        echo "&lt;td&gt;" . $row['versions'] . "&lt;/td&gt;";</w:t>
      </w:r>
    </w:p>
    <w:p w:rsidR="00EF42C9" w:rsidRDefault="00EF42C9" w:rsidP="00EF42C9">
      <w:r>
        <w:t xml:space="preserve">        echo "&lt;td&gt;" . $row['price'] . "&lt;/td&gt;";</w:t>
      </w:r>
    </w:p>
    <w:p w:rsidR="00EF42C9" w:rsidRDefault="00EF42C9" w:rsidP="00EF42C9">
      <w:r>
        <w:t xml:space="preserve">        echo "&lt;td&gt;" . $row['rating'] . "&lt;/td&gt;";</w:t>
      </w:r>
    </w:p>
    <w:p w:rsidR="00EF42C9" w:rsidRDefault="00EF42C9" w:rsidP="00EF42C9">
      <w:r>
        <w:t xml:space="preserve">        echo "&lt;td&gt;" . $row['year'] . "&lt;/td&gt;";</w:t>
      </w:r>
    </w:p>
    <w:p w:rsidR="00EF42C9" w:rsidRDefault="00EF42C9" w:rsidP="00EF42C9">
      <w:r>
        <w:t xml:space="preserve">        echo "&lt;td&gt;" . $row['genre'] . "&lt;/td&gt;";</w:t>
      </w:r>
    </w:p>
    <w:p w:rsidR="00EF42C9" w:rsidRDefault="00EF42C9" w:rsidP="00EF42C9">
      <w:r>
        <w:t xml:space="preserve">        echo "&lt;td&gt;" . $row['aspect'] . "&lt;/td&gt;";</w:t>
      </w:r>
    </w:p>
    <w:p w:rsidR="00EF42C9" w:rsidRDefault="00EF42C9" w:rsidP="00EF42C9">
      <w:r>
        <w:t xml:space="preserve">        echo "&lt;/tr&gt;";</w:t>
      </w:r>
    </w:p>
    <w:p w:rsidR="00EF42C9" w:rsidRDefault="00EF42C9" w:rsidP="00EF42C9">
      <w:r>
        <w:t xml:space="preserve">    }</w:t>
      </w:r>
    </w:p>
    <w:p w:rsidR="00EF42C9" w:rsidRDefault="00EF42C9" w:rsidP="00EF42C9">
      <w:r>
        <w:t>}</w:t>
      </w:r>
    </w:p>
    <w:p w:rsidR="00EF42C9" w:rsidRDefault="00EF42C9" w:rsidP="00EF42C9">
      <w:r>
        <w:t>else</w:t>
      </w:r>
    </w:p>
    <w:p w:rsidR="00EF42C9" w:rsidRDefault="00EF42C9" w:rsidP="00EF42C9">
      <w:r>
        <w:t>{</w:t>
      </w:r>
    </w:p>
    <w:p w:rsidR="00EF42C9" w:rsidRDefault="00EF42C9" w:rsidP="00EF42C9">
      <w:r>
        <w:t xml:space="preserve">    echo "No movie found";</w:t>
      </w:r>
    </w:p>
    <w:p w:rsidR="00EF42C9" w:rsidRDefault="00EF42C9" w:rsidP="00EF42C9">
      <w:r>
        <w:t>}</w:t>
      </w:r>
    </w:p>
    <w:p w:rsidR="00EF42C9" w:rsidRDefault="00EF42C9" w:rsidP="00EF42C9"/>
    <w:p w:rsidR="00EF42C9" w:rsidRDefault="00EF42C9" w:rsidP="00EF42C9">
      <w:r>
        <w:t>mysqli_close($connection);</w:t>
      </w:r>
    </w:p>
    <w:p w:rsidR="00EF42C9" w:rsidRDefault="00EF42C9" w:rsidP="00EF42C9">
      <w:r>
        <w:t>include "./templates/head.php";</w:t>
      </w:r>
    </w:p>
    <w:p w:rsidR="00EF42C9" w:rsidRDefault="00EF42C9" w:rsidP="00EF42C9">
      <w:r>
        <w:t>?&gt;</w:t>
      </w:r>
    </w:p>
    <w:p w:rsidR="00EF42C9" w:rsidRDefault="00EF42C9" w:rsidP="00EF42C9">
      <w:r>
        <w:t>&lt;?php</w:t>
      </w:r>
    </w:p>
    <w:p w:rsidR="00EF42C9" w:rsidRDefault="00EF42C9" w:rsidP="00EF42C9">
      <w:r>
        <w:t>echo "&lt;br&gt;&lt;a href = 'Search.html'&gt;Back&lt;/a&gt;&lt;/br&gt;";</w:t>
      </w:r>
    </w:p>
    <w:p w:rsidR="00EF42C9" w:rsidRDefault="00EF42C9" w:rsidP="00EF42C9"/>
    <w:p w:rsidR="00EF42C9" w:rsidRDefault="00EF42C9" w:rsidP="00EF42C9">
      <w:r>
        <w:t>?&gt;</w:t>
      </w:r>
    </w:p>
    <w:p w:rsidR="00EF42C9" w:rsidRDefault="00EF42C9" w:rsidP="00EF42C9">
      <w:pPr>
        <w:pStyle w:val="Heading2"/>
      </w:pPr>
      <w:bookmarkStart w:id="3" w:name="_Toc19628374"/>
      <w:r>
        <w:t>Original “display.php”</w:t>
      </w:r>
      <w:bookmarkEnd w:id="3"/>
    </w:p>
    <w:p w:rsidR="00EF42C9" w:rsidRDefault="00EF42C9" w:rsidP="00EF42C9">
      <w:r>
        <w:t>&lt;?php</w:t>
      </w:r>
    </w:p>
    <w:p w:rsidR="00EF42C9" w:rsidRDefault="00EF42C9" w:rsidP="00EF42C9">
      <w:r>
        <w:t>if($_SERVER["REQUEST_METHOD"]=="POST"){</w:t>
      </w:r>
    </w:p>
    <w:p w:rsidR="00EF42C9" w:rsidRDefault="00EF42C9" w:rsidP="00EF42C9"/>
    <w:p w:rsidR="00EF42C9" w:rsidRDefault="00EF42C9" w:rsidP="00EF42C9">
      <w:r>
        <w:t>}</w:t>
      </w:r>
    </w:p>
    <w:p w:rsidR="00EF42C9" w:rsidRDefault="00EF42C9" w:rsidP="00EF42C9">
      <w:r>
        <w:t>// Connect to database</w:t>
      </w:r>
    </w:p>
    <w:p w:rsidR="00EF42C9" w:rsidRDefault="00EF42C9" w:rsidP="00EF42C9">
      <w:r>
        <w:lastRenderedPageBreak/>
        <w:t xml:space="preserve">    $connection = mysqli_connect("localhost","root","","movies");</w:t>
      </w:r>
    </w:p>
    <w:p w:rsidR="00EF42C9" w:rsidRDefault="00EF42C9" w:rsidP="00EF42C9"/>
    <w:p w:rsidR="00EF42C9" w:rsidRDefault="00EF42C9" w:rsidP="00EF42C9">
      <w:r>
        <w:t>//Check Connection</w:t>
      </w:r>
    </w:p>
    <w:p w:rsidR="00EF42C9" w:rsidRDefault="00EF42C9" w:rsidP="00EF42C9">
      <w:r>
        <w:t xml:space="preserve">    if (!$connection){</w:t>
      </w:r>
    </w:p>
    <w:p w:rsidR="00EF42C9" w:rsidRDefault="00EF42C9" w:rsidP="00EF42C9">
      <w:r>
        <w:t xml:space="preserve">        die("Connection failed:" .mysqli_connect_error());</w:t>
      </w:r>
    </w:p>
    <w:p w:rsidR="00EF42C9" w:rsidRDefault="00EF42C9" w:rsidP="00EF42C9">
      <w:r>
        <w:t xml:space="preserve">    }</w:t>
      </w:r>
    </w:p>
    <w:p w:rsidR="00EF42C9" w:rsidRDefault="00EF42C9" w:rsidP="00EF42C9"/>
    <w:p w:rsidR="00EF42C9" w:rsidRDefault="00EF42C9" w:rsidP="00EF42C9">
      <w:r>
        <w:t xml:space="preserve">    $sql = "SELECT * FROM movie_list";</w:t>
      </w:r>
    </w:p>
    <w:p w:rsidR="00EF42C9" w:rsidRDefault="00EF42C9" w:rsidP="00EF42C9">
      <w:r>
        <w:t xml:space="preserve">    $result = $connection-&gt;query($sql);</w:t>
      </w:r>
    </w:p>
    <w:p w:rsidR="00EF42C9" w:rsidRDefault="00EF42C9" w:rsidP="00EF42C9">
      <w:r>
        <w:t xml:space="preserve">    echo "&lt;h2&gt;Movies&lt;/h2&gt;";</w:t>
      </w:r>
    </w:p>
    <w:p w:rsidR="00EF42C9" w:rsidRDefault="00EF42C9" w:rsidP="00EF42C9"/>
    <w:p w:rsidR="00EF42C9" w:rsidRDefault="00EF42C9" w:rsidP="00EF42C9">
      <w:r>
        <w:t xml:space="preserve">    echo "&lt;br&gt;&lt;a href = 'index.html'&gt;Back&lt;/a&gt;&lt;/br&gt;";</w:t>
      </w:r>
    </w:p>
    <w:p w:rsidR="00EF42C9" w:rsidRDefault="00EF42C9" w:rsidP="00EF42C9"/>
    <w:p w:rsidR="00EF42C9" w:rsidRDefault="00EF42C9" w:rsidP="00EF42C9">
      <w:r>
        <w:t xml:space="preserve">    if ($result-&gt;num_rows &gt; 0){</w:t>
      </w:r>
    </w:p>
    <w:p w:rsidR="00EF42C9" w:rsidRDefault="00EF42C9" w:rsidP="00EF42C9"/>
    <w:p w:rsidR="00EF42C9" w:rsidRDefault="00EF42C9" w:rsidP="00EF42C9">
      <w:r>
        <w:t xml:space="preserve">        echo "&lt;table class = 'centre' border=1&gt;";</w:t>
      </w:r>
    </w:p>
    <w:p w:rsidR="00EF42C9" w:rsidRDefault="00EF42C9" w:rsidP="00EF42C9"/>
    <w:p w:rsidR="00EF42C9" w:rsidRDefault="00EF42C9" w:rsidP="00EF42C9">
      <w:r>
        <w:t xml:space="preserve">        //Display header</w:t>
      </w:r>
    </w:p>
    <w:p w:rsidR="00EF42C9" w:rsidRDefault="00EF42C9" w:rsidP="00EF42C9">
      <w:r>
        <w:t xml:space="preserve">        echo "&lt;tr&gt;</w:t>
      </w:r>
    </w:p>
    <w:p w:rsidR="00EF42C9" w:rsidRDefault="00EF42C9" w:rsidP="00EF42C9">
      <w:r>
        <w:t xml:space="preserve">                &lt;th&gt;ID &lt;/th&gt;</w:t>
      </w:r>
    </w:p>
    <w:p w:rsidR="00EF42C9" w:rsidRDefault="00EF42C9" w:rsidP="00EF42C9">
      <w:r>
        <w:t xml:space="preserve">                &lt;th&gt;Title   &lt;/th&gt;</w:t>
      </w:r>
    </w:p>
    <w:p w:rsidR="00EF42C9" w:rsidRDefault="00EF42C9" w:rsidP="00EF42C9">
      <w:r>
        <w:t xml:space="preserve">                &lt;th&gt;Studio  &lt;/th&gt;</w:t>
      </w:r>
    </w:p>
    <w:p w:rsidR="00EF42C9" w:rsidRDefault="00EF42C9" w:rsidP="00EF42C9">
      <w:r>
        <w:t xml:space="preserve">                &lt;th&gt;Status  &lt;/th&gt;</w:t>
      </w:r>
    </w:p>
    <w:p w:rsidR="00EF42C9" w:rsidRDefault="00EF42C9" w:rsidP="00EF42C9">
      <w:r>
        <w:t xml:space="preserve">                &lt;th&gt;Sound   &lt;/th&gt;</w:t>
      </w:r>
    </w:p>
    <w:p w:rsidR="00EF42C9" w:rsidRDefault="00EF42C9" w:rsidP="00EF42C9">
      <w:r>
        <w:t xml:space="preserve">                &lt;th&gt;Versions&lt;/th&gt;</w:t>
      </w:r>
    </w:p>
    <w:p w:rsidR="00EF42C9" w:rsidRDefault="00EF42C9" w:rsidP="00EF42C9">
      <w:r>
        <w:t xml:space="preserve">                &lt;th&gt;Price   &lt;/th&gt;</w:t>
      </w:r>
    </w:p>
    <w:p w:rsidR="00EF42C9" w:rsidRDefault="00EF42C9" w:rsidP="00EF42C9">
      <w:r>
        <w:t xml:space="preserve">                &lt;th&gt;Rating  &lt;/th&gt;</w:t>
      </w:r>
    </w:p>
    <w:p w:rsidR="00EF42C9" w:rsidRDefault="00EF42C9" w:rsidP="00EF42C9">
      <w:r>
        <w:t xml:space="preserve">                &lt;th&gt;Year    &lt;/th&gt;</w:t>
      </w:r>
    </w:p>
    <w:p w:rsidR="00EF42C9" w:rsidRDefault="00EF42C9" w:rsidP="00EF42C9">
      <w:r>
        <w:t xml:space="preserve">                &lt;th&gt;Genre   &lt;/th&gt;</w:t>
      </w:r>
    </w:p>
    <w:p w:rsidR="00EF42C9" w:rsidRDefault="00EF42C9" w:rsidP="00EF42C9">
      <w:r>
        <w:t xml:space="preserve">                &lt;th&gt;Aspect  &lt;/th&gt;</w:t>
      </w:r>
    </w:p>
    <w:p w:rsidR="00EF42C9" w:rsidRDefault="00EF42C9" w:rsidP="00EF42C9">
      <w:r>
        <w:t xml:space="preserve">            &lt;/tr&gt;";</w:t>
      </w:r>
    </w:p>
    <w:p w:rsidR="00EF42C9" w:rsidRDefault="00EF42C9" w:rsidP="00EF42C9"/>
    <w:p w:rsidR="00EF42C9" w:rsidRDefault="00EF42C9" w:rsidP="00EF42C9">
      <w:r>
        <w:tab/>
      </w:r>
      <w:r>
        <w:tab/>
        <w:t>while($row = mysqli_fetch_array($result)){</w:t>
      </w:r>
    </w:p>
    <w:p w:rsidR="00EF42C9" w:rsidRDefault="00EF42C9" w:rsidP="00EF42C9">
      <w:r>
        <w:t xml:space="preserve">            echo "&lt;tr&gt;";</w:t>
      </w:r>
    </w:p>
    <w:p w:rsidR="00EF42C9" w:rsidRDefault="00EF42C9" w:rsidP="00EF42C9">
      <w:r>
        <w:t xml:space="preserve">            echo "&lt;td&gt;" .$row['id'] ."&lt;/td&gt;";</w:t>
      </w:r>
    </w:p>
    <w:p w:rsidR="00EF42C9" w:rsidRDefault="00EF42C9" w:rsidP="00EF42C9">
      <w:r>
        <w:t xml:space="preserve">            echo "&lt;td&gt;" .$row['title'] ."&lt;/td&gt;";</w:t>
      </w:r>
    </w:p>
    <w:p w:rsidR="00EF42C9" w:rsidRDefault="00EF42C9" w:rsidP="00EF42C9">
      <w:r>
        <w:t xml:space="preserve">            echo "&lt;td&gt;" .$row['studio']. "&lt;/td&gt;";</w:t>
      </w:r>
    </w:p>
    <w:p w:rsidR="00EF42C9" w:rsidRDefault="00EF42C9" w:rsidP="00EF42C9">
      <w:r>
        <w:t xml:space="preserve">            echo "&lt;td&gt;" .$row['status']. "&lt;/td&gt;";</w:t>
      </w:r>
    </w:p>
    <w:p w:rsidR="00EF42C9" w:rsidRDefault="00EF42C9" w:rsidP="00EF42C9">
      <w:r>
        <w:t xml:space="preserve">            echo "&lt;td&gt;" .$row['sound']. "&lt;/td&gt;";</w:t>
      </w:r>
    </w:p>
    <w:p w:rsidR="00EF42C9" w:rsidRDefault="00EF42C9" w:rsidP="00EF42C9">
      <w:r>
        <w:t xml:space="preserve">            echo "&lt;td&gt;" .$row['versions']. "&lt;/td&gt;";</w:t>
      </w:r>
    </w:p>
    <w:p w:rsidR="00EF42C9" w:rsidRDefault="00EF42C9" w:rsidP="00EF42C9">
      <w:r>
        <w:t xml:space="preserve">            echo "&lt;td&gt;" .$row['price']. "&lt;/td&gt;";</w:t>
      </w:r>
    </w:p>
    <w:p w:rsidR="00EF42C9" w:rsidRDefault="00EF42C9" w:rsidP="00EF42C9">
      <w:r>
        <w:t xml:space="preserve">            echo "&lt;td&gt;" .$row['rating']. "&lt;/td&gt;";</w:t>
      </w:r>
    </w:p>
    <w:p w:rsidR="00EF42C9" w:rsidRDefault="00EF42C9" w:rsidP="00EF42C9">
      <w:r>
        <w:t xml:space="preserve">            echo "&lt;td&gt;" .$row['year']. "&lt;/td&gt;";</w:t>
      </w:r>
    </w:p>
    <w:p w:rsidR="00EF42C9" w:rsidRDefault="00EF42C9" w:rsidP="00EF42C9">
      <w:r>
        <w:t xml:space="preserve">            echo "&lt;td&gt;" .$row['genre']. "&lt;/td&gt;";</w:t>
      </w:r>
    </w:p>
    <w:p w:rsidR="00EF42C9" w:rsidRDefault="00EF42C9" w:rsidP="00EF42C9">
      <w:r>
        <w:t xml:space="preserve">            echo "&lt;td&gt;" .$row['aspect']. "&lt;/td&gt;";</w:t>
      </w:r>
    </w:p>
    <w:p w:rsidR="00EF42C9" w:rsidRDefault="00EF42C9" w:rsidP="00EF42C9">
      <w:r>
        <w:t xml:space="preserve">            echo "&lt;/tr&gt;";</w:t>
      </w:r>
    </w:p>
    <w:p w:rsidR="00EF42C9" w:rsidRDefault="00EF42C9" w:rsidP="00EF42C9">
      <w:r>
        <w:tab/>
      </w:r>
      <w:r>
        <w:tab/>
        <w:t>}</w:t>
      </w:r>
    </w:p>
    <w:p w:rsidR="00EF42C9" w:rsidRDefault="00EF42C9" w:rsidP="00EF42C9">
      <w:r>
        <w:tab/>
        <w:t>}</w:t>
      </w:r>
    </w:p>
    <w:p w:rsidR="00EF42C9" w:rsidRDefault="00EF42C9" w:rsidP="00EF42C9">
      <w:r>
        <w:t xml:space="preserve"> </w:t>
      </w:r>
    </w:p>
    <w:p w:rsidR="00EF42C9" w:rsidRDefault="00EF42C9" w:rsidP="00EF42C9">
      <w:r>
        <w:t xml:space="preserve">   </w:t>
      </w:r>
    </w:p>
    <w:p w:rsidR="00EF42C9" w:rsidRDefault="00EF42C9" w:rsidP="00EF42C9">
      <w:r>
        <w:t xml:space="preserve">   </w:t>
      </w:r>
    </w:p>
    <w:p w:rsidR="00EF42C9" w:rsidRDefault="00EF42C9" w:rsidP="00EF42C9">
      <w:r>
        <w:t xml:space="preserve">  </w:t>
      </w:r>
    </w:p>
    <w:p w:rsidR="00EF42C9" w:rsidRDefault="00EF42C9" w:rsidP="00EF42C9">
      <w:r>
        <w:t xml:space="preserve">    mysqli_close($connection);</w:t>
      </w:r>
    </w:p>
    <w:p w:rsidR="00EF42C9" w:rsidRDefault="00EF42C9" w:rsidP="00EF42C9"/>
    <w:p w:rsidR="00EF42C9" w:rsidRDefault="00EF42C9" w:rsidP="00EF42C9">
      <w:r>
        <w:t xml:space="preserve">    include "./templates/head.php"; </w:t>
      </w:r>
    </w:p>
    <w:p w:rsidR="00EF42C9" w:rsidRDefault="00EF42C9" w:rsidP="00EF42C9">
      <w:r>
        <w:t xml:space="preserve">    </w:t>
      </w:r>
    </w:p>
    <w:p w:rsidR="00EF42C9" w:rsidRPr="00EF42C9" w:rsidRDefault="00EF42C9" w:rsidP="00EF42C9">
      <w:r>
        <w:t>?&gt;</w:t>
      </w:r>
    </w:p>
    <w:p w:rsidR="00EF42C9" w:rsidRDefault="00EF42C9" w:rsidP="00EF42C9">
      <w:pPr>
        <w:pStyle w:val="Heading2"/>
      </w:pPr>
      <w:bookmarkStart w:id="4" w:name="_Toc19628375"/>
      <w:r>
        <w:t>After using PHP Beautify Tool</w:t>
      </w:r>
      <w:bookmarkEnd w:id="4"/>
    </w:p>
    <w:p w:rsidR="00EF42C9" w:rsidRDefault="00EF42C9" w:rsidP="00EF42C9">
      <w:r>
        <w:t>&lt;?php</w:t>
      </w:r>
    </w:p>
    <w:p w:rsidR="00EF42C9" w:rsidRDefault="00EF42C9" w:rsidP="00EF42C9">
      <w:r>
        <w:t>if ($_SERVER["REQUEST_METHOD"] == "POST")</w:t>
      </w:r>
    </w:p>
    <w:p w:rsidR="00EF42C9" w:rsidRDefault="00EF42C9" w:rsidP="00EF42C9">
      <w:r>
        <w:t>{</w:t>
      </w:r>
    </w:p>
    <w:p w:rsidR="00EF42C9" w:rsidRDefault="00EF42C9" w:rsidP="00EF42C9"/>
    <w:p w:rsidR="00EF42C9" w:rsidRDefault="00EF42C9" w:rsidP="00EF42C9">
      <w:r>
        <w:lastRenderedPageBreak/>
        <w:t>}</w:t>
      </w:r>
    </w:p>
    <w:p w:rsidR="00EF42C9" w:rsidRDefault="00EF42C9" w:rsidP="00EF42C9">
      <w:r>
        <w:t>// Connect to database</w:t>
      </w:r>
    </w:p>
    <w:p w:rsidR="00EF42C9" w:rsidRDefault="00EF42C9" w:rsidP="00EF42C9">
      <w:r>
        <w:t>$connection = mysqli_connect("localhost", "root", "", "movies");</w:t>
      </w:r>
    </w:p>
    <w:p w:rsidR="00EF42C9" w:rsidRDefault="00EF42C9" w:rsidP="00EF42C9"/>
    <w:p w:rsidR="00EF42C9" w:rsidRDefault="00EF42C9" w:rsidP="00EF42C9">
      <w:r>
        <w:t>//Check Connection</w:t>
      </w:r>
    </w:p>
    <w:p w:rsidR="00EF42C9" w:rsidRDefault="00EF42C9" w:rsidP="00EF42C9">
      <w:r>
        <w:t>if (!$connection)</w:t>
      </w:r>
    </w:p>
    <w:p w:rsidR="00EF42C9" w:rsidRDefault="00EF42C9" w:rsidP="00EF42C9">
      <w:r>
        <w:t>{</w:t>
      </w:r>
    </w:p>
    <w:p w:rsidR="00EF42C9" w:rsidRDefault="00EF42C9" w:rsidP="00EF42C9">
      <w:r>
        <w:t xml:space="preserve">    die("Connection failed:" . mysqli_connect_error());</w:t>
      </w:r>
    </w:p>
    <w:p w:rsidR="00EF42C9" w:rsidRDefault="00EF42C9" w:rsidP="00EF42C9">
      <w:r>
        <w:t>}</w:t>
      </w:r>
    </w:p>
    <w:p w:rsidR="00EF42C9" w:rsidRDefault="00EF42C9" w:rsidP="00EF42C9"/>
    <w:p w:rsidR="00EF42C9" w:rsidRDefault="00EF42C9" w:rsidP="00EF42C9">
      <w:r>
        <w:t>$sql = "SELECT * FROM movie_list";</w:t>
      </w:r>
    </w:p>
    <w:p w:rsidR="00EF42C9" w:rsidRDefault="00EF42C9" w:rsidP="00EF42C9">
      <w:r>
        <w:t>$result = $connection-&gt;query($sql);</w:t>
      </w:r>
    </w:p>
    <w:p w:rsidR="00EF42C9" w:rsidRDefault="00EF42C9" w:rsidP="00EF42C9">
      <w:r>
        <w:t>echo "&lt;h2&gt;Movies&lt;/h2&gt;";</w:t>
      </w:r>
    </w:p>
    <w:p w:rsidR="00EF42C9" w:rsidRDefault="00EF42C9" w:rsidP="00EF42C9"/>
    <w:p w:rsidR="00EF42C9" w:rsidRDefault="00EF42C9" w:rsidP="00EF42C9">
      <w:r>
        <w:t>echo "&lt;br&gt;&lt;a href = 'index.html'&gt;Back&lt;/a&gt;&lt;/br&gt;";</w:t>
      </w:r>
    </w:p>
    <w:p w:rsidR="00EF42C9" w:rsidRDefault="00EF42C9" w:rsidP="00EF42C9"/>
    <w:p w:rsidR="00EF42C9" w:rsidRDefault="00EF42C9" w:rsidP="00EF42C9">
      <w:r>
        <w:t>if ($result-&gt;num_rows &gt; 0)</w:t>
      </w:r>
    </w:p>
    <w:p w:rsidR="00EF42C9" w:rsidRDefault="00EF42C9" w:rsidP="00EF42C9">
      <w:r>
        <w:t>{</w:t>
      </w:r>
    </w:p>
    <w:p w:rsidR="00EF42C9" w:rsidRDefault="00EF42C9" w:rsidP="00EF42C9"/>
    <w:p w:rsidR="00EF42C9" w:rsidRDefault="00EF42C9" w:rsidP="00EF42C9">
      <w:r>
        <w:t xml:space="preserve">    echo "&lt;table class = 'centre' border=1&gt;";</w:t>
      </w:r>
    </w:p>
    <w:p w:rsidR="00EF42C9" w:rsidRDefault="00EF42C9" w:rsidP="00EF42C9"/>
    <w:p w:rsidR="00EF42C9" w:rsidRDefault="00EF42C9" w:rsidP="00EF42C9">
      <w:r>
        <w:t xml:space="preserve">    //Display header</w:t>
      </w:r>
    </w:p>
    <w:p w:rsidR="00EF42C9" w:rsidRDefault="00EF42C9" w:rsidP="00EF42C9">
      <w:r>
        <w:t xml:space="preserve">    echo "&lt;tr&gt;</w:t>
      </w:r>
    </w:p>
    <w:p w:rsidR="00EF42C9" w:rsidRDefault="00EF42C9" w:rsidP="00EF42C9">
      <w:r>
        <w:t xml:space="preserve">                &lt;th&gt;ID &lt;/th&gt;</w:t>
      </w:r>
    </w:p>
    <w:p w:rsidR="00EF42C9" w:rsidRDefault="00EF42C9" w:rsidP="00EF42C9">
      <w:r>
        <w:t xml:space="preserve">                &lt;th&gt;Title   &lt;/th&gt;</w:t>
      </w:r>
    </w:p>
    <w:p w:rsidR="00EF42C9" w:rsidRDefault="00EF42C9" w:rsidP="00EF42C9">
      <w:r>
        <w:t xml:space="preserve">                &lt;th&gt;Studio  &lt;/th&gt;</w:t>
      </w:r>
    </w:p>
    <w:p w:rsidR="00EF42C9" w:rsidRDefault="00EF42C9" w:rsidP="00EF42C9">
      <w:r>
        <w:t xml:space="preserve">                &lt;th&gt;Status  &lt;/th&gt;</w:t>
      </w:r>
    </w:p>
    <w:p w:rsidR="00EF42C9" w:rsidRDefault="00EF42C9" w:rsidP="00EF42C9">
      <w:r>
        <w:t xml:space="preserve">                &lt;th&gt;Sound   &lt;/th&gt;</w:t>
      </w:r>
    </w:p>
    <w:p w:rsidR="00EF42C9" w:rsidRDefault="00EF42C9" w:rsidP="00EF42C9">
      <w:r>
        <w:t xml:space="preserve">                &lt;th&gt;Versions&lt;/th&gt;</w:t>
      </w:r>
    </w:p>
    <w:p w:rsidR="00EF42C9" w:rsidRDefault="00EF42C9" w:rsidP="00EF42C9">
      <w:r>
        <w:t xml:space="preserve">                &lt;th&gt;Price   &lt;/th&gt;</w:t>
      </w:r>
    </w:p>
    <w:p w:rsidR="00EF42C9" w:rsidRDefault="00EF42C9" w:rsidP="00EF42C9">
      <w:r>
        <w:t xml:space="preserve">                &lt;th&gt;Rating  &lt;/th&gt;</w:t>
      </w:r>
    </w:p>
    <w:p w:rsidR="00EF42C9" w:rsidRDefault="00EF42C9" w:rsidP="00EF42C9">
      <w:r>
        <w:lastRenderedPageBreak/>
        <w:t xml:space="preserve">                &lt;th&gt;Year    &lt;/th&gt;</w:t>
      </w:r>
    </w:p>
    <w:p w:rsidR="00EF42C9" w:rsidRDefault="00EF42C9" w:rsidP="00EF42C9">
      <w:r>
        <w:t xml:space="preserve">                &lt;th&gt;Genre   &lt;/th&gt;</w:t>
      </w:r>
    </w:p>
    <w:p w:rsidR="00EF42C9" w:rsidRDefault="00EF42C9" w:rsidP="00EF42C9">
      <w:r>
        <w:t xml:space="preserve">                &lt;th&gt;Aspect  &lt;/th&gt;</w:t>
      </w:r>
    </w:p>
    <w:p w:rsidR="00EF42C9" w:rsidRDefault="00EF42C9" w:rsidP="00EF42C9">
      <w:r>
        <w:t xml:space="preserve">            &lt;/tr&gt;";</w:t>
      </w:r>
    </w:p>
    <w:p w:rsidR="00EF42C9" w:rsidRDefault="00EF42C9" w:rsidP="00EF42C9"/>
    <w:p w:rsidR="00EF42C9" w:rsidRDefault="00EF42C9" w:rsidP="00EF42C9">
      <w:r>
        <w:t xml:space="preserve">    while ($row = mysqli_fetch_array($result))</w:t>
      </w:r>
    </w:p>
    <w:p w:rsidR="00EF42C9" w:rsidRDefault="00EF42C9" w:rsidP="00EF42C9">
      <w:r>
        <w:t xml:space="preserve">    {</w:t>
      </w:r>
    </w:p>
    <w:p w:rsidR="00EF42C9" w:rsidRDefault="00EF42C9" w:rsidP="00EF42C9">
      <w:r>
        <w:t xml:space="preserve">        echo "&lt;tr&gt;";</w:t>
      </w:r>
    </w:p>
    <w:p w:rsidR="00EF42C9" w:rsidRDefault="00EF42C9" w:rsidP="00EF42C9">
      <w:r>
        <w:t xml:space="preserve">        echo "&lt;td&gt;" . $row['id'] . "&lt;/td&gt;";</w:t>
      </w:r>
    </w:p>
    <w:p w:rsidR="00EF42C9" w:rsidRDefault="00EF42C9" w:rsidP="00EF42C9">
      <w:r>
        <w:t xml:space="preserve">        echo "&lt;td&gt;" . $row['title'] . "&lt;/td&gt;";</w:t>
      </w:r>
    </w:p>
    <w:p w:rsidR="00EF42C9" w:rsidRDefault="00EF42C9" w:rsidP="00EF42C9">
      <w:r>
        <w:t xml:space="preserve">        echo "&lt;td&gt;" . $row['studio'] . "&lt;/td&gt;";</w:t>
      </w:r>
    </w:p>
    <w:p w:rsidR="00EF42C9" w:rsidRDefault="00EF42C9" w:rsidP="00EF42C9">
      <w:r>
        <w:t xml:space="preserve">        echo "&lt;td&gt;" . $row['status'] . "&lt;/td&gt;";</w:t>
      </w:r>
    </w:p>
    <w:p w:rsidR="00EF42C9" w:rsidRDefault="00EF42C9" w:rsidP="00EF42C9">
      <w:r>
        <w:t xml:space="preserve">        echo "&lt;td&gt;" . $row['sound'] . "&lt;/td&gt;";</w:t>
      </w:r>
    </w:p>
    <w:p w:rsidR="00EF42C9" w:rsidRDefault="00EF42C9" w:rsidP="00EF42C9">
      <w:r>
        <w:t xml:space="preserve">        echo "&lt;td&gt;" . $row['versions'] . "&lt;/td&gt;";</w:t>
      </w:r>
    </w:p>
    <w:p w:rsidR="00EF42C9" w:rsidRDefault="00EF42C9" w:rsidP="00EF42C9">
      <w:r>
        <w:t xml:space="preserve">        echo "&lt;td&gt;" . $row['price'] . "&lt;/td&gt;";</w:t>
      </w:r>
    </w:p>
    <w:p w:rsidR="00EF42C9" w:rsidRDefault="00EF42C9" w:rsidP="00EF42C9">
      <w:r>
        <w:t xml:space="preserve">        echo "&lt;td&gt;" . $row['rating'] . "&lt;/td&gt;";</w:t>
      </w:r>
    </w:p>
    <w:p w:rsidR="00EF42C9" w:rsidRDefault="00EF42C9" w:rsidP="00EF42C9">
      <w:r>
        <w:t xml:space="preserve">        echo "&lt;td&gt;" . $row['year'] . "&lt;/td&gt;";</w:t>
      </w:r>
    </w:p>
    <w:p w:rsidR="00EF42C9" w:rsidRDefault="00EF42C9" w:rsidP="00EF42C9">
      <w:r>
        <w:t xml:space="preserve">        echo "&lt;td&gt;" . $row['genre'] . "&lt;/td&gt;";</w:t>
      </w:r>
    </w:p>
    <w:p w:rsidR="00EF42C9" w:rsidRDefault="00EF42C9" w:rsidP="00EF42C9">
      <w:r>
        <w:t xml:space="preserve">        echo "&lt;td&gt;" . $row['aspect'] . "&lt;/td&gt;";</w:t>
      </w:r>
    </w:p>
    <w:p w:rsidR="00EF42C9" w:rsidRDefault="00EF42C9" w:rsidP="00EF42C9">
      <w:r>
        <w:t xml:space="preserve">        echo "&lt;/tr&gt;";</w:t>
      </w:r>
    </w:p>
    <w:p w:rsidR="00EF42C9" w:rsidRDefault="00EF42C9" w:rsidP="00EF42C9">
      <w:r>
        <w:t xml:space="preserve">    }</w:t>
      </w:r>
    </w:p>
    <w:p w:rsidR="00EF42C9" w:rsidRDefault="00EF42C9" w:rsidP="00EF42C9">
      <w:r>
        <w:t>}</w:t>
      </w:r>
    </w:p>
    <w:p w:rsidR="00EF42C9" w:rsidRDefault="00EF42C9" w:rsidP="00EF42C9"/>
    <w:p w:rsidR="00EF42C9" w:rsidRDefault="00EF42C9" w:rsidP="00EF42C9">
      <w:r>
        <w:t>mysqli_close($connection);</w:t>
      </w:r>
    </w:p>
    <w:p w:rsidR="00EF42C9" w:rsidRDefault="00EF42C9" w:rsidP="00EF42C9"/>
    <w:p w:rsidR="00EF42C9" w:rsidRDefault="00EF42C9" w:rsidP="00EF42C9">
      <w:r>
        <w:t>include "./templates/head.php";</w:t>
      </w:r>
    </w:p>
    <w:p w:rsidR="00EF42C9" w:rsidRDefault="00EF42C9" w:rsidP="00EF42C9"/>
    <w:p w:rsidR="00EF42C9" w:rsidRPr="00EF42C9" w:rsidRDefault="00EF42C9" w:rsidP="00EF42C9">
      <w:r>
        <w:t>?&gt;</w:t>
      </w:r>
    </w:p>
    <w:p w:rsidR="00FD31CE" w:rsidRDefault="00FD31CE" w:rsidP="00FD31CE">
      <w:pPr>
        <w:pStyle w:val="Heading1"/>
      </w:pPr>
      <w:bookmarkStart w:id="5" w:name="_Toc19628376"/>
      <w:r>
        <w:t>Consistency Validation</w:t>
      </w:r>
      <w:bookmarkEnd w:id="5"/>
    </w:p>
    <w:p w:rsidR="00FD31CE" w:rsidRDefault="00FD31CE" w:rsidP="00FD31CE"/>
    <w:p w:rsidR="00FD31CE" w:rsidRDefault="00FD31CE" w:rsidP="009A27E5">
      <w:pPr>
        <w:pStyle w:val="Heading2"/>
      </w:pPr>
      <w:bookmarkStart w:id="6" w:name="_Toc19628377"/>
      <w:r>
        <w:lastRenderedPageBreak/>
        <w:t>Microsoft Edge</w:t>
      </w:r>
      <w:bookmarkEnd w:id="6"/>
    </w:p>
    <w:p w:rsidR="00FD31CE" w:rsidRDefault="00EF42C9" w:rsidP="00FD31CE">
      <w:r>
        <w:rPr>
          <w:noProof/>
          <w:lang w:val="en-US"/>
        </w:rPr>
        <w:drawing>
          <wp:inline distT="0" distB="0" distL="0" distR="0">
            <wp:extent cx="3248478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4E78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C9" w:rsidRPr="00FD31CE" w:rsidRDefault="00EF42C9" w:rsidP="00FD31CE">
      <w:r>
        <w:rPr>
          <w:noProof/>
          <w:lang w:val="en-US"/>
        </w:rPr>
        <w:drawing>
          <wp:inline distT="0" distB="0" distL="0" distR="0">
            <wp:extent cx="5731510" cy="3484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4116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CE" w:rsidRDefault="00EF42C9" w:rsidP="00FD31CE">
      <w:r>
        <w:t>Result is searched and displayed based on the input data provided.</w:t>
      </w:r>
    </w:p>
    <w:p w:rsidR="00FD31CE" w:rsidRDefault="00FD31CE" w:rsidP="00447EA2">
      <w:pPr>
        <w:pStyle w:val="Heading2"/>
      </w:pPr>
      <w:bookmarkStart w:id="7" w:name="_Toc19628378"/>
      <w:r>
        <w:lastRenderedPageBreak/>
        <w:t>Google Chrome</w:t>
      </w:r>
      <w:bookmarkEnd w:id="7"/>
    </w:p>
    <w:p w:rsidR="00FD31CE" w:rsidRPr="00FD31CE" w:rsidRDefault="00EF42C9" w:rsidP="00FD31CE">
      <w:r>
        <w:rPr>
          <w:noProof/>
          <w:lang w:val="en-US"/>
        </w:rPr>
        <w:drawing>
          <wp:inline distT="0" distB="0" distL="0" distR="0">
            <wp:extent cx="5731510" cy="3765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447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CE" w:rsidRDefault="00EF42C9" w:rsidP="00F50B9A">
      <w:r>
        <w:t>Display all movies information once button is clicked.</w:t>
      </w:r>
    </w:p>
    <w:p w:rsidR="00FD31CE" w:rsidRDefault="00EF42C9" w:rsidP="00EF42C9">
      <w:pPr>
        <w:pStyle w:val="Heading2"/>
      </w:pPr>
      <w:bookmarkStart w:id="8" w:name="_Toc19628379"/>
      <w:r>
        <w:t>Firefox</w:t>
      </w:r>
      <w:bookmarkEnd w:id="8"/>
    </w:p>
    <w:p w:rsidR="00FD31CE" w:rsidRDefault="00F914EE" w:rsidP="00F50B9A">
      <w:r>
        <w:rPr>
          <w:noProof/>
          <w:lang w:val="en-US"/>
        </w:rPr>
        <w:drawing>
          <wp:inline distT="0" distB="0" distL="0" distR="0">
            <wp:extent cx="2983671" cy="305375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F4500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29" cy="30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EE" w:rsidRDefault="00F914EE" w:rsidP="00F50B9A">
      <w:r>
        <w:rPr>
          <w:noProof/>
          <w:lang w:val="en-US"/>
        </w:rPr>
        <w:lastRenderedPageBreak/>
        <w:drawing>
          <wp:inline distT="0" distB="0" distL="0" distR="0">
            <wp:extent cx="3506905" cy="208759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F4816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65" cy="20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EE" w:rsidRDefault="00F914EE" w:rsidP="00F50B9A">
      <w:r>
        <w:t>Result is searched and displayed based on the input data provided. If result is not found, it will display No Movie Found.</w:t>
      </w:r>
    </w:p>
    <w:p w:rsidR="00184303" w:rsidRDefault="00184303" w:rsidP="00F50B9A"/>
    <w:p w:rsidR="00184303" w:rsidRDefault="00184303" w:rsidP="00F50B9A">
      <w:r>
        <w:rPr>
          <w:noProof/>
          <w:lang w:val="en-US"/>
        </w:rPr>
        <w:drawing>
          <wp:inline distT="0" distB="0" distL="0" distR="0">
            <wp:extent cx="5731510" cy="1541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4D3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03" w:rsidRDefault="00184303" w:rsidP="00F50B9A">
      <w:r>
        <w:rPr>
          <w:noProof/>
          <w:lang w:val="en-US"/>
        </w:rPr>
        <w:drawing>
          <wp:inline distT="0" distB="0" distL="0" distR="0">
            <wp:extent cx="5731510" cy="3275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42B6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03" w:rsidRDefault="00184303" w:rsidP="00F50B9A">
      <w:bookmarkStart w:id="9" w:name="_GoBack"/>
      <w:bookmarkEnd w:id="9"/>
    </w:p>
    <w:p w:rsidR="00184303" w:rsidRDefault="00184303" w:rsidP="00F50B9A">
      <w:r>
        <w:t xml:space="preserve">Graph is generated when the button is pressed. </w:t>
      </w:r>
    </w:p>
    <w:p w:rsidR="00184303" w:rsidRDefault="00184303" w:rsidP="00F50B9A"/>
    <w:p w:rsidR="00FD31CE" w:rsidRDefault="00FD31CE" w:rsidP="00F50B9A"/>
    <w:p w:rsidR="00FD31CE" w:rsidRDefault="00FD31CE" w:rsidP="00FD31CE">
      <w:pPr>
        <w:pStyle w:val="Heading1"/>
      </w:pPr>
      <w:bookmarkStart w:id="10" w:name="_Toc19628380"/>
      <w:r>
        <w:t>Software Risk Analysis Report</w:t>
      </w:r>
      <w:bookmarkEnd w:id="10"/>
    </w:p>
    <w:p w:rsidR="002D5A2E" w:rsidRDefault="00EF42C9" w:rsidP="00FD31CE">
      <w:r>
        <w:t>If there is an error in my code when I am running it. The internet browsers will provide all Parse Error with proper comment and on which line.</w:t>
      </w:r>
      <w:r>
        <w:rPr>
          <w:noProof/>
          <w:lang w:val="en-US"/>
        </w:rPr>
        <w:drawing>
          <wp:inline distT="0" distB="0" distL="0" distR="0">
            <wp:extent cx="5731510" cy="1487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448D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C9" w:rsidRDefault="00EF42C9" w:rsidP="00FD31CE">
      <w:r>
        <w:t>Based on the comment provided, I will be able to make amendment towards my code in order for it to run smoothly.</w:t>
      </w:r>
    </w:p>
    <w:p w:rsidR="00184303" w:rsidRDefault="00184303" w:rsidP="00FD31CE"/>
    <w:p w:rsidR="00184303" w:rsidRPr="00FD31CE" w:rsidRDefault="00184303" w:rsidP="00FD31CE"/>
    <w:sectPr w:rsidR="00184303" w:rsidRPr="00FD31CE" w:rsidSect="00FA7EDB"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5A" w:rsidRDefault="00B46E5A" w:rsidP="005C5F31">
      <w:pPr>
        <w:spacing w:after="0" w:line="240" w:lineRule="auto"/>
      </w:pPr>
      <w:r>
        <w:separator/>
      </w:r>
    </w:p>
  </w:endnote>
  <w:endnote w:type="continuationSeparator" w:id="0">
    <w:p w:rsidR="00B46E5A" w:rsidRDefault="00B46E5A" w:rsidP="005C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F31" w:rsidRDefault="005C5F31" w:rsidP="005C5F31">
    <w:pPr>
      <w:pStyle w:val="Footer"/>
    </w:pPr>
  </w:p>
  <w:p w:rsidR="005C5F31" w:rsidRDefault="005C5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603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5F31" w:rsidRDefault="005C5F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30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C5F31" w:rsidRDefault="005C5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000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7EDB" w:rsidRDefault="00FA7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3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7EDB" w:rsidRDefault="00FA7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5A" w:rsidRDefault="00B46E5A" w:rsidP="005C5F31">
      <w:pPr>
        <w:spacing w:after="0" w:line="240" w:lineRule="auto"/>
      </w:pPr>
      <w:r>
        <w:separator/>
      </w:r>
    </w:p>
  </w:footnote>
  <w:footnote w:type="continuationSeparator" w:id="0">
    <w:p w:rsidR="00B46E5A" w:rsidRDefault="00B46E5A" w:rsidP="005C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F31" w:rsidRDefault="005C5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1CFB"/>
    <w:multiLevelType w:val="hybridMultilevel"/>
    <w:tmpl w:val="F90A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331"/>
    <w:multiLevelType w:val="hybridMultilevel"/>
    <w:tmpl w:val="57D615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55456"/>
    <w:multiLevelType w:val="hybridMultilevel"/>
    <w:tmpl w:val="7974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60EB"/>
    <w:multiLevelType w:val="hybridMultilevel"/>
    <w:tmpl w:val="A546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04C1A"/>
    <w:multiLevelType w:val="hybridMultilevel"/>
    <w:tmpl w:val="7040EA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96"/>
    <w:multiLevelType w:val="hybridMultilevel"/>
    <w:tmpl w:val="7A9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DB"/>
    <w:rsid w:val="000322B1"/>
    <w:rsid w:val="000F39FD"/>
    <w:rsid w:val="00184303"/>
    <w:rsid w:val="001A55CB"/>
    <w:rsid w:val="002D5A2E"/>
    <w:rsid w:val="00315E97"/>
    <w:rsid w:val="00447EA2"/>
    <w:rsid w:val="00503E87"/>
    <w:rsid w:val="005C5F31"/>
    <w:rsid w:val="00633FE2"/>
    <w:rsid w:val="006F3245"/>
    <w:rsid w:val="0088047D"/>
    <w:rsid w:val="008B41D8"/>
    <w:rsid w:val="009A27E5"/>
    <w:rsid w:val="00AC488F"/>
    <w:rsid w:val="00AD11B9"/>
    <w:rsid w:val="00B46E5A"/>
    <w:rsid w:val="00D479DD"/>
    <w:rsid w:val="00DC61BD"/>
    <w:rsid w:val="00EF42C9"/>
    <w:rsid w:val="00F50B9A"/>
    <w:rsid w:val="00F914EE"/>
    <w:rsid w:val="00FA7EDB"/>
    <w:rsid w:val="00FD0BB6"/>
    <w:rsid w:val="00FD31CE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305DA"/>
  <w15:chartTrackingRefBased/>
  <w15:docId w15:val="{3F7DE1DB-F843-4D34-B9B5-5221CD6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5F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F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5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5C5F31"/>
  </w:style>
  <w:style w:type="paragraph" w:styleId="Header">
    <w:name w:val="header"/>
    <w:basedOn w:val="Normal"/>
    <w:link w:val="HeaderChar"/>
    <w:uiPriority w:val="99"/>
    <w:unhideWhenUsed/>
    <w:rsid w:val="005C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5C5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C5F31"/>
  </w:style>
  <w:style w:type="paragraph" w:styleId="Footer">
    <w:name w:val="footer"/>
    <w:basedOn w:val="Normal"/>
    <w:link w:val="FooterChar"/>
    <w:uiPriority w:val="99"/>
    <w:unhideWhenUsed/>
    <w:rsid w:val="005C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31"/>
  </w:style>
  <w:style w:type="paragraph" w:styleId="TOCHeading">
    <w:name w:val="TOC Heading"/>
    <w:basedOn w:val="Heading1"/>
    <w:next w:val="Normal"/>
    <w:uiPriority w:val="39"/>
    <w:unhideWhenUsed/>
    <w:qFormat/>
    <w:rsid w:val="00FA7ED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7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7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E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33F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3F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3F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3F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5A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rt%20V%20in%20Programming\Term%201\Thursday%20-%20Software%20Analysis\Report%20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ECFDE-1F01-4D4E-8910-F9E9ED09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Content.dotx</Template>
  <TotalTime>17</TotalTime>
  <Pages>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>South Metropolitan TAFE</Company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ACTIVITY 6</dc:subject>
  <dc:creator>CITE</dc:creator>
  <cp:keywords/>
  <dc:description/>
  <cp:lastModifiedBy>CITE</cp:lastModifiedBy>
  <cp:revision>10</cp:revision>
  <dcterms:created xsi:type="dcterms:W3CDTF">2019-09-17T07:43:00Z</dcterms:created>
  <dcterms:modified xsi:type="dcterms:W3CDTF">2019-09-24T06:10:00Z</dcterms:modified>
  <cp:category>Web Programming</cp:category>
</cp:coreProperties>
</file>