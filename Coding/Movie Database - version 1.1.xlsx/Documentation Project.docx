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2E74B5" w:themeColor="accent1" w:themeShade="BF"/>
          <w:sz w:val="2"/>
          <w:szCs w:val="32"/>
          <w:lang w:val="en-AU"/>
        </w:rPr>
        <w:id w:val="1342900887"/>
        <w:docPartObj>
          <w:docPartGallery w:val="Cover Pages"/>
          <w:docPartUnique/>
        </w:docPartObj>
      </w:sdtPr>
      <w:sdtEndPr>
        <w:rPr>
          <w:sz w:val="32"/>
        </w:rPr>
      </w:sdtEndPr>
      <w:sdtContent>
        <w:p w:rsidR="005C5F31" w:rsidRPr="005C5F31" w:rsidRDefault="005C5F31" w:rsidP="005C5F31">
          <w:pPr>
            <w:pStyle w:val="NoSpacing"/>
            <w:rPr>
              <w:sz w:val="2"/>
            </w:rPr>
          </w:pPr>
          <w:r>
            <w:rPr>
              <w:noProof/>
              <w:color w:val="5B9BD5" w:themeColor="accent1"/>
              <w:sz w:val="36"/>
              <w:szCs w:val="36"/>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CC00A8E"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rsidR="005C5F31" w:rsidRDefault="00DC61BD">
          <w:pPr>
            <w:sectPr w:rsidR="005C5F31" w:rsidSect="005C5F31">
              <w:footerReference w:type="first" r:id="rId8"/>
              <w:pgSz w:w="11906" w:h="16838"/>
              <w:pgMar w:top="1440" w:right="1440" w:bottom="1440" w:left="1440" w:header="708" w:footer="708" w:gutter="0"/>
              <w:pgNumType w:start="0"/>
              <w:cols w:space="708"/>
              <w:titlePg/>
              <w:docGrid w:linePitch="360"/>
            </w:sectPr>
          </w:pPr>
          <w:r>
            <w:rPr>
              <w:noProof/>
              <w:lang w:val="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margin">
                      <wp:posOffset>8372475</wp:posOffset>
                    </wp:positionV>
                    <wp:extent cx="5943600" cy="374904"/>
                    <wp:effectExtent l="0" t="0" r="7620" b="6985"/>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5F31" w:rsidRDefault="00BC24C5">
                                <w:pPr>
                                  <w:pStyle w:val="NoSpacing"/>
                                  <w:jc w:val="right"/>
                                  <w:rPr>
                                    <w:color w:val="5B9BD5" w:themeColor="accent1"/>
                                    <w:sz w:val="36"/>
                                    <w:szCs w:val="36"/>
                                  </w:rPr>
                                </w:pPr>
                                <w:sdt>
                                  <w:sdtPr>
                                    <w:rPr>
                                      <w:color w:val="5B9BD5" w:themeColor="accent1"/>
                                      <w:sz w:val="36"/>
                                      <w:szCs w:val="36"/>
                                    </w:rPr>
                                    <w:alias w:val="School"/>
                                    <w:tag w:val="School"/>
                                    <w:id w:val="1073927087"/>
                                    <w:dataBinding w:prefixMappings="xmlns:ns0='http://schemas.openxmlformats.org/officeDocument/2006/extended-properties' " w:xpath="/ns0:Properties[1]/ns0:Company[1]" w:storeItemID="{6668398D-A668-4E3E-A5EB-62B293D839F1}"/>
                                    <w:text/>
                                  </w:sdtPr>
                                  <w:sdtEndPr/>
                                  <w:sdtContent>
                                    <w:r w:rsidR="00DC61BD">
                                      <w:rPr>
                                        <w:color w:val="5B9BD5" w:themeColor="accent1"/>
                                        <w:sz w:val="36"/>
                                        <w:szCs w:val="36"/>
                                      </w:rPr>
                                      <w:t>South Metropolitan TAFE</w:t>
                                    </w:r>
                                  </w:sdtContent>
                                </w:sdt>
                              </w:p>
                              <w:sdt>
                                <w:sdtPr>
                                  <w:rPr>
                                    <w:color w:val="5B9BD5" w:themeColor="accent1"/>
                                    <w:sz w:val="36"/>
                                    <w:szCs w:val="36"/>
                                  </w:rPr>
                                  <w:alias w:val="Course"/>
                                  <w:tag w:val="Course"/>
                                  <w:id w:val="1082106289"/>
                                  <w:dataBinding w:prefixMappings="xmlns:ns0='http://purl.org/dc/elements/1.1/' xmlns:ns1='http://schemas.openxmlformats.org/package/2006/metadata/core-properties' " w:xpath="/ns1:coreProperties[1]/ns1:category[1]" w:storeItemID="{6C3C8BC8-F283-45AE-878A-BAB7291924A1}"/>
                                  <w:text/>
                                </w:sdtPr>
                                <w:sdtEndPr/>
                                <w:sdtContent>
                                  <w:p w:rsidR="005C5F31" w:rsidRDefault="00633FE2">
                                    <w:pPr>
                                      <w:pStyle w:val="NoSpacing"/>
                                      <w:jc w:val="right"/>
                                      <w:rPr>
                                        <w:color w:val="5B9BD5" w:themeColor="accent1"/>
                                        <w:sz w:val="36"/>
                                        <w:szCs w:val="36"/>
                                      </w:rPr>
                                    </w:pPr>
                                    <w:r>
                                      <w:rPr>
                                        <w:color w:val="5B9BD5" w:themeColor="accent1"/>
                                        <w:sz w:val="36"/>
                                        <w:szCs w:val="36"/>
                                      </w:rPr>
                                      <w:t>Web Programming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9" o:spid="_x0000_s1026" type="#_x0000_t202" style="position:absolute;margin-left:0;margin-top:659.25pt;width:468pt;height:29.5pt;z-index:251659264;visibility:visible;mso-wrap-style:square;mso-width-percent:765;mso-height-percent:0;mso-wrap-distance-left:9pt;mso-wrap-distance-top:0;mso-wrap-distance-right:9pt;mso-wrap-distance-bottom:0;mso-position-horizontal:center;mso-position-horizontal-relative:margin;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SRsdAIAAFQ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" filled="f" stroked="f" strokeweight=".5pt">
                    <v:textbox style="mso-fit-shape-to-text:t" inset="0,0,0,0">
                      <w:txbxContent>
                        <w:p w:rsidR="005C5F31" w:rsidRDefault="008724DF">
                          <w:pPr>
                            <w:pStyle w:val="NoSpacing"/>
                            <w:jc w:val="right"/>
                            <w:rPr>
                              <w:color w:val="5B9BD5" w:themeColor="accent1"/>
                              <w:sz w:val="36"/>
                              <w:szCs w:val="36"/>
                            </w:rPr>
                          </w:pPr>
                          <w:sdt>
                            <w:sdtPr>
                              <w:rPr>
                                <w:color w:val="5B9BD5" w:themeColor="accent1"/>
                                <w:sz w:val="36"/>
                                <w:szCs w:val="36"/>
                              </w:rPr>
                              <w:alias w:val="School"/>
                              <w:tag w:val="School"/>
                              <w:id w:val="1073927087"/>
                              <w:dataBinding w:prefixMappings="xmlns:ns0='http://schemas.openxmlformats.org/officeDocument/2006/extended-properties' " w:xpath="/ns0:Properties[1]/ns0:Company[1]" w:storeItemID="{6668398D-A668-4E3E-A5EB-62B293D839F1}"/>
                              <w:text/>
                            </w:sdtPr>
                            <w:sdtEndPr/>
                            <w:sdtContent>
                              <w:r w:rsidR="00DC61BD">
                                <w:rPr>
                                  <w:color w:val="5B9BD5" w:themeColor="accent1"/>
                                  <w:sz w:val="36"/>
                                  <w:szCs w:val="36"/>
                                </w:rPr>
                                <w:t>South Metropolitan TAFE</w:t>
                              </w:r>
                            </w:sdtContent>
                          </w:sdt>
                        </w:p>
                        <w:sdt>
                          <w:sdtPr>
                            <w:rPr>
                              <w:color w:val="5B9BD5" w:themeColor="accent1"/>
                              <w:sz w:val="36"/>
                              <w:szCs w:val="36"/>
                            </w:rPr>
                            <w:alias w:val="Course"/>
                            <w:tag w:val="Course"/>
                            <w:id w:val="1082106289"/>
                            <w:dataBinding w:prefixMappings="xmlns:ns0='http://purl.org/dc/elements/1.1/' xmlns:ns1='http://schemas.openxmlformats.org/package/2006/metadata/core-properties' " w:xpath="/ns1:coreProperties[1]/ns1:category[1]" w:storeItemID="{6C3C8BC8-F283-45AE-878A-BAB7291924A1}"/>
                            <w:text/>
                          </w:sdtPr>
                          <w:sdtEndPr/>
                          <w:sdtContent>
                            <w:p w:rsidR="005C5F31" w:rsidRDefault="00633FE2">
                              <w:pPr>
                                <w:pStyle w:val="NoSpacing"/>
                                <w:jc w:val="right"/>
                                <w:rPr>
                                  <w:color w:val="5B9BD5" w:themeColor="accent1"/>
                                  <w:sz w:val="36"/>
                                  <w:szCs w:val="36"/>
                                </w:rPr>
                              </w:pPr>
                              <w:r>
                                <w:rPr>
                                  <w:color w:val="5B9BD5" w:themeColor="accent1"/>
                                  <w:sz w:val="36"/>
                                  <w:szCs w:val="36"/>
                                </w:rPr>
                                <w:t>Web Programming</w:t>
                              </w:r>
                            </w:p>
                          </w:sdtContent>
                        </w:sdt>
                      </w:txbxContent>
                    </v:textbox>
                    <w10:wrap anchorx="margin" anchory="margin"/>
                  </v:shape>
                </w:pict>
              </mc:Fallback>
            </mc:AlternateContent>
          </w:r>
          <w:r w:rsidR="005C5F31">
            <w:rPr>
              <w:noProof/>
              <w:lang w:val="en-US"/>
            </w:rPr>
            <mc:AlternateContent>
              <mc:Choice Requires="wps">
                <w:drawing>
                  <wp:anchor distT="0" distB="0" distL="114300" distR="114300" simplePos="0" relativeHeight="251661312" behindDoc="0" locked="0" layoutInCell="1" allowOverlap="1">
                    <wp:simplePos x="0" y="0"/>
                    <wp:positionH relativeFrom="page">
                      <wp:posOffset>821690</wp:posOffset>
                    </wp:positionH>
                    <wp:positionV relativeFrom="margin">
                      <wp:posOffset>457200</wp:posOffset>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2008633891"/>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5C5F31" w:rsidRDefault="00FA7EDB">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documentation</w:t>
                                    </w:r>
                                  </w:p>
                                </w:sdtContent>
                              </w:sdt>
                              <w:p w:rsidR="005C5F31" w:rsidRDefault="00651982">
                                <w:pPr>
                                  <w:pStyle w:val="NoSpacing"/>
                                  <w:spacing w:before="120"/>
                                  <w:rPr>
                                    <w:color w:val="5B9BD5" w:themeColor="accent1"/>
                                    <w:sz w:val="36"/>
                                    <w:szCs w:val="36"/>
                                  </w:rPr>
                                </w:pPr>
                                <w:r>
                                  <w:rPr>
                                    <w:color w:val="5B9BD5" w:themeColor="accent1"/>
                                    <w:sz w:val="36"/>
                                    <w:szCs w:val="36"/>
                                  </w:rPr>
                                  <w:t>PROJECT – Daniel Hee (P466436)</w:t>
                                </w:r>
                              </w:p>
                              <w:p w:rsidR="005C5F31" w:rsidRDefault="005C5F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id="Text Box 62" o:spid="_x0000_s1027" type="#_x0000_t202" style="position:absolute;margin-left:64.7pt;margin-top:36pt;width:468pt;height:1in;z-index:251661312;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stfQIAAGs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2008633891"/>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5C5F31" w:rsidRDefault="00FA7EDB">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documentation</w:t>
                              </w:r>
                            </w:p>
                          </w:sdtContent>
                        </w:sdt>
                        <w:p w:rsidR="005C5F31" w:rsidRDefault="00651982">
                          <w:pPr>
                            <w:pStyle w:val="NoSpacing"/>
                            <w:spacing w:before="120"/>
                            <w:rPr>
                              <w:color w:val="5B9BD5" w:themeColor="accent1"/>
                              <w:sz w:val="36"/>
                              <w:szCs w:val="36"/>
                            </w:rPr>
                          </w:pPr>
                          <w:r>
                            <w:rPr>
                              <w:color w:val="5B9BD5" w:themeColor="accent1"/>
                              <w:sz w:val="36"/>
                              <w:szCs w:val="36"/>
                            </w:rPr>
                            <w:t xml:space="preserve">PROJECT – Daniel </w:t>
                          </w:r>
                          <w:proofErr w:type="spellStart"/>
                          <w:r>
                            <w:rPr>
                              <w:color w:val="5B9BD5" w:themeColor="accent1"/>
                              <w:sz w:val="36"/>
                              <w:szCs w:val="36"/>
                            </w:rPr>
                            <w:t>Hee</w:t>
                          </w:r>
                          <w:proofErr w:type="spellEnd"/>
                          <w:r>
                            <w:rPr>
                              <w:color w:val="5B9BD5" w:themeColor="accent1"/>
                              <w:sz w:val="36"/>
                              <w:szCs w:val="36"/>
                            </w:rPr>
                            <w:t xml:space="preserve"> (P466436)</w:t>
                          </w:r>
                        </w:p>
                        <w:p w:rsidR="005C5F31" w:rsidRDefault="005C5F31"/>
                      </w:txbxContent>
                    </v:textbox>
                    <w10:wrap anchorx="page" anchory="margin"/>
                  </v:shape>
                </w:pict>
              </mc:Fallback>
            </mc:AlternateContent>
          </w:r>
        </w:p>
        <w:sdt>
          <w:sdtPr>
            <w:rPr>
              <w:rFonts w:asciiTheme="minorHAnsi" w:eastAsiaTheme="minorHAnsi" w:hAnsiTheme="minorHAnsi" w:cstheme="minorBidi"/>
              <w:color w:val="auto"/>
              <w:sz w:val="22"/>
              <w:szCs w:val="22"/>
              <w:lang w:val="en-AU"/>
            </w:rPr>
            <w:id w:val="2140370804"/>
            <w:docPartObj>
              <w:docPartGallery w:val="Table of Contents"/>
              <w:docPartUnique/>
            </w:docPartObj>
          </w:sdtPr>
          <w:sdtEndPr>
            <w:rPr>
              <w:b/>
              <w:bCs/>
              <w:noProof/>
            </w:rPr>
          </w:sdtEndPr>
          <w:sdtContent>
            <w:p w:rsidR="00FA7EDB" w:rsidRDefault="00FA7EDB">
              <w:pPr>
                <w:pStyle w:val="TOCHeading"/>
              </w:pPr>
              <w:r>
                <w:t>Table of Contents</w:t>
              </w:r>
            </w:p>
            <w:p w:rsidR="003C27B8" w:rsidRDefault="00AC488F">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19627178" w:history="1">
                <w:r w:rsidR="003C27B8" w:rsidRPr="00746992">
                  <w:rPr>
                    <w:rStyle w:val="Hyperlink"/>
                    <w:noProof/>
                  </w:rPr>
                  <w:t>Address what develop and run environment are used</w:t>
                </w:r>
                <w:r w:rsidR="003C27B8">
                  <w:rPr>
                    <w:noProof/>
                    <w:webHidden/>
                  </w:rPr>
                  <w:tab/>
                </w:r>
                <w:r w:rsidR="003C27B8">
                  <w:rPr>
                    <w:noProof/>
                    <w:webHidden/>
                  </w:rPr>
                  <w:fldChar w:fldCharType="begin"/>
                </w:r>
                <w:r w:rsidR="003C27B8">
                  <w:rPr>
                    <w:noProof/>
                    <w:webHidden/>
                  </w:rPr>
                  <w:instrText xml:space="preserve"> PAGEREF _Toc19627178 \h </w:instrText>
                </w:r>
                <w:r w:rsidR="003C27B8">
                  <w:rPr>
                    <w:noProof/>
                    <w:webHidden/>
                  </w:rPr>
                </w:r>
                <w:r w:rsidR="003C27B8">
                  <w:rPr>
                    <w:noProof/>
                    <w:webHidden/>
                  </w:rPr>
                  <w:fldChar w:fldCharType="separate"/>
                </w:r>
                <w:r w:rsidR="003C27B8">
                  <w:rPr>
                    <w:noProof/>
                    <w:webHidden/>
                  </w:rPr>
                  <w:t>2</w:t>
                </w:r>
                <w:r w:rsidR="003C27B8">
                  <w:rPr>
                    <w:noProof/>
                    <w:webHidden/>
                  </w:rPr>
                  <w:fldChar w:fldCharType="end"/>
                </w:r>
              </w:hyperlink>
            </w:p>
            <w:p w:rsidR="003C27B8" w:rsidRDefault="00BC24C5">
              <w:pPr>
                <w:pStyle w:val="TOC2"/>
                <w:tabs>
                  <w:tab w:val="right" w:leader="dot" w:pos="9016"/>
                </w:tabs>
                <w:rPr>
                  <w:rFonts w:eastAsiaTheme="minorEastAsia"/>
                  <w:noProof/>
                  <w:lang w:val="en-US"/>
                </w:rPr>
              </w:pPr>
              <w:hyperlink w:anchor="_Toc19627179" w:history="1">
                <w:r w:rsidR="003C27B8" w:rsidRPr="00746992">
                  <w:rPr>
                    <w:rStyle w:val="Hyperlink"/>
                    <w:noProof/>
                  </w:rPr>
                  <w:t>To set up a server side environment and database</w:t>
                </w:r>
                <w:r w:rsidR="003C27B8">
                  <w:rPr>
                    <w:noProof/>
                    <w:webHidden/>
                  </w:rPr>
                  <w:tab/>
                </w:r>
                <w:r w:rsidR="003C27B8">
                  <w:rPr>
                    <w:noProof/>
                    <w:webHidden/>
                  </w:rPr>
                  <w:fldChar w:fldCharType="begin"/>
                </w:r>
                <w:r w:rsidR="003C27B8">
                  <w:rPr>
                    <w:noProof/>
                    <w:webHidden/>
                  </w:rPr>
                  <w:instrText xml:space="preserve"> PAGEREF _Toc19627179 \h </w:instrText>
                </w:r>
                <w:r w:rsidR="003C27B8">
                  <w:rPr>
                    <w:noProof/>
                    <w:webHidden/>
                  </w:rPr>
                </w:r>
                <w:r w:rsidR="003C27B8">
                  <w:rPr>
                    <w:noProof/>
                    <w:webHidden/>
                  </w:rPr>
                  <w:fldChar w:fldCharType="separate"/>
                </w:r>
                <w:r w:rsidR="003C27B8">
                  <w:rPr>
                    <w:noProof/>
                    <w:webHidden/>
                  </w:rPr>
                  <w:t>2</w:t>
                </w:r>
                <w:r w:rsidR="003C27B8">
                  <w:rPr>
                    <w:noProof/>
                    <w:webHidden/>
                  </w:rPr>
                  <w:fldChar w:fldCharType="end"/>
                </w:r>
              </w:hyperlink>
            </w:p>
            <w:p w:rsidR="003C27B8" w:rsidRDefault="00BC24C5">
              <w:pPr>
                <w:pStyle w:val="TOC2"/>
                <w:tabs>
                  <w:tab w:val="right" w:leader="dot" w:pos="9016"/>
                </w:tabs>
                <w:rPr>
                  <w:rFonts w:eastAsiaTheme="minorEastAsia"/>
                  <w:noProof/>
                  <w:lang w:val="en-US"/>
                </w:rPr>
              </w:pPr>
              <w:hyperlink w:anchor="_Toc19627180" w:history="1">
                <w:r w:rsidR="003C27B8" w:rsidRPr="00746992">
                  <w:rPr>
                    <w:rStyle w:val="Hyperlink"/>
                    <w:noProof/>
                  </w:rPr>
                  <w:t>Identify any ambiguity in the specifications and requirements and clarify them before designing the application</w:t>
                </w:r>
                <w:r w:rsidR="003C27B8">
                  <w:rPr>
                    <w:noProof/>
                    <w:webHidden/>
                  </w:rPr>
                  <w:tab/>
                </w:r>
                <w:r w:rsidR="003C27B8">
                  <w:rPr>
                    <w:noProof/>
                    <w:webHidden/>
                  </w:rPr>
                  <w:fldChar w:fldCharType="begin"/>
                </w:r>
                <w:r w:rsidR="003C27B8">
                  <w:rPr>
                    <w:noProof/>
                    <w:webHidden/>
                  </w:rPr>
                  <w:instrText xml:space="preserve"> PAGEREF _Toc19627180 \h </w:instrText>
                </w:r>
                <w:r w:rsidR="003C27B8">
                  <w:rPr>
                    <w:noProof/>
                    <w:webHidden/>
                  </w:rPr>
                </w:r>
                <w:r w:rsidR="003C27B8">
                  <w:rPr>
                    <w:noProof/>
                    <w:webHidden/>
                  </w:rPr>
                  <w:fldChar w:fldCharType="separate"/>
                </w:r>
                <w:r w:rsidR="003C27B8">
                  <w:rPr>
                    <w:noProof/>
                    <w:webHidden/>
                  </w:rPr>
                  <w:t>3</w:t>
                </w:r>
                <w:r w:rsidR="003C27B8">
                  <w:rPr>
                    <w:noProof/>
                    <w:webHidden/>
                  </w:rPr>
                  <w:fldChar w:fldCharType="end"/>
                </w:r>
              </w:hyperlink>
            </w:p>
            <w:p w:rsidR="003C27B8" w:rsidRDefault="00BC24C5">
              <w:pPr>
                <w:pStyle w:val="TOC1"/>
                <w:tabs>
                  <w:tab w:val="right" w:leader="dot" w:pos="9016"/>
                </w:tabs>
                <w:rPr>
                  <w:rFonts w:eastAsiaTheme="minorEastAsia"/>
                  <w:noProof/>
                  <w:lang w:val="en-US"/>
                </w:rPr>
              </w:pPr>
              <w:hyperlink w:anchor="_Toc19627181" w:history="1">
                <w:r w:rsidR="003C27B8" w:rsidRPr="00746992">
                  <w:rPr>
                    <w:rStyle w:val="Hyperlink"/>
                    <w:noProof/>
                  </w:rPr>
                  <w:t>Design of the application</w:t>
                </w:r>
                <w:r w:rsidR="003C27B8">
                  <w:rPr>
                    <w:noProof/>
                    <w:webHidden/>
                  </w:rPr>
                  <w:tab/>
                </w:r>
                <w:r w:rsidR="003C27B8">
                  <w:rPr>
                    <w:noProof/>
                    <w:webHidden/>
                  </w:rPr>
                  <w:fldChar w:fldCharType="begin"/>
                </w:r>
                <w:r w:rsidR="003C27B8">
                  <w:rPr>
                    <w:noProof/>
                    <w:webHidden/>
                  </w:rPr>
                  <w:instrText xml:space="preserve"> PAGEREF _Toc19627181 \h </w:instrText>
                </w:r>
                <w:r w:rsidR="003C27B8">
                  <w:rPr>
                    <w:noProof/>
                    <w:webHidden/>
                  </w:rPr>
                </w:r>
                <w:r w:rsidR="003C27B8">
                  <w:rPr>
                    <w:noProof/>
                    <w:webHidden/>
                  </w:rPr>
                  <w:fldChar w:fldCharType="separate"/>
                </w:r>
                <w:r w:rsidR="003C27B8">
                  <w:rPr>
                    <w:noProof/>
                    <w:webHidden/>
                  </w:rPr>
                  <w:t>4</w:t>
                </w:r>
                <w:r w:rsidR="003C27B8">
                  <w:rPr>
                    <w:noProof/>
                    <w:webHidden/>
                  </w:rPr>
                  <w:fldChar w:fldCharType="end"/>
                </w:r>
              </w:hyperlink>
            </w:p>
            <w:p w:rsidR="003C27B8" w:rsidRDefault="00BC24C5">
              <w:pPr>
                <w:pStyle w:val="TOC2"/>
                <w:tabs>
                  <w:tab w:val="right" w:leader="dot" w:pos="9016"/>
                </w:tabs>
                <w:rPr>
                  <w:rFonts w:eastAsiaTheme="minorEastAsia"/>
                  <w:noProof/>
                  <w:lang w:val="en-US"/>
                </w:rPr>
              </w:pPr>
              <w:hyperlink w:anchor="_Toc19627182" w:history="1">
                <w:r w:rsidR="003C27B8" w:rsidRPr="00746992">
                  <w:rPr>
                    <w:rStyle w:val="Hyperlink"/>
                    <w:noProof/>
                  </w:rPr>
                  <w:t>Website navigation hierarchy</w:t>
                </w:r>
                <w:r w:rsidR="003C27B8">
                  <w:rPr>
                    <w:noProof/>
                    <w:webHidden/>
                  </w:rPr>
                  <w:tab/>
                </w:r>
                <w:r w:rsidR="003C27B8">
                  <w:rPr>
                    <w:noProof/>
                    <w:webHidden/>
                  </w:rPr>
                  <w:fldChar w:fldCharType="begin"/>
                </w:r>
                <w:r w:rsidR="003C27B8">
                  <w:rPr>
                    <w:noProof/>
                    <w:webHidden/>
                  </w:rPr>
                  <w:instrText xml:space="preserve"> PAGEREF _Toc19627182 \h </w:instrText>
                </w:r>
                <w:r w:rsidR="003C27B8">
                  <w:rPr>
                    <w:noProof/>
                    <w:webHidden/>
                  </w:rPr>
                </w:r>
                <w:r w:rsidR="003C27B8">
                  <w:rPr>
                    <w:noProof/>
                    <w:webHidden/>
                  </w:rPr>
                  <w:fldChar w:fldCharType="separate"/>
                </w:r>
                <w:r w:rsidR="003C27B8">
                  <w:rPr>
                    <w:noProof/>
                    <w:webHidden/>
                  </w:rPr>
                  <w:t>5</w:t>
                </w:r>
                <w:r w:rsidR="003C27B8">
                  <w:rPr>
                    <w:noProof/>
                    <w:webHidden/>
                  </w:rPr>
                  <w:fldChar w:fldCharType="end"/>
                </w:r>
              </w:hyperlink>
            </w:p>
            <w:p w:rsidR="003C27B8" w:rsidRDefault="00BC24C5">
              <w:pPr>
                <w:pStyle w:val="TOC2"/>
                <w:tabs>
                  <w:tab w:val="right" w:leader="dot" w:pos="9016"/>
                </w:tabs>
                <w:rPr>
                  <w:rFonts w:eastAsiaTheme="minorEastAsia"/>
                  <w:noProof/>
                  <w:lang w:val="en-US"/>
                </w:rPr>
              </w:pPr>
              <w:hyperlink w:anchor="_Toc19627183" w:history="1">
                <w:r w:rsidR="003C27B8" w:rsidRPr="00746992">
                  <w:rPr>
                    <w:rStyle w:val="Hyperlink"/>
                    <w:noProof/>
                  </w:rPr>
                  <w:t>Database Design</w:t>
                </w:r>
                <w:r w:rsidR="003C27B8">
                  <w:rPr>
                    <w:noProof/>
                    <w:webHidden/>
                  </w:rPr>
                  <w:tab/>
                </w:r>
                <w:r w:rsidR="003C27B8">
                  <w:rPr>
                    <w:noProof/>
                    <w:webHidden/>
                  </w:rPr>
                  <w:fldChar w:fldCharType="begin"/>
                </w:r>
                <w:r w:rsidR="003C27B8">
                  <w:rPr>
                    <w:noProof/>
                    <w:webHidden/>
                  </w:rPr>
                  <w:instrText xml:space="preserve"> PAGEREF _Toc19627183 \h </w:instrText>
                </w:r>
                <w:r w:rsidR="003C27B8">
                  <w:rPr>
                    <w:noProof/>
                    <w:webHidden/>
                  </w:rPr>
                </w:r>
                <w:r w:rsidR="003C27B8">
                  <w:rPr>
                    <w:noProof/>
                    <w:webHidden/>
                  </w:rPr>
                  <w:fldChar w:fldCharType="separate"/>
                </w:r>
                <w:r w:rsidR="003C27B8">
                  <w:rPr>
                    <w:noProof/>
                    <w:webHidden/>
                  </w:rPr>
                  <w:t>6</w:t>
                </w:r>
                <w:r w:rsidR="003C27B8">
                  <w:rPr>
                    <w:noProof/>
                    <w:webHidden/>
                  </w:rPr>
                  <w:fldChar w:fldCharType="end"/>
                </w:r>
              </w:hyperlink>
            </w:p>
            <w:p w:rsidR="003C27B8" w:rsidRDefault="00BC24C5">
              <w:pPr>
                <w:pStyle w:val="TOC3"/>
                <w:tabs>
                  <w:tab w:val="right" w:leader="dot" w:pos="9016"/>
                </w:tabs>
                <w:rPr>
                  <w:noProof/>
                </w:rPr>
              </w:pPr>
              <w:hyperlink w:anchor="_Toc19627184" w:history="1">
                <w:r w:rsidR="003C27B8" w:rsidRPr="00746992">
                  <w:rPr>
                    <w:rStyle w:val="Hyperlink"/>
                    <w:noProof/>
                  </w:rPr>
                  <w:t>CSS Design</w:t>
                </w:r>
                <w:r w:rsidR="003C27B8">
                  <w:rPr>
                    <w:noProof/>
                    <w:webHidden/>
                  </w:rPr>
                  <w:tab/>
                </w:r>
                <w:r w:rsidR="003C27B8">
                  <w:rPr>
                    <w:noProof/>
                    <w:webHidden/>
                  </w:rPr>
                  <w:fldChar w:fldCharType="begin"/>
                </w:r>
                <w:r w:rsidR="003C27B8">
                  <w:rPr>
                    <w:noProof/>
                    <w:webHidden/>
                  </w:rPr>
                  <w:instrText xml:space="preserve"> PAGEREF _Toc19627184 \h </w:instrText>
                </w:r>
                <w:r w:rsidR="003C27B8">
                  <w:rPr>
                    <w:noProof/>
                    <w:webHidden/>
                  </w:rPr>
                </w:r>
                <w:r w:rsidR="003C27B8">
                  <w:rPr>
                    <w:noProof/>
                    <w:webHidden/>
                  </w:rPr>
                  <w:fldChar w:fldCharType="separate"/>
                </w:r>
                <w:r w:rsidR="003C27B8">
                  <w:rPr>
                    <w:noProof/>
                    <w:webHidden/>
                  </w:rPr>
                  <w:t>7</w:t>
                </w:r>
                <w:r w:rsidR="003C27B8">
                  <w:rPr>
                    <w:noProof/>
                    <w:webHidden/>
                  </w:rPr>
                  <w:fldChar w:fldCharType="end"/>
                </w:r>
              </w:hyperlink>
            </w:p>
            <w:p w:rsidR="003C27B8" w:rsidRDefault="00BC24C5">
              <w:pPr>
                <w:pStyle w:val="TOC3"/>
                <w:tabs>
                  <w:tab w:val="right" w:leader="dot" w:pos="9016"/>
                </w:tabs>
                <w:rPr>
                  <w:noProof/>
                </w:rPr>
              </w:pPr>
              <w:hyperlink w:anchor="_Toc19627185" w:history="1">
                <w:r w:rsidR="003C27B8" w:rsidRPr="00746992">
                  <w:rPr>
                    <w:rStyle w:val="Hyperlink"/>
                    <w:noProof/>
                  </w:rPr>
                  <w:t>Header Design</w:t>
                </w:r>
                <w:r w:rsidR="003C27B8">
                  <w:rPr>
                    <w:noProof/>
                    <w:webHidden/>
                  </w:rPr>
                  <w:tab/>
                </w:r>
                <w:r w:rsidR="003C27B8">
                  <w:rPr>
                    <w:noProof/>
                    <w:webHidden/>
                  </w:rPr>
                  <w:fldChar w:fldCharType="begin"/>
                </w:r>
                <w:r w:rsidR="003C27B8">
                  <w:rPr>
                    <w:noProof/>
                    <w:webHidden/>
                  </w:rPr>
                  <w:instrText xml:space="preserve"> PAGEREF _Toc19627185 \h </w:instrText>
                </w:r>
                <w:r w:rsidR="003C27B8">
                  <w:rPr>
                    <w:noProof/>
                    <w:webHidden/>
                  </w:rPr>
                </w:r>
                <w:r w:rsidR="003C27B8">
                  <w:rPr>
                    <w:noProof/>
                    <w:webHidden/>
                  </w:rPr>
                  <w:fldChar w:fldCharType="separate"/>
                </w:r>
                <w:r w:rsidR="003C27B8">
                  <w:rPr>
                    <w:noProof/>
                    <w:webHidden/>
                  </w:rPr>
                  <w:t>7</w:t>
                </w:r>
                <w:r w:rsidR="003C27B8">
                  <w:rPr>
                    <w:noProof/>
                    <w:webHidden/>
                  </w:rPr>
                  <w:fldChar w:fldCharType="end"/>
                </w:r>
              </w:hyperlink>
            </w:p>
            <w:p w:rsidR="003C27B8" w:rsidRDefault="00BC24C5">
              <w:pPr>
                <w:pStyle w:val="TOC1"/>
                <w:tabs>
                  <w:tab w:val="right" w:leader="dot" w:pos="9016"/>
                </w:tabs>
                <w:rPr>
                  <w:rFonts w:eastAsiaTheme="minorEastAsia"/>
                  <w:noProof/>
                  <w:lang w:val="en-US"/>
                </w:rPr>
              </w:pPr>
              <w:hyperlink w:anchor="_Toc19627186" w:history="1">
                <w:r w:rsidR="003C27B8" w:rsidRPr="00746992">
                  <w:rPr>
                    <w:rStyle w:val="Hyperlink"/>
                    <w:noProof/>
                  </w:rPr>
                  <w:t>Developing the application</w:t>
                </w:r>
                <w:r w:rsidR="003C27B8">
                  <w:rPr>
                    <w:noProof/>
                    <w:webHidden/>
                  </w:rPr>
                  <w:tab/>
                </w:r>
                <w:r w:rsidR="003C27B8">
                  <w:rPr>
                    <w:noProof/>
                    <w:webHidden/>
                  </w:rPr>
                  <w:fldChar w:fldCharType="begin"/>
                </w:r>
                <w:r w:rsidR="003C27B8">
                  <w:rPr>
                    <w:noProof/>
                    <w:webHidden/>
                  </w:rPr>
                  <w:instrText xml:space="preserve"> PAGEREF _Toc19627186 \h </w:instrText>
                </w:r>
                <w:r w:rsidR="003C27B8">
                  <w:rPr>
                    <w:noProof/>
                    <w:webHidden/>
                  </w:rPr>
                </w:r>
                <w:r w:rsidR="003C27B8">
                  <w:rPr>
                    <w:noProof/>
                    <w:webHidden/>
                  </w:rPr>
                  <w:fldChar w:fldCharType="separate"/>
                </w:r>
                <w:r w:rsidR="003C27B8">
                  <w:rPr>
                    <w:noProof/>
                    <w:webHidden/>
                  </w:rPr>
                  <w:t>8</w:t>
                </w:r>
                <w:r w:rsidR="003C27B8">
                  <w:rPr>
                    <w:noProof/>
                    <w:webHidden/>
                  </w:rPr>
                  <w:fldChar w:fldCharType="end"/>
                </w:r>
              </w:hyperlink>
            </w:p>
            <w:p w:rsidR="003C27B8" w:rsidRDefault="00BC24C5">
              <w:pPr>
                <w:pStyle w:val="TOC2"/>
                <w:tabs>
                  <w:tab w:val="right" w:leader="dot" w:pos="9016"/>
                </w:tabs>
                <w:rPr>
                  <w:rFonts w:eastAsiaTheme="minorEastAsia"/>
                  <w:noProof/>
                  <w:lang w:val="en-US"/>
                </w:rPr>
              </w:pPr>
              <w:hyperlink w:anchor="_Toc19627187" w:history="1">
                <w:r w:rsidR="003C27B8" w:rsidRPr="00746992">
                  <w:rPr>
                    <w:rStyle w:val="Hyperlink"/>
                    <w:noProof/>
                  </w:rPr>
                  <w:t>Show All Tab</w:t>
                </w:r>
                <w:r w:rsidR="003C27B8">
                  <w:rPr>
                    <w:noProof/>
                    <w:webHidden/>
                  </w:rPr>
                  <w:tab/>
                </w:r>
                <w:r w:rsidR="003C27B8">
                  <w:rPr>
                    <w:noProof/>
                    <w:webHidden/>
                  </w:rPr>
                  <w:fldChar w:fldCharType="begin"/>
                </w:r>
                <w:r w:rsidR="003C27B8">
                  <w:rPr>
                    <w:noProof/>
                    <w:webHidden/>
                  </w:rPr>
                  <w:instrText xml:space="preserve"> PAGEREF _Toc19627187 \h </w:instrText>
                </w:r>
                <w:r w:rsidR="003C27B8">
                  <w:rPr>
                    <w:noProof/>
                    <w:webHidden/>
                  </w:rPr>
                </w:r>
                <w:r w:rsidR="003C27B8">
                  <w:rPr>
                    <w:noProof/>
                    <w:webHidden/>
                  </w:rPr>
                  <w:fldChar w:fldCharType="separate"/>
                </w:r>
                <w:r w:rsidR="003C27B8">
                  <w:rPr>
                    <w:noProof/>
                    <w:webHidden/>
                  </w:rPr>
                  <w:t>8</w:t>
                </w:r>
                <w:r w:rsidR="003C27B8">
                  <w:rPr>
                    <w:noProof/>
                    <w:webHidden/>
                  </w:rPr>
                  <w:fldChar w:fldCharType="end"/>
                </w:r>
              </w:hyperlink>
            </w:p>
            <w:p w:rsidR="003C27B8" w:rsidRDefault="00BC24C5">
              <w:pPr>
                <w:pStyle w:val="TOC2"/>
                <w:tabs>
                  <w:tab w:val="right" w:leader="dot" w:pos="9016"/>
                </w:tabs>
                <w:rPr>
                  <w:rFonts w:eastAsiaTheme="minorEastAsia"/>
                  <w:noProof/>
                  <w:lang w:val="en-US"/>
                </w:rPr>
              </w:pPr>
              <w:hyperlink w:anchor="_Toc19627188" w:history="1">
                <w:r w:rsidR="003C27B8" w:rsidRPr="00746992">
                  <w:rPr>
                    <w:rStyle w:val="Hyperlink"/>
                    <w:noProof/>
                  </w:rPr>
                  <w:t>Search Tab</w:t>
                </w:r>
                <w:r w:rsidR="003C27B8">
                  <w:rPr>
                    <w:noProof/>
                    <w:webHidden/>
                  </w:rPr>
                  <w:tab/>
                </w:r>
                <w:r w:rsidR="003C27B8">
                  <w:rPr>
                    <w:noProof/>
                    <w:webHidden/>
                  </w:rPr>
                  <w:fldChar w:fldCharType="begin"/>
                </w:r>
                <w:r w:rsidR="003C27B8">
                  <w:rPr>
                    <w:noProof/>
                    <w:webHidden/>
                  </w:rPr>
                  <w:instrText xml:space="preserve"> PAGEREF _Toc19627188 \h </w:instrText>
                </w:r>
                <w:r w:rsidR="003C27B8">
                  <w:rPr>
                    <w:noProof/>
                    <w:webHidden/>
                  </w:rPr>
                </w:r>
                <w:r w:rsidR="003C27B8">
                  <w:rPr>
                    <w:noProof/>
                    <w:webHidden/>
                  </w:rPr>
                  <w:fldChar w:fldCharType="separate"/>
                </w:r>
                <w:r w:rsidR="003C27B8">
                  <w:rPr>
                    <w:noProof/>
                    <w:webHidden/>
                  </w:rPr>
                  <w:t>9</w:t>
                </w:r>
                <w:r w:rsidR="003C27B8">
                  <w:rPr>
                    <w:noProof/>
                    <w:webHidden/>
                  </w:rPr>
                  <w:fldChar w:fldCharType="end"/>
                </w:r>
              </w:hyperlink>
            </w:p>
            <w:p w:rsidR="003C27B8" w:rsidRDefault="00BC24C5">
              <w:pPr>
                <w:pStyle w:val="TOC3"/>
                <w:tabs>
                  <w:tab w:val="right" w:leader="dot" w:pos="9016"/>
                </w:tabs>
                <w:rPr>
                  <w:noProof/>
                </w:rPr>
              </w:pPr>
              <w:hyperlink w:anchor="_Toc19627189" w:history="1">
                <w:r w:rsidR="003C27B8" w:rsidRPr="00746992">
                  <w:rPr>
                    <w:rStyle w:val="Hyperlink"/>
                    <w:noProof/>
                  </w:rPr>
                  <w:t>Movie searched based on Genre, Rating and Year</w:t>
                </w:r>
                <w:r w:rsidR="003C27B8">
                  <w:rPr>
                    <w:noProof/>
                    <w:webHidden/>
                  </w:rPr>
                  <w:tab/>
                </w:r>
                <w:r w:rsidR="003C27B8">
                  <w:rPr>
                    <w:noProof/>
                    <w:webHidden/>
                  </w:rPr>
                  <w:fldChar w:fldCharType="begin"/>
                </w:r>
                <w:r w:rsidR="003C27B8">
                  <w:rPr>
                    <w:noProof/>
                    <w:webHidden/>
                  </w:rPr>
                  <w:instrText xml:space="preserve"> PAGEREF _Toc19627189 \h </w:instrText>
                </w:r>
                <w:r w:rsidR="003C27B8">
                  <w:rPr>
                    <w:noProof/>
                    <w:webHidden/>
                  </w:rPr>
                </w:r>
                <w:r w:rsidR="003C27B8">
                  <w:rPr>
                    <w:noProof/>
                    <w:webHidden/>
                  </w:rPr>
                  <w:fldChar w:fldCharType="separate"/>
                </w:r>
                <w:r w:rsidR="003C27B8">
                  <w:rPr>
                    <w:noProof/>
                    <w:webHidden/>
                  </w:rPr>
                  <w:t>9</w:t>
                </w:r>
                <w:r w:rsidR="003C27B8">
                  <w:rPr>
                    <w:noProof/>
                    <w:webHidden/>
                  </w:rPr>
                  <w:fldChar w:fldCharType="end"/>
                </w:r>
              </w:hyperlink>
            </w:p>
            <w:p w:rsidR="003C27B8" w:rsidRDefault="00BC24C5">
              <w:pPr>
                <w:pStyle w:val="TOC3"/>
                <w:tabs>
                  <w:tab w:val="right" w:leader="dot" w:pos="9016"/>
                </w:tabs>
                <w:rPr>
                  <w:noProof/>
                </w:rPr>
              </w:pPr>
              <w:hyperlink w:anchor="_Toc19627190" w:history="1">
                <w:r w:rsidR="003C27B8" w:rsidRPr="00746992">
                  <w:rPr>
                    <w:rStyle w:val="Hyperlink"/>
                    <w:noProof/>
                  </w:rPr>
                  <w:t>Movie searched based on title and genre</w:t>
                </w:r>
                <w:r w:rsidR="003C27B8">
                  <w:rPr>
                    <w:noProof/>
                    <w:webHidden/>
                  </w:rPr>
                  <w:tab/>
                </w:r>
                <w:r w:rsidR="003C27B8">
                  <w:rPr>
                    <w:noProof/>
                    <w:webHidden/>
                  </w:rPr>
                  <w:fldChar w:fldCharType="begin"/>
                </w:r>
                <w:r w:rsidR="003C27B8">
                  <w:rPr>
                    <w:noProof/>
                    <w:webHidden/>
                  </w:rPr>
                  <w:instrText xml:space="preserve"> PAGEREF _Toc19627190 \h </w:instrText>
                </w:r>
                <w:r w:rsidR="003C27B8">
                  <w:rPr>
                    <w:noProof/>
                    <w:webHidden/>
                  </w:rPr>
                </w:r>
                <w:r w:rsidR="003C27B8">
                  <w:rPr>
                    <w:noProof/>
                    <w:webHidden/>
                  </w:rPr>
                  <w:fldChar w:fldCharType="separate"/>
                </w:r>
                <w:r w:rsidR="003C27B8">
                  <w:rPr>
                    <w:noProof/>
                    <w:webHidden/>
                  </w:rPr>
                  <w:t>10</w:t>
                </w:r>
                <w:r w:rsidR="003C27B8">
                  <w:rPr>
                    <w:noProof/>
                    <w:webHidden/>
                  </w:rPr>
                  <w:fldChar w:fldCharType="end"/>
                </w:r>
              </w:hyperlink>
            </w:p>
            <w:p w:rsidR="003C27B8" w:rsidRDefault="00BC24C5">
              <w:pPr>
                <w:pStyle w:val="TOC3"/>
                <w:tabs>
                  <w:tab w:val="right" w:leader="dot" w:pos="9016"/>
                </w:tabs>
                <w:rPr>
                  <w:noProof/>
                </w:rPr>
              </w:pPr>
              <w:hyperlink w:anchor="_Toc19627191" w:history="1">
                <w:r w:rsidR="003C27B8" w:rsidRPr="00746992">
                  <w:rPr>
                    <w:rStyle w:val="Hyperlink"/>
                    <w:noProof/>
                  </w:rPr>
                  <w:t>No movie is found</w:t>
                </w:r>
                <w:r w:rsidR="003C27B8">
                  <w:rPr>
                    <w:noProof/>
                    <w:webHidden/>
                  </w:rPr>
                  <w:tab/>
                </w:r>
                <w:r w:rsidR="003C27B8">
                  <w:rPr>
                    <w:noProof/>
                    <w:webHidden/>
                  </w:rPr>
                  <w:fldChar w:fldCharType="begin"/>
                </w:r>
                <w:r w:rsidR="003C27B8">
                  <w:rPr>
                    <w:noProof/>
                    <w:webHidden/>
                  </w:rPr>
                  <w:instrText xml:space="preserve"> PAGEREF _Toc19627191 \h </w:instrText>
                </w:r>
                <w:r w:rsidR="003C27B8">
                  <w:rPr>
                    <w:noProof/>
                    <w:webHidden/>
                  </w:rPr>
                </w:r>
                <w:r w:rsidR="003C27B8">
                  <w:rPr>
                    <w:noProof/>
                    <w:webHidden/>
                  </w:rPr>
                  <w:fldChar w:fldCharType="separate"/>
                </w:r>
                <w:r w:rsidR="003C27B8">
                  <w:rPr>
                    <w:noProof/>
                    <w:webHidden/>
                  </w:rPr>
                  <w:t>10</w:t>
                </w:r>
                <w:r w:rsidR="003C27B8">
                  <w:rPr>
                    <w:noProof/>
                    <w:webHidden/>
                  </w:rPr>
                  <w:fldChar w:fldCharType="end"/>
                </w:r>
              </w:hyperlink>
            </w:p>
            <w:p w:rsidR="00FA7EDB" w:rsidRDefault="00AC488F">
              <w:r>
                <w:rPr>
                  <w:b/>
                  <w:bCs/>
                  <w:noProof/>
                  <w:lang w:val="en-US"/>
                </w:rPr>
                <w:fldChar w:fldCharType="end"/>
              </w:r>
            </w:p>
          </w:sdtContent>
        </w:sdt>
        <w:p w:rsidR="005C5F31" w:rsidRDefault="00BC24C5" w:rsidP="005C5F31">
          <w:pPr>
            <w:pStyle w:val="TOC"/>
          </w:pPr>
        </w:p>
      </w:sdtContent>
    </w:sdt>
    <w:p w:rsidR="00B345E6" w:rsidRDefault="00BC24C5"/>
    <w:p w:rsidR="00DC61BD" w:rsidRDefault="00DC61BD">
      <w:pPr>
        <w:sectPr w:rsidR="00DC61BD" w:rsidSect="005C5F31">
          <w:headerReference w:type="first" r:id="rId9"/>
          <w:footerReference w:type="first" r:id="rId10"/>
          <w:pgSz w:w="11906" w:h="16838"/>
          <w:pgMar w:top="1440" w:right="1440" w:bottom="1440" w:left="1440" w:header="708" w:footer="708" w:gutter="0"/>
          <w:pgNumType w:fmt="lowerRoman" w:start="1"/>
          <w:cols w:space="708"/>
          <w:titlePg/>
          <w:docGrid w:linePitch="360"/>
        </w:sectPr>
      </w:pPr>
    </w:p>
    <w:p w:rsidR="005C5F31" w:rsidRDefault="005C5F31"/>
    <w:p w:rsidR="00DC61BD" w:rsidRDefault="00DC61BD"/>
    <w:p w:rsidR="001A55CB" w:rsidRDefault="00651982" w:rsidP="00651982">
      <w:pPr>
        <w:pStyle w:val="Heading1"/>
      </w:pPr>
      <w:bookmarkStart w:id="0" w:name="_Toc19627178"/>
      <w:r>
        <w:t>Address what develop and run environment are used</w:t>
      </w:r>
      <w:bookmarkEnd w:id="0"/>
    </w:p>
    <w:p w:rsidR="00651982" w:rsidRDefault="00651982" w:rsidP="00651982">
      <w:r>
        <w:t>To develop and run environment, you will be needing these software which are any internet browser so you can test your code, XAMPP – this will act as a server and database and NotePad++ - this will be used to develop.</w:t>
      </w:r>
    </w:p>
    <w:p w:rsidR="00651982" w:rsidRDefault="00651982" w:rsidP="00651982">
      <w:pPr>
        <w:pStyle w:val="Heading2"/>
      </w:pPr>
      <w:bookmarkStart w:id="1" w:name="_Toc19627179"/>
      <w:r>
        <w:t>To set up a server side environment and database</w:t>
      </w:r>
      <w:bookmarkEnd w:id="1"/>
    </w:p>
    <w:p w:rsidR="00651982" w:rsidRDefault="00651982" w:rsidP="00651982">
      <w:r>
        <w:t>Click start for both Apache and MySQL</w:t>
      </w:r>
    </w:p>
    <w:p w:rsidR="00651982" w:rsidRDefault="00651982" w:rsidP="00651982">
      <w:r>
        <w:rPr>
          <w:noProof/>
          <w:lang w:val="en-US"/>
        </w:rPr>
        <w:drawing>
          <wp:inline distT="0" distB="0" distL="0" distR="0" wp14:anchorId="2D29D646" wp14:editId="390E17F8">
            <wp:extent cx="4343678"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74C01.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6549" cy="3050015"/>
                    </a:xfrm>
                    <a:prstGeom prst="rect">
                      <a:avLst/>
                    </a:prstGeom>
                  </pic:spPr>
                </pic:pic>
              </a:graphicData>
            </a:graphic>
          </wp:inline>
        </w:drawing>
      </w:r>
    </w:p>
    <w:p w:rsidR="000A7001" w:rsidRDefault="000A7001" w:rsidP="000A7001">
      <w:r>
        <w:t>When you click the Admin button for the Apache server, it will lead you to the main admin page on the browser if everything has been set up correctly.</w:t>
      </w:r>
    </w:p>
    <w:p w:rsidR="000A7001" w:rsidRDefault="000A7001" w:rsidP="000A7001">
      <w:r>
        <w:rPr>
          <w:noProof/>
          <w:lang w:val="en-US"/>
        </w:rPr>
        <w:drawing>
          <wp:inline distT="0" distB="0" distL="0" distR="0" wp14:anchorId="274BF073" wp14:editId="275430A3">
            <wp:extent cx="5943600" cy="2773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74770B.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rsidR="000A7001" w:rsidRPr="00375E00" w:rsidRDefault="000A7001" w:rsidP="000A7001"/>
    <w:p w:rsidR="000A7001" w:rsidRDefault="000A7001" w:rsidP="000A7001">
      <w:r>
        <w:lastRenderedPageBreak/>
        <w:t xml:space="preserve">When you click the Admin button for theMySQL server, it will lead you to </w:t>
      </w:r>
      <w:hyperlink r:id="rId13" w:history="1">
        <w:r>
          <w:rPr>
            <w:rStyle w:val="Hyperlink"/>
          </w:rPr>
          <w:t>http://localhost/phpmyadmin/</w:t>
        </w:r>
      </w:hyperlink>
      <w:r>
        <w:t xml:space="preserve"> on the browser and you can add information into server.</w:t>
      </w:r>
    </w:p>
    <w:p w:rsidR="000A7001" w:rsidRDefault="000A7001" w:rsidP="000A7001">
      <w:r>
        <w:rPr>
          <w:noProof/>
          <w:lang w:val="en-US"/>
        </w:rPr>
        <w:drawing>
          <wp:inline distT="0" distB="0" distL="0" distR="0" wp14:anchorId="63DAB448" wp14:editId="58430A8B">
            <wp:extent cx="5943600" cy="2349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74D573.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349500"/>
                    </a:xfrm>
                    <a:prstGeom prst="rect">
                      <a:avLst/>
                    </a:prstGeom>
                  </pic:spPr>
                </pic:pic>
              </a:graphicData>
            </a:graphic>
          </wp:inline>
        </w:drawing>
      </w:r>
    </w:p>
    <w:p w:rsidR="000A7001" w:rsidRDefault="000A7001" w:rsidP="000A7001"/>
    <w:p w:rsidR="00651982" w:rsidRDefault="000A7001" w:rsidP="000A7001">
      <w:pPr>
        <w:pStyle w:val="Heading2"/>
      </w:pPr>
      <w:bookmarkStart w:id="2" w:name="_Toc19627180"/>
      <w:r>
        <w:t>Identify any ambiguity in the specifications and requirements and clarify them before designing the application</w:t>
      </w:r>
      <w:bookmarkEnd w:id="2"/>
    </w:p>
    <w:p w:rsidR="000A7001" w:rsidRDefault="000A7001" w:rsidP="000A7001">
      <w:pPr>
        <w:pStyle w:val="ListParagraph"/>
        <w:numPr>
          <w:ilvl w:val="0"/>
          <w:numId w:val="7"/>
        </w:numPr>
      </w:pPr>
      <w:r>
        <w:t>Unable to import into database without converting the Excel File into CSV format</w:t>
      </w:r>
    </w:p>
    <w:p w:rsidR="000A7001" w:rsidRDefault="000A7001" w:rsidP="000A7001">
      <w:pPr>
        <w:pStyle w:val="ListParagraph"/>
        <w:numPr>
          <w:ilvl w:val="0"/>
          <w:numId w:val="7"/>
        </w:numPr>
      </w:pPr>
      <w:r>
        <w:t>Unable to run the application with random IP Address</w:t>
      </w:r>
    </w:p>
    <w:p w:rsidR="000A7001" w:rsidRDefault="000A7001" w:rsidP="000A7001"/>
    <w:p w:rsidR="000A7001" w:rsidRDefault="000A7001" w:rsidP="000A7001"/>
    <w:p w:rsidR="000A7001" w:rsidRDefault="000A7001" w:rsidP="000A7001"/>
    <w:p w:rsidR="000A7001" w:rsidRDefault="000A7001" w:rsidP="000A7001"/>
    <w:p w:rsidR="000A7001" w:rsidRDefault="000A7001" w:rsidP="000A7001"/>
    <w:p w:rsidR="000A7001" w:rsidRDefault="000A7001" w:rsidP="000A7001"/>
    <w:p w:rsidR="000A7001" w:rsidRDefault="000A7001" w:rsidP="000A7001"/>
    <w:p w:rsidR="000A7001" w:rsidRDefault="000A7001" w:rsidP="000A7001"/>
    <w:p w:rsidR="000A7001" w:rsidRDefault="000A7001" w:rsidP="000A7001"/>
    <w:p w:rsidR="000A7001" w:rsidRDefault="000A7001" w:rsidP="000A7001"/>
    <w:p w:rsidR="000A7001" w:rsidRDefault="000A7001" w:rsidP="000A7001"/>
    <w:p w:rsidR="000A7001" w:rsidRDefault="000A7001" w:rsidP="000A7001"/>
    <w:p w:rsidR="000A7001" w:rsidRDefault="000A7001" w:rsidP="000A7001"/>
    <w:p w:rsidR="000A7001" w:rsidRDefault="000A7001" w:rsidP="000A7001"/>
    <w:p w:rsidR="000A7001" w:rsidRDefault="000A7001" w:rsidP="000A7001"/>
    <w:p w:rsidR="000A7001" w:rsidRDefault="000A7001" w:rsidP="000A7001"/>
    <w:p w:rsidR="000A7001" w:rsidRDefault="000A7001" w:rsidP="000A7001">
      <w:pPr>
        <w:pStyle w:val="Heading1"/>
      </w:pPr>
      <w:bookmarkStart w:id="3" w:name="_Toc19627181"/>
      <w:r>
        <w:lastRenderedPageBreak/>
        <w:t>Design of the application</w:t>
      </w:r>
      <w:bookmarkEnd w:id="3"/>
    </w:p>
    <w:p w:rsidR="000A7001" w:rsidRDefault="006A196D" w:rsidP="000A7001">
      <w:r>
        <w:rPr>
          <w:noProof/>
          <w:lang w:val="en-US"/>
        </w:rPr>
        <w:drawing>
          <wp:inline distT="0" distB="0" distL="0" distR="0">
            <wp:extent cx="5731510" cy="29063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BCC2D0.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06395"/>
                    </a:xfrm>
                    <a:prstGeom prst="rect">
                      <a:avLst/>
                    </a:prstGeom>
                  </pic:spPr>
                </pic:pic>
              </a:graphicData>
            </a:graphic>
          </wp:inline>
        </w:drawing>
      </w:r>
    </w:p>
    <w:p w:rsidR="006A196D" w:rsidRDefault="006A196D" w:rsidP="000A7001">
      <w:r>
        <w:t>This is how the website looks like. I used an image related to movie as the website’s background. This website has the functionality to search by the title, genre, rating and year of the movie, it can display all movies information and display the top 10 most frequently searched movies.</w:t>
      </w:r>
    </w:p>
    <w:p w:rsidR="006A196D" w:rsidRDefault="006A196D" w:rsidP="000A7001"/>
    <w:p w:rsidR="006A196D" w:rsidRPr="000A7001" w:rsidRDefault="006A196D" w:rsidP="000A7001">
      <w:r>
        <w:rPr>
          <w:noProof/>
          <w:lang w:val="en-US"/>
        </w:rPr>
        <w:drawing>
          <wp:inline distT="0" distB="0" distL="0" distR="0">
            <wp:extent cx="5731510" cy="243713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BC2B46.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inline>
        </w:drawing>
      </w:r>
    </w:p>
    <w:p w:rsidR="00651982" w:rsidRDefault="006A196D" w:rsidP="00651982">
      <w:r>
        <w:t>This is how the search page looks like.</w:t>
      </w:r>
    </w:p>
    <w:p w:rsidR="006A196D" w:rsidRDefault="006A196D" w:rsidP="00651982">
      <w:r>
        <w:rPr>
          <w:noProof/>
          <w:lang w:val="en-US"/>
        </w:rPr>
        <w:lastRenderedPageBreak/>
        <w:drawing>
          <wp:inline distT="0" distB="0" distL="0" distR="0">
            <wp:extent cx="5731510" cy="28822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BC925D.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82265"/>
                    </a:xfrm>
                    <a:prstGeom prst="rect">
                      <a:avLst/>
                    </a:prstGeom>
                  </pic:spPr>
                </pic:pic>
              </a:graphicData>
            </a:graphic>
          </wp:inline>
        </w:drawing>
      </w:r>
    </w:p>
    <w:p w:rsidR="006A196D" w:rsidRDefault="006A196D" w:rsidP="00651982">
      <w:r>
        <w:t>This is how the show page looks like. This button has the functionality to display all movie information that are stored in the database.</w:t>
      </w:r>
    </w:p>
    <w:p w:rsidR="006A196D" w:rsidRDefault="006A196D" w:rsidP="00651982"/>
    <w:p w:rsidR="006A196D" w:rsidRDefault="006A196D" w:rsidP="00651982">
      <w:pPr>
        <w:rPr>
          <w:rStyle w:val="Heading2Char"/>
        </w:rPr>
      </w:pPr>
      <w:bookmarkStart w:id="4" w:name="_Toc19627182"/>
      <w:r w:rsidRPr="006A196D">
        <w:rPr>
          <w:rStyle w:val="Heading2Char"/>
        </w:rPr>
        <w:t>Website navigation hierarchy</w:t>
      </w:r>
      <w:bookmarkEnd w:id="4"/>
      <w:r>
        <w:rPr>
          <w:noProof/>
          <w:lang w:val="en-US"/>
        </w:rPr>
        <w:drawing>
          <wp:inline distT="0" distB="0" distL="0" distR="0">
            <wp:extent cx="5486400" cy="3200400"/>
            <wp:effectExtent l="0" t="0" r="57150"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6A196D" w:rsidRDefault="006A196D" w:rsidP="00651982">
      <w:pPr>
        <w:rPr>
          <w:rStyle w:val="Heading2Char"/>
        </w:rPr>
      </w:pPr>
    </w:p>
    <w:p w:rsidR="006A196D" w:rsidRDefault="006A196D" w:rsidP="00651982">
      <w:pPr>
        <w:rPr>
          <w:rStyle w:val="Heading2Char"/>
        </w:rPr>
      </w:pPr>
    </w:p>
    <w:p w:rsidR="006A196D" w:rsidRDefault="006A196D" w:rsidP="00651982">
      <w:pPr>
        <w:rPr>
          <w:rStyle w:val="Heading2Char"/>
        </w:rPr>
      </w:pPr>
    </w:p>
    <w:p w:rsidR="006A196D" w:rsidRDefault="006A196D" w:rsidP="00651982">
      <w:pPr>
        <w:rPr>
          <w:rStyle w:val="Heading2Char"/>
        </w:rPr>
      </w:pPr>
    </w:p>
    <w:p w:rsidR="006A196D" w:rsidRDefault="006A196D" w:rsidP="00651982">
      <w:pPr>
        <w:rPr>
          <w:rStyle w:val="Heading2Char"/>
        </w:rPr>
      </w:pPr>
    </w:p>
    <w:p w:rsidR="006A196D" w:rsidRDefault="006A196D" w:rsidP="00651982">
      <w:pPr>
        <w:rPr>
          <w:rStyle w:val="Heading2Char"/>
        </w:rPr>
      </w:pPr>
      <w:bookmarkStart w:id="5" w:name="_Toc19627183"/>
      <w:r>
        <w:rPr>
          <w:rStyle w:val="Heading2Char"/>
        </w:rPr>
        <w:lastRenderedPageBreak/>
        <w:t>Database Design</w:t>
      </w:r>
      <w:bookmarkEnd w:id="5"/>
    </w:p>
    <w:p w:rsidR="006A196D" w:rsidRDefault="006A196D" w:rsidP="00651982">
      <w:r>
        <w:rPr>
          <w:noProof/>
          <w:lang w:val="en-US"/>
        </w:rPr>
        <w:drawing>
          <wp:inline distT="0" distB="0" distL="0" distR="0">
            <wp:extent cx="5731510" cy="20300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BC36D8.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030095"/>
                    </a:xfrm>
                    <a:prstGeom prst="rect">
                      <a:avLst/>
                    </a:prstGeom>
                  </pic:spPr>
                </pic:pic>
              </a:graphicData>
            </a:graphic>
          </wp:inline>
        </w:drawing>
      </w:r>
    </w:p>
    <w:p w:rsidR="006A196D" w:rsidRDefault="006A196D" w:rsidP="00651982">
      <w:r>
        <w:t>This is how the database looks like. You will be able to add tables with information that are related to the database.</w:t>
      </w:r>
    </w:p>
    <w:p w:rsidR="006A196D" w:rsidRDefault="006A196D" w:rsidP="00651982">
      <w:r>
        <w:rPr>
          <w:noProof/>
          <w:lang w:val="en-US"/>
        </w:rPr>
        <w:drawing>
          <wp:inline distT="0" distB="0" distL="0" distR="0">
            <wp:extent cx="5731510" cy="31673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BC13EB.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167380"/>
                    </a:xfrm>
                    <a:prstGeom prst="rect">
                      <a:avLst/>
                    </a:prstGeom>
                  </pic:spPr>
                </pic:pic>
              </a:graphicData>
            </a:graphic>
          </wp:inline>
        </w:drawing>
      </w:r>
    </w:p>
    <w:p w:rsidR="006A196D" w:rsidRDefault="006A196D" w:rsidP="00651982">
      <w:r>
        <w:t xml:space="preserve">I created a table called movie_list. This is how the table looks like. It have information </w:t>
      </w:r>
      <w:r w:rsidR="00B87EF3">
        <w:t>for the title, studio, status, sound, versions, price, rating, year, genre and aspect of the movies.</w:t>
      </w:r>
    </w:p>
    <w:p w:rsidR="00B87EF3" w:rsidRDefault="00B87EF3" w:rsidP="00651982"/>
    <w:p w:rsidR="00B87EF3" w:rsidRDefault="00B87EF3" w:rsidP="00651982"/>
    <w:p w:rsidR="00B87EF3" w:rsidRDefault="00B87EF3" w:rsidP="00651982"/>
    <w:p w:rsidR="00B87EF3" w:rsidRDefault="00B87EF3" w:rsidP="00651982"/>
    <w:p w:rsidR="00B87EF3" w:rsidRDefault="00B87EF3" w:rsidP="00651982"/>
    <w:p w:rsidR="00B87EF3" w:rsidRDefault="00B87EF3" w:rsidP="00651982"/>
    <w:p w:rsidR="00B87EF3" w:rsidRDefault="00B87EF3" w:rsidP="00651982"/>
    <w:p w:rsidR="00B87EF3" w:rsidRDefault="00B87EF3" w:rsidP="00651982">
      <w:r>
        <w:lastRenderedPageBreak/>
        <w:t>Table below shows the datatype for each option.</w:t>
      </w:r>
    </w:p>
    <w:tbl>
      <w:tblPr>
        <w:tblStyle w:val="TableGrid"/>
        <w:tblW w:w="0" w:type="auto"/>
        <w:tblLook w:val="04A0" w:firstRow="1" w:lastRow="0" w:firstColumn="1" w:lastColumn="0" w:noHBand="0" w:noVBand="1"/>
      </w:tblPr>
      <w:tblGrid>
        <w:gridCol w:w="2122"/>
        <w:gridCol w:w="6894"/>
      </w:tblGrid>
      <w:tr w:rsidR="00B87EF3" w:rsidTr="00B87EF3">
        <w:tc>
          <w:tcPr>
            <w:tcW w:w="2122" w:type="dxa"/>
          </w:tcPr>
          <w:p w:rsidR="00B87EF3" w:rsidRDefault="00B87EF3" w:rsidP="00651982">
            <w:r>
              <w:t>ID</w:t>
            </w:r>
          </w:p>
        </w:tc>
        <w:tc>
          <w:tcPr>
            <w:tcW w:w="6894" w:type="dxa"/>
          </w:tcPr>
          <w:p w:rsidR="00B87EF3" w:rsidRDefault="00B87EF3" w:rsidP="00B87EF3">
            <w:r>
              <w:t xml:space="preserve"> INTEGER (5)</w:t>
            </w:r>
          </w:p>
        </w:tc>
      </w:tr>
      <w:tr w:rsidR="00B87EF3" w:rsidTr="00B87EF3">
        <w:tc>
          <w:tcPr>
            <w:tcW w:w="2122" w:type="dxa"/>
          </w:tcPr>
          <w:p w:rsidR="00B87EF3" w:rsidRDefault="00B87EF3" w:rsidP="00651982">
            <w:r>
              <w:t>Title</w:t>
            </w:r>
          </w:p>
        </w:tc>
        <w:tc>
          <w:tcPr>
            <w:tcW w:w="6894" w:type="dxa"/>
          </w:tcPr>
          <w:p w:rsidR="00B87EF3" w:rsidRDefault="00B87EF3" w:rsidP="00651982">
            <w:r>
              <w:t>VARCHAR(15)</w:t>
            </w:r>
          </w:p>
        </w:tc>
      </w:tr>
      <w:tr w:rsidR="00B87EF3" w:rsidTr="00B87EF3">
        <w:tc>
          <w:tcPr>
            <w:tcW w:w="2122" w:type="dxa"/>
          </w:tcPr>
          <w:p w:rsidR="00B87EF3" w:rsidRDefault="00B87EF3" w:rsidP="00651982">
            <w:r>
              <w:t>Studio</w:t>
            </w:r>
          </w:p>
        </w:tc>
        <w:tc>
          <w:tcPr>
            <w:tcW w:w="6894" w:type="dxa"/>
          </w:tcPr>
          <w:p w:rsidR="00B87EF3" w:rsidRDefault="00B87EF3" w:rsidP="00651982">
            <w:r>
              <w:t>VARCHAR(20)</w:t>
            </w:r>
          </w:p>
        </w:tc>
      </w:tr>
      <w:tr w:rsidR="00B87EF3" w:rsidTr="00B87EF3">
        <w:tc>
          <w:tcPr>
            <w:tcW w:w="2122" w:type="dxa"/>
          </w:tcPr>
          <w:p w:rsidR="00B87EF3" w:rsidRDefault="00B87EF3" w:rsidP="00651982">
            <w:r>
              <w:t>Status</w:t>
            </w:r>
          </w:p>
        </w:tc>
        <w:tc>
          <w:tcPr>
            <w:tcW w:w="6894" w:type="dxa"/>
          </w:tcPr>
          <w:p w:rsidR="00B87EF3" w:rsidRDefault="00B87EF3" w:rsidP="00651982">
            <w:r>
              <w:t>VARCHAR(15)</w:t>
            </w:r>
          </w:p>
        </w:tc>
      </w:tr>
      <w:tr w:rsidR="00B87EF3" w:rsidTr="00B87EF3">
        <w:tc>
          <w:tcPr>
            <w:tcW w:w="2122" w:type="dxa"/>
          </w:tcPr>
          <w:p w:rsidR="00B87EF3" w:rsidRDefault="00B87EF3" w:rsidP="00651982">
            <w:r>
              <w:t>Sound</w:t>
            </w:r>
          </w:p>
        </w:tc>
        <w:tc>
          <w:tcPr>
            <w:tcW w:w="6894" w:type="dxa"/>
          </w:tcPr>
          <w:p w:rsidR="00B87EF3" w:rsidRDefault="00B87EF3" w:rsidP="00651982">
            <w:r>
              <w:t>VARCHAR(5)</w:t>
            </w:r>
          </w:p>
        </w:tc>
      </w:tr>
      <w:tr w:rsidR="00B87EF3" w:rsidTr="00B87EF3">
        <w:tc>
          <w:tcPr>
            <w:tcW w:w="2122" w:type="dxa"/>
          </w:tcPr>
          <w:p w:rsidR="00B87EF3" w:rsidRDefault="00B87EF3" w:rsidP="00651982">
            <w:r>
              <w:t xml:space="preserve">Version </w:t>
            </w:r>
          </w:p>
        </w:tc>
        <w:tc>
          <w:tcPr>
            <w:tcW w:w="6894" w:type="dxa"/>
          </w:tcPr>
          <w:p w:rsidR="00B87EF3" w:rsidRDefault="00B87EF3" w:rsidP="00651982">
            <w:r>
              <w:t>VARCHAR(30)</w:t>
            </w:r>
          </w:p>
        </w:tc>
      </w:tr>
      <w:tr w:rsidR="00B87EF3" w:rsidTr="00B87EF3">
        <w:tc>
          <w:tcPr>
            <w:tcW w:w="2122" w:type="dxa"/>
          </w:tcPr>
          <w:p w:rsidR="00B87EF3" w:rsidRDefault="00B87EF3" w:rsidP="00651982">
            <w:r>
              <w:t>Price</w:t>
            </w:r>
          </w:p>
        </w:tc>
        <w:tc>
          <w:tcPr>
            <w:tcW w:w="6894" w:type="dxa"/>
          </w:tcPr>
          <w:p w:rsidR="00B87EF3" w:rsidRDefault="00B87EF3" w:rsidP="00651982">
            <w:r>
              <w:t>DECIMAL(6,2)</w:t>
            </w:r>
          </w:p>
        </w:tc>
      </w:tr>
      <w:tr w:rsidR="00B87EF3" w:rsidTr="00B87EF3">
        <w:tc>
          <w:tcPr>
            <w:tcW w:w="2122" w:type="dxa"/>
          </w:tcPr>
          <w:p w:rsidR="00B87EF3" w:rsidRDefault="00B87EF3" w:rsidP="00651982">
            <w:r>
              <w:t>Rating</w:t>
            </w:r>
          </w:p>
        </w:tc>
        <w:tc>
          <w:tcPr>
            <w:tcW w:w="6894" w:type="dxa"/>
          </w:tcPr>
          <w:p w:rsidR="00B87EF3" w:rsidRDefault="00B87EF3" w:rsidP="00651982">
            <w:r>
              <w:t>VARCHAR(10)</w:t>
            </w:r>
          </w:p>
        </w:tc>
      </w:tr>
      <w:tr w:rsidR="00B87EF3" w:rsidTr="00B87EF3">
        <w:tc>
          <w:tcPr>
            <w:tcW w:w="2122" w:type="dxa"/>
          </w:tcPr>
          <w:p w:rsidR="00B87EF3" w:rsidRDefault="00B87EF3" w:rsidP="00651982">
            <w:r>
              <w:t>Year</w:t>
            </w:r>
          </w:p>
        </w:tc>
        <w:tc>
          <w:tcPr>
            <w:tcW w:w="6894" w:type="dxa"/>
          </w:tcPr>
          <w:p w:rsidR="00B87EF3" w:rsidRDefault="00B87EF3" w:rsidP="00651982">
            <w:r>
              <w:t>INTEGER(4)</w:t>
            </w:r>
          </w:p>
        </w:tc>
      </w:tr>
      <w:tr w:rsidR="00B87EF3" w:rsidTr="00B87EF3">
        <w:tc>
          <w:tcPr>
            <w:tcW w:w="2122" w:type="dxa"/>
          </w:tcPr>
          <w:p w:rsidR="00B87EF3" w:rsidRDefault="00B87EF3" w:rsidP="00651982">
            <w:r>
              <w:t>Genre</w:t>
            </w:r>
          </w:p>
        </w:tc>
        <w:tc>
          <w:tcPr>
            <w:tcW w:w="6894" w:type="dxa"/>
          </w:tcPr>
          <w:p w:rsidR="00B87EF3" w:rsidRDefault="00B87EF3" w:rsidP="00651982">
            <w:r>
              <w:t>VARCHAR(20)</w:t>
            </w:r>
          </w:p>
        </w:tc>
      </w:tr>
      <w:tr w:rsidR="00B87EF3" w:rsidTr="00B87EF3">
        <w:tc>
          <w:tcPr>
            <w:tcW w:w="2122" w:type="dxa"/>
          </w:tcPr>
          <w:p w:rsidR="00B87EF3" w:rsidRDefault="00B87EF3" w:rsidP="00651982">
            <w:r>
              <w:t>Aspect</w:t>
            </w:r>
          </w:p>
        </w:tc>
        <w:tc>
          <w:tcPr>
            <w:tcW w:w="6894" w:type="dxa"/>
          </w:tcPr>
          <w:p w:rsidR="00B87EF3" w:rsidRDefault="00B87EF3" w:rsidP="00651982">
            <w:r>
              <w:t>VARCHAR(10)</w:t>
            </w:r>
          </w:p>
        </w:tc>
      </w:tr>
    </w:tbl>
    <w:p w:rsidR="00B87EF3" w:rsidRDefault="00B87EF3" w:rsidP="00651982">
      <w:r>
        <w:tab/>
      </w:r>
    </w:p>
    <w:p w:rsidR="00B87EF3" w:rsidRDefault="00B87EF3" w:rsidP="00713F06">
      <w:pPr>
        <w:pStyle w:val="Heading3"/>
      </w:pPr>
      <w:bookmarkStart w:id="6" w:name="_Toc19627184"/>
      <w:r>
        <w:t>CSS Design</w:t>
      </w:r>
      <w:bookmarkEnd w:id="6"/>
      <w:r>
        <w:t xml:space="preserve"> </w:t>
      </w:r>
    </w:p>
    <w:p w:rsidR="00B87EF3" w:rsidRDefault="00B87EF3" w:rsidP="00713F06">
      <w:r>
        <w:rPr>
          <w:noProof/>
          <w:lang w:val="en-US"/>
        </w:rPr>
        <w:drawing>
          <wp:inline distT="0" distB="0" distL="0" distR="0">
            <wp:extent cx="5731510" cy="34988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BC8D82.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inline>
        </w:drawing>
      </w:r>
    </w:p>
    <w:p w:rsidR="00B87EF3" w:rsidRDefault="00713F06" w:rsidP="00713F06">
      <w:r>
        <w:t xml:space="preserve">CSS stands for Cascading Style Sheet which is a stylesheet language used to describe the presentation of a document written in HTML or XML. </w:t>
      </w:r>
      <w:r w:rsidR="00B87EF3">
        <w:t xml:space="preserve">This is a brief code for my CSS of the web. </w:t>
      </w:r>
    </w:p>
    <w:p w:rsidR="00B87EF3" w:rsidRDefault="00713F06" w:rsidP="00713F06">
      <w:pPr>
        <w:pStyle w:val="Heading3"/>
      </w:pPr>
      <w:bookmarkStart w:id="7" w:name="_Toc19627185"/>
      <w:r>
        <w:t>Header Design</w:t>
      </w:r>
      <w:bookmarkEnd w:id="7"/>
    </w:p>
    <w:p w:rsidR="00713F06" w:rsidRDefault="00713F06" w:rsidP="00713F06">
      <w:r>
        <w:rPr>
          <w:noProof/>
          <w:lang w:val="en-US"/>
        </w:rPr>
        <w:drawing>
          <wp:inline distT="0" distB="0" distL="0" distR="0">
            <wp:extent cx="4324350" cy="14891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BC865A.tmp"/>
                    <pic:cNvPicPr/>
                  </pic:nvPicPr>
                  <pic:blipFill>
                    <a:blip r:embed="rId26">
                      <a:extLst>
                        <a:ext uri="{28A0092B-C50C-407E-A947-70E740481C1C}">
                          <a14:useLocalDpi xmlns:a14="http://schemas.microsoft.com/office/drawing/2010/main" val="0"/>
                        </a:ext>
                      </a:extLst>
                    </a:blip>
                    <a:stretch>
                      <a:fillRect/>
                    </a:stretch>
                  </pic:blipFill>
                  <pic:spPr>
                    <a:xfrm>
                      <a:off x="0" y="0"/>
                      <a:ext cx="4327086" cy="1490066"/>
                    </a:xfrm>
                    <a:prstGeom prst="rect">
                      <a:avLst/>
                    </a:prstGeom>
                  </pic:spPr>
                </pic:pic>
              </a:graphicData>
            </a:graphic>
          </wp:inline>
        </w:drawing>
      </w:r>
    </w:p>
    <w:p w:rsidR="00713F06" w:rsidRDefault="00713F06" w:rsidP="00713F06">
      <w:r>
        <w:t>This is the code for my header.</w:t>
      </w:r>
    </w:p>
    <w:p w:rsidR="00713F06" w:rsidRDefault="00713F06" w:rsidP="00713F06">
      <w:pPr>
        <w:pStyle w:val="Heading1"/>
      </w:pPr>
      <w:bookmarkStart w:id="8" w:name="_Toc19627186"/>
      <w:r>
        <w:lastRenderedPageBreak/>
        <w:t>Developing the application</w:t>
      </w:r>
      <w:bookmarkEnd w:id="8"/>
    </w:p>
    <w:p w:rsidR="00713F06" w:rsidRPr="00713F06" w:rsidRDefault="00713F06" w:rsidP="00713F06">
      <w:pPr>
        <w:pStyle w:val="Heading2"/>
      </w:pPr>
      <w:bookmarkStart w:id="9" w:name="_Toc19627187"/>
      <w:r>
        <w:t>Show All Tab</w:t>
      </w:r>
      <w:bookmarkEnd w:id="9"/>
    </w:p>
    <w:p w:rsidR="00713F06" w:rsidRDefault="00713F06" w:rsidP="00713F06">
      <w:r>
        <w:rPr>
          <w:noProof/>
          <w:lang w:val="en-US"/>
        </w:rPr>
        <w:drawing>
          <wp:inline distT="0" distB="0" distL="0" distR="0">
            <wp:extent cx="2229161" cy="187668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BC45AA.tmp"/>
                    <pic:cNvPicPr/>
                  </pic:nvPicPr>
                  <pic:blipFill>
                    <a:blip r:embed="rId27">
                      <a:extLst>
                        <a:ext uri="{28A0092B-C50C-407E-A947-70E740481C1C}">
                          <a14:useLocalDpi xmlns:a14="http://schemas.microsoft.com/office/drawing/2010/main" val="0"/>
                        </a:ext>
                      </a:extLst>
                    </a:blip>
                    <a:stretch>
                      <a:fillRect/>
                    </a:stretch>
                  </pic:blipFill>
                  <pic:spPr>
                    <a:xfrm>
                      <a:off x="0" y="0"/>
                      <a:ext cx="2229161" cy="1876687"/>
                    </a:xfrm>
                    <a:prstGeom prst="rect">
                      <a:avLst/>
                    </a:prstGeom>
                  </pic:spPr>
                </pic:pic>
              </a:graphicData>
            </a:graphic>
          </wp:inline>
        </w:drawing>
      </w:r>
    </w:p>
    <w:p w:rsidR="00713F06" w:rsidRDefault="00713F06" w:rsidP="00713F06">
      <w:r>
        <w:t>There is a button under the tab “Show All” which will display all the movies that are stored in the database.</w:t>
      </w:r>
    </w:p>
    <w:p w:rsidR="00713F06" w:rsidRDefault="00713F06" w:rsidP="00713F06">
      <w:r>
        <w:rPr>
          <w:noProof/>
          <w:lang w:val="en-US"/>
        </w:rPr>
        <w:drawing>
          <wp:inline distT="0" distB="0" distL="0" distR="0">
            <wp:extent cx="5731510" cy="33337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BC543C.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333750"/>
                    </a:xfrm>
                    <a:prstGeom prst="rect">
                      <a:avLst/>
                    </a:prstGeom>
                  </pic:spPr>
                </pic:pic>
              </a:graphicData>
            </a:graphic>
          </wp:inline>
        </w:drawing>
      </w:r>
    </w:p>
    <w:p w:rsidR="00713F06" w:rsidRDefault="00713F06" w:rsidP="00713F06">
      <w:r>
        <w:t>Here’s the result after clicking the button. All information regarding movie that are stored will be displayed.</w:t>
      </w:r>
    </w:p>
    <w:p w:rsidR="00713F06" w:rsidRDefault="00713F06" w:rsidP="00713F06"/>
    <w:p w:rsidR="00713F06" w:rsidRDefault="00713F06" w:rsidP="00713F06"/>
    <w:p w:rsidR="00713F06" w:rsidRDefault="00713F06" w:rsidP="00713F06"/>
    <w:p w:rsidR="00713F06" w:rsidRDefault="00713F06" w:rsidP="00713F06"/>
    <w:p w:rsidR="00713F06" w:rsidRDefault="00713F06" w:rsidP="00713F06"/>
    <w:p w:rsidR="00713F06" w:rsidRDefault="00713F06" w:rsidP="00713F06"/>
    <w:p w:rsidR="00713F06" w:rsidRDefault="00713F06" w:rsidP="00713F06"/>
    <w:p w:rsidR="00713F06" w:rsidRDefault="00713F06" w:rsidP="00713F06">
      <w:pPr>
        <w:pStyle w:val="Heading2"/>
      </w:pPr>
      <w:bookmarkStart w:id="10" w:name="_Toc19627188"/>
      <w:r>
        <w:lastRenderedPageBreak/>
        <w:t>Search Tab</w:t>
      </w:r>
      <w:bookmarkEnd w:id="10"/>
    </w:p>
    <w:p w:rsidR="00713F06" w:rsidRDefault="00713F06" w:rsidP="00713F06">
      <w:r>
        <w:rPr>
          <w:noProof/>
          <w:lang w:val="en-US"/>
        </w:rPr>
        <w:drawing>
          <wp:inline distT="0" distB="0" distL="0" distR="0">
            <wp:extent cx="2484628" cy="2181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BC3F0B.tmp"/>
                    <pic:cNvPicPr/>
                  </pic:nvPicPr>
                  <pic:blipFill>
                    <a:blip r:embed="rId29">
                      <a:extLst>
                        <a:ext uri="{28A0092B-C50C-407E-A947-70E740481C1C}">
                          <a14:useLocalDpi xmlns:a14="http://schemas.microsoft.com/office/drawing/2010/main" val="0"/>
                        </a:ext>
                      </a:extLst>
                    </a:blip>
                    <a:stretch>
                      <a:fillRect/>
                    </a:stretch>
                  </pic:blipFill>
                  <pic:spPr>
                    <a:xfrm>
                      <a:off x="0" y="0"/>
                      <a:ext cx="2489714" cy="2185690"/>
                    </a:xfrm>
                    <a:prstGeom prst="rect">
                      <a:avLst/>
                    </a:prstGeom>
                  </pic:spPr>
                </pic:pic>
              </a:graphicData>
            </a:graphic>
          </wp:inline>
        </w:drawing>
      </w:r>
    </w:p>
    <w:p w:rsidR="00713F06" w:rsidRDefault="00713F06" w:rsidP="00713F06">
      <w:pPr>
        <w:rPr>
          <w:b/>
        </w:rPr>
      </w:pPr>
      <w:r>
        <w:t xml:space="preserve">Insert information that you have inside the text field provided and click on the button. Then it will display the full details of each movie found but if no movie is found, the application will display </w:t>
      </w:r>
      <w:r w:rsidRPr="00713F06">
        <w:rPr>
          <w:b/>
        </w:rPr>
        <w:t>No Movie Found.</w:t>
      </w:r>
    </w:p>
    <w:p w:rsidR="00713F06" w:rsidRDefault="00713F06" w:rsidP="00713F06">
      <w:pPr>
        <w:pStyle w:val="Heading3"/>
      </w:pPr>
      <w:bookmarkStart w:id="11" w:name="_Toc19627189"/>
      <w:r>
        <w:t>Movie searched based on Genre, Rating and Year</w:t>
      </w:r>
      <w:bookmarkEnd w:id="11"/>
    </w:p>
    <w:p w:rsidR="00713F06" w:rsidRDefault="00713F06" w:rsidP="00713F06">
      <w:r>
        <w:rPr>
          <w:noProof/>
          <w:lang w:val="en-US"/>
        </w:rPr>
        <w:drawing>
          <wp:inline distT="0" distB="0" distL="0" distR="0">
            <wp:extent cx="2494567" cy="210502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BC79F3.tmp"/>
                    <pic:cNvPicPr/>
                  </pic:nvPicPr>
                  <pic:blipFill>
                    <a:blip r:embed="rId30">
                      <a:extLst>
                        <a:ext uri="{28A0092B-C50C-407E-A947-70E740481C1C}">
                          <a14:useLocalDpi xmlns:a14="http://schemas.microsoft.com/office/drawing/2010/main" val="0"/>
                        </a:ext>
                      </a:extLst>
                    </a:blip>
                    <a:stretch>
                      <a:fillRect/>
                    </a:stretch>
                  </pic:blipFill>
                  <pic:spPr>
                    <a:xfrm>
                      <a:off x="0" y="0"/>
                      <a:ext cx="2502204" cy="2111469"/>
                    </a:xfrm>
                    <a:prstGeom prst="rect">
                      <a:avLst/>
                    </a:prstGeom>
                  </pic:spPr>
                </pic:pic>
              </a:graphicData>
            </a:graphic>
          </wp:inline>
        </w:drawing>
      </w:r>
    </w:p>
    <w:p w:rsidR="00713F06" w:rsidRDefault="00713F06" w:rsidP="00713F06">
      <w:r>
        <w:rPr>
          <w:noProof/>
          <w:lang w:val="en-US"/>
        </w:rPr>
        <w:drawing>
          <wp:inline distT="0" distB="0" distL="0" distR="0">
            <wp:extent cx="5731510" cy="27819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BCBD37.tmp"/>
                    <pic:cNvPicPr/>
                  </pic:nvPicPr>
                  <pic:blipFill>
                    <a:blip r:embed="rId31">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p w:rsidR="00713F06" w:rsidRPr="00713F06" w:rsidRDefault="00713F06" w:rsidP="00713F06">
      <w:r>
        <w:t>When there’s movie related to it, it will display the full details of it.</w:t>
      </w:r>
    </w:p>
    <w:p w:rsidR="00713F06" w:rsidRDefault="00713F06" w:rsidP="00713F06">
      <w:pPr>
        <w:pStyle w:val="Heading3"/>
      </w:pPr>
      <w:bookmarkStart w:id="12" w:name="_Toc19627190"/>
      <w:r>
        <w:lastRenderedPageBreak/>
        <w:t>Movie searched based on title and genre</w:t>
      </w:r>
      <w:bookmarkEnd w:id="12"/>
    </w:p>
    <w:p w:rsidR="00713F06" w:rsidRDefault="00713F06" w:rsidP="00713F06">
      <w:r>
        <w:rPr>
          <w:noProof/>
          <w:lang w:val="en-US"/>
        </w:rPr>
        <w:drawing>
          <wp:inline distT="0" distB="0" distL="0" distR="0">
            <wp:extent cx="2800741" cy="26673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BC283E.tmp"/>
                    <pic:cNvPicPr/>
                  </pic:nvPicPr>
                  <pic:blipFill>
                    <a:blip r:embed="rId32">
                      <a:extLst>
                        <a:ext uri="{28A0092B-C50C-407E-A947-70E740481C1C}">
                          <a14:useLocalDpi xmlns:a14="http://schemas.microsoft.com/office/drawing/2010/main" val="0"/>
                        </a:ext>
                      </a:extLst>
                    </a:blip>
                    <a:stretch>
                      <a:fillRect/>
                    </a:stretch>
                  </pic:blipFill>
                  <pic:spPr>
                    <a:xfrm>
                      <a:off x="0" y="0"/>
                      <a:ext cx="2800741" cy="2667372"/>
                    </a:xfrm>
                    <a:prstGeom prst="rect">
                      <a:avLst/>
                    </a:prstGeom>
                  </pic:spPr>
                </pic:pic>
              </a:graphicData>
            </a:graphic>
          </wp:inline>
        </w:drawing>
      </w:r>
    </w:p>
    <w:p w:rsidR="00713F06" w:rsidRDefault="00713F06" w:rsidP="00713F06">
      <w:r>
        <w:rPr>
          <w:noProof/>
          <w:lang w:val="en-US"/>
        </w:rPr>
        <w:drawing>
          <wp:inline distT="0" distB="0" distL="0" distR="0">
            <wp:extent cx="5731510" cy="11715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BC5F5C.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1171575"/>
                    </a:xfrm>
                    <a:prstGeom prst="rect">
                      <a:avLst/>
                    </a:prstGeom>
                  </pic:spPr>
                </pic:pic>
              </a:graphicData>
            </a:graphic>
          </wp:inline>
        </w:drawing>
      </w:r>
    </w:p>
    <w:p w:rsidR="00713F06" w:rsidRPr="00713F06" w:rsidRDefault="00713F06" w:rsidP="00713F06">
      <w:r>
        <w:t>When there’s movie related to it, it will display the full details of it.</w:t>
      </w:r>
    </w:p>
    <w:p w:rsidR="00713F06" w:rsidRDefault="00713F06" w:rsidP="00713F06"/>
    <w:p w:rsidR="00713F06" w:rsidRDefault="00713F06" w:rsidP="00713F06">
      <w:pPr>
        <w:pStyle w:val="Heading3"/>
      </w:pPr>
      <w:bookmarkStart w:id="13" w:name="_Toc19627191"/>
      <w:r>
        <w:t>No movie is found</w:t>
      </w:r>
      <w:bookmarkEnd w:id="13"/>
    </w:p>
    <w:p w:rsidR="00713F06" w:rsidRDefault="00713F06" w:rsidP="00713F06">
      <w:r>
        <w:rPr>
          <w:noProof/>
          <w:lang w:val="en-US"/>
        </w:rPr>
        <w:drawing>
          <wp:inline distT="0" distB="0" distL="0" distR="0">
            <wp:extent cx="2371725" cy="232072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BCF73.tmp"/>
                    <pic:cNvPicPr/>
                  </pic:nvPicPr>
                  <pic:blipFill>
                    <a:blip r:embed="rId34">
                      <a:extLst>
                        <a:ext uri="{28A0092B-C50C-407E-A947-70E740481C1C}">
                          <a14:useLocalDpi xmlns:a14="http://schemas.microsoft.com/office/drawing/2010/main" val="0"/>
                        </a:ext>
                      </a:extLst>
                    </a:blip>
                    <a:stretch>
                      <a:fillRect/>
                    </a:stretch>
                  </pic:blipFill>
                  <pic:spPr>
                    <a:xfrm>
                      <a:off x="0" y="0"/>
                      <a:ext cx="2391449" cy="2340020"/>
                    </a:xfrm>
                    <a:prstGeom prst="rect">
                      <a:avLst/>
                    </a:prstGeom>
                  </pic:spPr>
                </pic:pic>
              </a:graphicData>
            </a:graphic>
          </wp:inline>
        </w:drawing>
      </w:r>
    </w:p>
    <w:p w:rsidR="00713F06" w:rsidRDefault="00713F06" w:rsidP="00713F06">
      <w:r>
        <w:rPr>
          <w:noProof/>
          <w:lang w:val="en-US"/>
        </w:rPr>
        <w:drawing>
          <wp:inline distT="0" distB="0" distL="0" distR="0">
            <wp:extent cx="1704975" cy="9600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BC3C70.tmp"/>
                    <pic:cNvPicPr/>
                  </pic:nvPicPr>
                  <pic:blipFill>
                    <a:blip r:embed="rId35">
                      <a:extLst>
                        <a:ext uri="{28A0092B-C50C-407E-A947-70E740481C1C}">
                          <a14:useLocalDpi xmlns:a14="http://schemas.microsoft.com/office/drawing/2010/main" val="0"/>
                        </a:ext>
                      </a:extLst>
                    </a:blip>
                    <a:stretch>
                      <a:fillRect/>
                    </a:stretch>
                  </pic:blipFill>
                  <pic:spPr>
                    <a:xfrm>
                      <a:off x="0" y="0"/>
                      <a:ext cx="1715925" cy="966173"/>
                    </a:xfrm>
                    <a:prstGeom prst="rect">
                      <a:avLst/>
                    </a:prstGeom>
                  </pic:spPr>
                </pic:pic>
              </a:graphicData>
            </a:graphic>
          </wp:inline>
        </w:drawing>
      </w:r>
    </w:p>
    <w:p w:rsidR="0007622D" w:rsidRDefault="0007622D" w:rsidP="00713F06"/>
    <w:p w:rsidR="0007622D" w:rsidRDefault="0007622D" w:rsidP="0007622D">
      <w:pPr>
        <w:pStyle w:val="Heading2"/>
      </w:pPr>
      <w:r>
        <w:lastRenderedPageBreak/>
        <w:t>Top 10 Movies Searched</w:t>
      </w:r>
      <w:r>
        <w:t xml:space="preserve"> Tab</w:t>
      </w:r>
    </w:p>
    <w:p w:rsidR="0007622D" w:rsidRPr="0007622D" w:rsidRDefault="0007622D" w:rsidP="0007622D">
      <w:r>
        <w:rPr>
          <w:noProof/>
          <w:lang w:val="en-US"/>
        </w:rPr>
        <w:drawing>
          <wp:inline distT="0" distB="0" distL="0" distR="0">
            <wp:extent cx="5401429" cy="2086266"/>
            <wp:effectExtent l="0" t="0" r="889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0481FB.tmp"/>
                    <pic:cNvPicPr/>
                  </pic:nvPicPr>
                  <pic:blipFill>
                    <a:blip r:embed="rId36">
                      <a:extLst>
                        <a:ext uri="{28A0092B-C50C-407E-A947-70E740481C1C}">
                          <a14:useLocalDpi xmlns:a14="http://schemas.microsoft.com/office/drawing/2010/main" val="0"/>
                        </a:ext>
                      </a:extLst>
                    </a:blip>
                    <a:stretch>
                      <a:fillRect/>
                    </a:stretch>
                  </pic:blipFill>
                  <pic:spPr>
                    <a:xfrm>
                      <a:off x="0" y="0"/>
                      <a:ext cx="5401429" cy="2086266"/>
                    </a:xfrm>
                    <a:prstGeom prst="rect">
                      <a:avLst/>
                    </a:prstGeom>
                  </pic:spPr>
                </pic:pic>
              </a:graphicData>
            </a:graphic>
          </wp:inline>
        </w:drawing>
      </w:r>
    </w:p>
    <w:p w:rsidR="0007622D" w:rsidRDefault="0007622D" w:rsidP="00713F06">
      <w:r>
        <w:rPr>
          <w:noProof/>
          <w:lang w:val="en-US"/>
        </w:rPr>
        <w:drawing>
          <wp:inline distT="0" distB="0" distL="0" distR="0">
            <wp:extent cx="5731510" cy="30016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04C513.tmp"/>
                    <pic:cNvPicPr/>
                  </pic:nvPicPr>
                  <pic:blipFill>
                    <a:blip r:embed="rId37">
                      <a:extLst>
                        <a:ext uri="{28A0092B-C50C-407E-A947-70E740481C1C}">
                          <a14:useLocalDpi xmlns:a14="http://schemas.microsoft.com/office/drawing/2010/main" val="0"/>
                        </a:ext>
                      </a:extLst>
                    </a:blip>
                    <a:stretch>
                      <a:fillRect/>
                    </a:stretch>
                  </pic:blipFill>
                  <pic:spPr>
                    <a:xfrm>
                      <a:off x="0" y="0"/>
                      <a:ext cx="5731510" cy="3001645"/>
                    </a:xfrm>
                    <a:prstGeom prst="rect">
                      <a:avLst/>
                    </a:prstGeom>
                  </pic:spPr>
                </pic:pic>
              </a:graphicData>
            </a:graphic>
          </wp:inline>
        </w:drawing>
      </w:r>
    </w:p>
    <w:p w:rsidR="00713F06" w:rsidRPr="00713F06" w:rsidRDefault="0007622D" w:rsidP="00713F06">
      <w:r>
        <w:t>When the button “Generate Chart” is pressed, it will generate a bar graph based on the number of times you’ve searched.</w:t>
      </w:r>
      <w:bookmarkStart w:id="14" w:name="_GoBack"/>
      <w:bookmarkEnd w:id="14"/>
    </w:p>
    <w:sectPr w:rsidR="00713F06" w:rsidRPr="00713F06" w:rsidSect="00FA7EDB">
      <w:footerReference w:type="first" r:id="rId3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24C5" w:rsidRDefault="00BC24C5" w:rsidP="005C5F31">
      <w:pPr>
        <w:spacing w:after="0" w:line="240" w:lineRule="auto"/>
      </w:pPr>
      <w:r>
        <w:separator/>
      </w:r>
    </w:p>
  </w:endnote>
  <w:endnote w:type="continuationSeparator" w:id="0">
    <w:p w:rsidR="00BC24C5" w:rsidRDefault="00BC24C5" w:rsidP="005C5F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5F31" w:rsidRDefault="005C5F31" w:rsidP="005C5F31">
    <w:pPr>
      <w:pStyle w:val="Footer"/>
    </w:pPr>
  </w:p>
  <w:p w:rsidR="005C5F31" w:rsidRDefault="005C5F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0603243"/>
      <w:docPartObj>
        <w:docPartGallery w:val="Page Numbers (Bottom of Page)"/>
        <w:docPartUnique/>
      </w:docPartObj>
    </w:sdtPr>
    <w:sdtEndPr>
      <w:rPr>
        <w:noProof/>
      </w:rPr>
    </w:sdtEndPr>
    <w:sdtContent>
      <w:p w:rsidR="005C5F31" w:rsidRDefault="005C5F31">
        <w:pPr>
          <w:pStyle w:val="Footer"/>
          <w:jc w:val="center"/>
        </w:pPr>
        <w:r>
          <w:fldChar w:fldCharType="begin"/>
        </w:r>
        <w:r>
          <w:instrText xml:space="preserve"> PAGE   \* MERGEFORMAT </w:instrText>
        </w:r>
        <w:r>
          <w:fldChar w:fldCharType="separate"/>
        </w:r>
        <w:r w:rsidR="0007622D">
          <w:rPr>
            <w:noProof/>
          </w:rPr>
          <w:t>i</w:t>
        </w:r>
        <w:r>
          <w:rPr>
            <w:noProof/>
          </w:rPr>
          <w:fldChar w:fldCharType="end"/>
        </w:r>
      </w:p>
    </w:sdtContent>
  </w:sdt>
  <w:p w:rsidR="005C5F31" w:rsidRDefault="005C5F3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1000824"/>
      <w:docPartObj>
        <w:docPartGallery w:val="Page Numbers (Bottom of Page)"/>
        <w:docPartUnique/>
      </w:docPartObj>
    </w:sdtPr>
    <w:sdtEndPr>
      <w:rPr>
        <w:noProof/>
      </w:rPr>
    </w:sdtEndPr>
    <w:sdtContent>
      <w:p w:rsidR="00FA7EDB" w:rsidRDefault="00FA7EDB">
        <w:pPr>
          <w:pStyle w:val="Footer"/>
          <w:jc w:val="center"/>
        </w:pPr>
        <w:r>
          <w:fldChar w:fldCharType="begin"/>
        </w:r>
        <w:r>
          <w:instrText xml:space="preserve"> PAGE   \* MERGEFORMAT </w:instrText>
        </w:r>
        <w:r>
          <w:fldChar w:fldCharType="separate"/>
        </w:r>
        <w:r w:rsidR="0007622D">
          <w:rPr>
            <w:noProof/>
          </w:rPr>
          <w:t>2</w:t>
        </w:r>
        <w:r>
          <w:rPr>
            <w:noProof/>
          </w:rPr>
          <w:fldChar w:fldCharType="end"/>
        </w:r>
      </w:p>
    </w:sdtContent>
  </w:sdt>
  <w:p w:rsidR="00FA7EDB" w:rsidRDefault="00FA7E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24C5" w:rsidRDefault="00BC24C5" w:rsidP="005C5F31">
      <w:pPr>
        <w:spacing w:after="0" w:line="240" w:lineRule="auto"/>
      </w:pPr>
      <w:r>
        <w:separator/>
      </w:r>
    </w:p>
  </w:footnote>
  <w:footnote w:type="continuationSeparator" w:id="0">
    <w:p w:rsidR="00BC24C5" w:rsidRDefault="00BC24C5" w:rsidP="005C5F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5F31" w:rsidRDefault="005C5F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71CFB"/>
    <w:multiLevelType w:val="hybridMultilevel"/>
    <w:tmpl w:val="F90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D53331"/>
    <w:multiLevelType w:val="hybridMultilevel"/>
    <w:tmpl w:val="57D615C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4A7E0F96"/>
    <w:multiLevelType w:val="hybridMultilevel"/>
    <w:tmpl w:val="55DA1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8255456"/>
    <w:multiLevelType w:val="hybridMultilevel"/>
    <w:tmpl w:val="7974E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A960EB"/>
    <w:multiLevelType w:val="hybridMultilevel"/>
    <w:tmpl w:val="A546E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B04C1A"/>
    <w:multiLevelType w:val="hybridMultilevel"/>
    <w:tmpl w:val="7040EA3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75C54696"/>
    <w:multiLevelType w:val="hybridMultilevel"/>
    <w:tmpl w:val="7A9E9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3"/>
  </w:num>
  <w:num w:numId="4">
    <w:abstractNumId w:val="0"/>
  </w:num>
  <w:num w:numId="5">
    <w:abstractNumId w:val="5"/>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7EDB"/>
    <w:rsid w:val="0007622D"/>
    <w:rsid w:val="000A7001"/>
    <w:rsid w:val="000F39FD"/>
    <w:rsid w:val="001A55CB"/>
    <w:rsid w:val="00315E97"/>
    <w:rsid w:val="003C27B8"/>
    <w:rsid w:val="004A56E6"/>
    <w:rsid w:val="00503E87"/>
    <w:rsid w:val="005C5F31"/>
    <w:rsid w:val="00633FE2"/>
    <w:rsid w:val="00651982"/>
    <w:rsid w:val="006A196D"/>
    <w:rsid w:val="006F3245"/>
    <w:rsid w:val="00713F06"/>
    <w:rsid w:val="008724DF"/>
    <w:rsid w:val="0088047D"/>
    <w:rsid w:val="00AC488F"/>
    <w:rsid w:val="00B87EF3"/>
    <w:rsid w:val="00BC24C5"/>
    <w:rsid w:val="00DC61BD"/>
    <w:rsid w:val="00FA7ED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8A3CF0"/>
  <w15:chartTrackingRefBased/>
  <w15:docId w15:val="{3F7DE1DB-F843-4D34-B9B5-5221CD6A2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5F3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A7E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33F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C5F3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C5F31"/>
    <w:rPr>
      <w:rFonts w:eastAsiaTheme="minorEastAsia"/>
      <w:lang w:val="en-US"/>
    </w:rPr>
  </w:style>
  <w:style w:type="character" w:customStyle="1" w:styleId="Heading1Char">
    <w:name w:val="Heading 1 Char"/>
    <w:basedOn w:val="DefaultParagraphFont"/>
    <w:link w:val="Heading1"/>
    <w:uiPriority w:val="9"/>
    <w:rsid w:val="005C5F31"/>
    <w:rPr>
      <w:rFonts w:asciiTheme="majorHAnsi" w:eastAsiaTheme="majorEastAsia" w:hAnsiTheme="majorHAnsi" w:cstheme="majorBidi"/>
      <w:color w:val="2E74B5" w:themeColor="accent1" w:themeShade="BF"/>
      <w:sz w:val="32"/>
      <w:szCs w:val="32"/>
    </w:rPr>
  </w:style>
  <w:style w:type="paragraph" w:customStyle="1" w:styleId="TOC">
    <w:name w:val="TOC"/>
    <w:basedOn w:val="Heading1"/>
    <w:link w:val="TOCChar"/>
    <w:qFormat/>
    <w:rsid w:val="005C5F31"/>
  </w:style>
  <w:style w:type="paragraph" w:styleId="Header">
    <w:name w:val="header"/>
    <w:basedOn w:val="Normal"/>
    <w:link w:val="HeaderChar"/>
    <w:uiPriority w:val="99"/>
    <w:unhideWhenUsed/>
    <w:rsid w:val="005C5F31"/>
    <w:pPr>
      <w:tabs>
        <w:tab w:val="center" w:pos="4513"/>
        <w:tab w:val="right" w:pos="9026"/>
      </w:tabs>
      <w:spacing w:after="0" w:line="240" w:lineRule="auto"/>
    </w:pPr>
  </w:style>
  <w:style w:type="character" w:customStyle="1" w:styleId="TOCChar">
    <w:name w:val="TOC Char"/>
    <w:basedOn w:val="Heading1Char"/>
    <w:link w:val="TOC"/>
    <w:rsid w:val="005C5F31"/>
    <w:rPr>
      <w:rFonts w:asciiTheme="majorHAnsi" w:eastAsiaTheme="majorEastAsia" w:hAnsiTheme="majorHAnsi" w:cstheme="majorBidi"/>
      <w:color w:val="2E74B5" w:themeColor="accent1" w:themeShade="BF"/>
      <w:sz w:val="32"/>
      <w:szCs w:val="32"/>
    </w:rPr>
  </w:style>
  <w:style w:type="character" w:customStyle="1" w:styleId="HeaderChar">
    <w:name w:val="Header Char"/>
    <w:basedOn w:val="DefaultParagraphFont"/>
    <w:link w:val="Header"/>
    <w:uiPriority w:val="99"/>
    <w:rsid w:val="005C5F31"/>
  </w:style>
  <w:style w:type="paragraph" w:styleId="Footer">
    <w:name w:val="footer"/>
    <w:basedOn w:val="Normal"/>
    <w:link w:val="FooterChar"/>
    <w:uiPriority w:val="99"/>
    <w:unhideWhenUsed/>
    <w:rsid w:val="005C5F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5F31"/>
  </w:style>
  <w:style w:type="paragraph" w:styleId="TOCHeading">
    <w:name w:val="TOC Heading"/>
    <w:basedOn w:val="Heading1"/>
    <w:next w:val="Normal"/>
    <w:uiPriority w:val="39"/>
    <w:unhideWhenUsed/>
    <w:qFormat/>
    <w:rsid w:val="00FA7EDB"/>
    <w:pPr>
      <w:outlineLvl w:val="9"/>
    </w:pPr>
    <w:rPr>
      <w:lang w:val="en-US"/>
    </w:rPr>
  </w:style>
  <w:style w:type="character" w:customStyle="1" w:styleId="Heading2Char">
    <w:name w:val="Heading 2 Char"/>
    <w:basedOn w:val="DefaultParagraphFont"/>
    <w:link w:val="Heading2"/>
    <w:uiPriority w:val="9"/>
    <w:rsid w:val="00FA7EDB"/>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FA7EDB"/>
    <w:pPr>
      <w:ind w:left="720"/>
      <w:contextualSpacing/>
    </w:pPr>
  </w:style>
  <w:style w:type="paragraph" w:styleId="BalloonText">
    <w:name w:val="Balloon Text"/>
    <w:basedOn w:val="Normal"/>
    <w:link w:val="BalloonTextChar"/>
    <w:uiPriority w:val="99"/>
    <w:semiHidden/>
    <w:unhideWhenUsed/>
    <w:rsid w:val="00633F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3FE2"/>
    <w:rPr>
      <w:rFonts w:ascii="Segoe UI" w:hAnsi="Segoe UI" w:cs="Segoe UI"/>
      <w:sz w:val="18"/>
      <w:szCs w:val="18"/>
    </w:rPr>
  </w:style>
  <w:style w:type="paragraph" w:styleId="TOC1">
    <w:name w:val="toc 1"/>
    <w:basedOn w:val="Normal"/>
    <w:next w:val="Normal"/>
    <w:autoRedefine/>
    <w:uiPriority w:val="39"/>
    <w:unhideWhenUsed/>
    <w:rsid w:val="00633FE2"/>
    <w:pPr>
      <w:spacing w:after="100"/>
    </w:pPr>
  </w:style>
  <w:style w:type="paragraph" w:styleId="TOC2">
    <w:name w:val="toc 2"/>
    <w:basedOn w:val="Normal"/>
    <w:next w:val="Normal"/>
    <w:autoRedefine/>
    <w:uiPriority w:val="39"/>
    <w:unhideWhenUsed/>
    <w:rsid w:val="00633FE2"/>
    <w:pPr>
      <w:spacing w:after="100"/>
      <w:ind w:left="220"/>
    </w:pPr>
  </w:style>
  <w:style w:type="character" w:styleId="Hyperlink">
    <w:name w:val="Hyperlink"/>
    <w:basedOn w:val="DefaultParagraphFont"/>
    <w:uiPriority w:val="99"/>
    <w:unhideWhenUsed/>
    <w:rsid w:val="00633FE2"/>
    <w:rPr>
      <w:color w:val="0563C1" w:themeColor="hyperlink"/>
      <w:u w:val="single"/>
    </w:rPr>
  </w:style>
  <w:style w:type="character" w:customStyle="1" w:styleId="Heading3Char">
    <w:name w:val="Heading 3 Char"/>
    <w:basedOn w:val="DefaultParagraphFont"/>
    <w:link w:val="Heading3"/>
    <w:uiPriority w:val="9"/>
    <w:rsid w:val="00633FE2"/>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B87E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3C27B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phpmyadmin/" TargetMode="External"/><Relationship Id="rId18" Type="http://schemas.openxmlformats.org/officeDocument/2006/relationships/diagramData" Target="diagrams/data1.xml"/><Relationship Id="rId26" Type="http://schemas.openxmlformats.org/officeDocument/2006/relationships/image" Target="media/image10.tmp"/><Relationship Id="rId39" Type="http://schemas.openxmlformats.org/officeDocument/2006/relationships/fontTable" Target="fontTable.xml"/><Relationship Id="rId21" Type="http://schemas.openxmlformats.org/officeDocument/2006/relationships/diagramColors" Target="diagrams/colors1.xml"/><Relationship Id="rId34" Type="http://schemas.openxmlformats.org/officeDocument/2006/relationships/image" Target="media/image18.tmp"/><Relationship Id="rId7" Type="http://schemas.openxmlformats.org/officeDocument/2006/relationships/endnotes" Target="endnotes.xml"/><Relationship Id="rId12" Type="http://schemas.openxmlformats.org/officeDocument/2006/relationships/image" Target="media/image2.tmp"/><Relationship Id="rId17" Type="http://schemas.openxmlformats.org/officeDocument/2006/relationships/image" Target="media/image6.png"/><Relationship Id="rId25" Type="http://schemas.openxmlformats.org/officeDocument/2006/relationships/image" Target="media/image9.tmp"/><Relationship Id="rId33" Type="http://schemas.openxmlformats.org/officeDocument/2006/relationships/image" Target="media/image17.tmp"/><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diagramQuickStyle" Target="diagrams/quickStyle1.xml"/><Relationship Id="rId29" Type="http://schemas.openxmlformats.org/officeDocument/2006/relationships/image" Target="media/image13.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mp"/><Relationship Id="rId24" Type="http://schemas.openxmlformats.org/officeDocument/2006/relationships/image" Target="media/image8.tmp"/><Relationship Id="rId32" Type="http://schemas.openxmlformats.org/officeDocument/2006/relationships/image" Target="media/image16.tmp"/><Relationship Id="rId37" Type="http://schemas.openxmlformats.org/officeDocument/2006/relationships/image" Target="media/image21.tmp"/><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7.tmp"/><Relationship Id="rId28" Type="http://schemas.openxmlformats.org/officeDocument/2006/relationships/image" Target="media/image12.tmp"/><Relationship Id="rId36" Type="http://schemas.openxmlformats.org/officeDocument/2006/relationships/image" Target="media/image20.tmp"/><Relationship Id="rId10" Type="http://schemas.openxmlformats.org/officeDocument/2006/relationships/footer" Target="footer2.xml"/><Relationship Id="rId19" Type="http://schemas.openxmlformats.org/officeDocument/2006/relationships/diagramLayout" Target="diagrams/layout1.xml"/><Relationship Id="rId31" Type="http://schemas.openxmlformats.org/officeDocument/2006/relationships/image" Target="media/image15.tmp"/><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tmp"/><Relationship Id="rId22" Type="http://schemas.microsoft.com/office/2007/relationships/diagramDrawing" Target="diagrams/drawing1.xml"/><Relationship Id="rId27" Type="http://schemas.openxmlformats.org/officeDocument/2006/relationships/image" Target="media/image11.tmp"/><Relationship Id="rId30" Type="http://schemas.openxmlformats.org/officeDocument/2006/relationships/image" Target="media/image14.tmp"/><Relationship Id="rId35" Type="http://schemas.openxmlformats.org/officeDocument/2006/relationships/image" Target="media/image19.tmp"/><Relationship Id="rId8" Type="http://schemas.openxmlformats.org/officeDocument/2006/relationships/footer" Target="footer1.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Cert%20V%20in%20Programming\Term%201\Thursday%20-%20Software%20Analysis\Report%20Content.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B8132B-3DDD-4A9E-9BAB-14388D994D5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A447E323-9A59-44B9-8951-2A0F77A9DF4A}" type="asst">
      <dgm:prSet phldrT="[Text]"/>
      <dgm:spPr/>
      <dgm:t>
        <a:bodyPr/>
        <a:lstStyle/>
        <a:p>
          <a:r>
            <a:rPr lang="en-US"/>
            <a:t>Main Page</a:t>
          </a:r>
        </a:p>
      </dgm:t>
    </dgm:pt>
    <dgm:pt modelId="{ED365D55-6BD3-4490-BECA-E744B47B927A}" type="parTrans" cxnId="{EAC34FF2-854E-473C-9916-1F03852A9290}">
      <dgm:prSet/>
      <dgm:spPr/>
      <dgm:t>
        <a:bodyPr/>
        <a:lstStyle/>
        <a:p>
          <a:endParaRPr lang="en-US"/>
        </a:p>
      </dgm:t>
    </dgm:pt>
    <dgm:pt modelId="{8D1712F0-DC63-43FF-B786-D9FCEA804A52}" type="sibTrans" cxnId="{EAC34FF2-854E-473C-9916-1F03852A9290}">
      <dgm:prSet/>
      <dgm:spPr/>
      <dgm:t>
        <a:bodyPr/>
        <a:lstStyle/>
        <a:p>
          <a:endParaRPr lang="en-US"/>
        </a:p>
      </dgm:t>
    </dgm:pt>
    <dgm:pt modelId="{66AEAB4C-6E36-4218-B6A2-A857788162B4}">
      <dgm:prSet phldrT="[Text]"/>
      <dgm:spPr/>
      <dgm:t>
        <a:bodyPr/>
        <a:lstStyle/>
        <a:p>
          <a:r>
            <a:rPr lang="en-US"/>
            <a:t>Search </a:t>
          </a:r>
        </a:p>
      </dgm:t>
    </dgm:pt>
    <dgm:pt modelId="{FD6579B0-1A1B-4904-AD89-77419A418B5E}" type="parTrans" cxnId="{A6FFE724-4AFB-40F3-8AFF-0EE6CD7CA22A}">
      <dgm:prSet/>
      <dgm:spPr/>
      <dgm:t>
        <a:bodyPr/>
        <a:lstStyle/>
        <a:p>
          <a:endParaRPr lang="en-US"/>
        </a:p>
      </dgm:t>
    </dgm:pt>
    <dgm:pt modelId="{822D9E6D-5230-4605-8C00-57EC9EEE0554}" type="sibTrans" cxnId="{A6FFE724-4AFB-40F3-8AFF-0EE6CD7CA22A}">
      <dgm:prSet/>
      <dgm:spPr/>
      <dgm:t>
        <a:bodyPr/>
        <a:lstStyle/>
        <a:p>
          <a:endParaRPr lang="en-US"/>
        </a:p>
      </dgm:t>
    </dgm:pt>
    <dgm:pt modelId="{F2F5A52D-12CC-4692-A0D4-2C43906CC6C7}">
      <dgm:prSet phldrT="[Text]"/>
      <dgm:spPr/>
      <dgm:t>
        <a:bodyPr/>
        <a:lstStyle/>
        <a:p>
          <a:r>
            <a:rPr lang="en-US"/>
            <a:t>Show All</a:t>
          </a:r>
        </a:p>
      </dgm:t>
    </dgm:pt>
    <dgm:pt modelId="{FCD06E98-E9EB-484C-A201-2E8ADF1147BC}" type="parTrans" cxnId="{1926D7CD-B7F1-4297-BC47-310FBC676B47}">
      <dgm:prSet/>
      <dgm:spPr/>
      <dgm:t>
        <a:bodyPr/>
        <a:lstStyle/>
        <a:p>
          <a:endParaRPr lang="en-US"/>
        </a:p>
      </dgm:t>
    </dgm:pt>
    <dgm:pt modelId="{2E6A05F6-9F47-48B2-B078-45FB1AF1F523}" type="sibTrans" cxnId="{1926D7CD-B7F1-4297-BC47-310FBC676B47}">
      <dgm:prSet/>
      <dgm:spPr/>
      <dgm:t>
        <a:bodyPr/>
        <a:lstStyle/>
        <a:p>
          <a:endParaRPr lang="en-US"/>
        </a:p>
      </dgm:t>
    </dgm:pt>
    <dgm:pt modelId="{B154FA54-44D8-4B81-9EFF-7EA490D69943}">
      <dgm:prSet phldrT="[Text]"/>
      <dgm:spPr/>
      <dgm:t>
        <a:bodyPr/>
        <a:lstStyle/>
        <a:p>
          <a:r>
            <a:rPr lang="en-US"/>
            <a:t>Top 10 Movie</a:t>
          </a:r>
        </a:p>
      </dgm:t>
    </dgm:pt>
    <dgm:pt modelId="{0BAD2484-0FF4-49DF-BF72-AEBFA0DA1AE8}" type="parTrans" cxnId="{32330216-E71E-443B-B44D-812FA566D801}">
      <dgm:prSet/>
      <dgm:spPr/>
      <dgm:t>
        <a:bodyPr/>
        <a:lstStyle/>
        <a:p>
          <a:endParaRPr lang="en-US"/>
        </a:p>
      </dgm:t>
    </dgm:pt>
    <dgm:pt modelId="{C596AC2B-4C9D-404C-89AA-09EA27C2575D}" type="sibTrans" cxnId="{32330216-E71E-443B-B44D-812FA566D801}">
      <dgm:prSet/>
      <dgm:spPr/>
      <dgm:t>
        <a:bodyPr/>
        <a:lstStyle/>
        <a:p>
          <a:endParaRPr lang="en-US"/>
        </a:p>
      </dgm:t>
    </dgm:pt>
    <dgm:pt modelId="{1BD57FD0-E37F-499A-8671-52C5A1095EE5}">
      <dgm:prSet/>
      <dgm:spPr/>
      <dgm:t>
        <a:bodyPr/>
        <a:lstStyle/>
        <a:p>
          <a:r>
            <a:rPr lang="en-US"/>
            <a:t>Display movie based on their title, genre, year and rating</a:t>
          </a:r>
        </a:p>
      </dgm:t>
    </dgm:pt>
    <dgm:pt modelId="{62D93BFA-A538-4BF0-AD5D-5B532F8BEFFB}" type="parTrans" cxnId="{81EE463F-2325-40A1-BA1B-E5B4BA6C13E7}">
      <dgm:prSet/>
      <dgm:spPr/>
      <dgm:t>
        <a:bodyPr/>
        <a:lstStyle/>
        <a:p>
          <a:endParaRPr lang="en-US"/>
        </a:p>
      </dgm:t>
    </dgm:pt>
    <dgm:pt modelId="{735D2653-0D96-45CB-801C-0A0D4328EB1A}" type="sibTrans" cxnId="{81EE463F-2325-40A1-BA1B-E5B4BA6C13E7}">
      <dgm:prSet/>
      <dgm:spPr/>
      <dgm:t>
        <a:bodyPr/>
        <a:lstStyle/>
        <a:p>
          <a:endParaRPr lang="en-US"/>
        </a:p>
      </dgm:t>
    </dgm:pt>
    <dgm:pt modelId="{1193A5C7-5FD0-4D81-983C-DFF8028153DD}">
      <dgm:prSet/>
      <dgm:spPr/>
      <dgm:t>
        <a:bodyPr/>
        <a:lstStyle/>
        <a:p>
          <a:r>
            <a:rPr lang="en-US"/>
            <a:t>Display all movie</a:t>
          </a:r>
        </a:p>
      </dgm:t>
    </dgm:pt>
    <dgm:pt modelId="{EA46D89D-B1AF-4039-9E25-C26FFDEE5468}" type="parTrans" cxnId="{A983B52B-16A2-4575-BEBF-0B4216C97ECF}">
      <dgm:prSet/>
      <dgm:spPr/>
      <dgm:t>
        <a:bodyPr/>
        <a:lstStyle/>
        <a:p>
          <a:endParaRPr lang="en-US"/>
        </a:p>
      </dgm:t>
    </dgm:pt>
    <dgm:pt modelId="{826B2CC1-345C-4F2F-B8AF-1D4ED4081FEC}" type="sibTrans" cxnId="{A983B52B-16A2-4575-BEBF-0B4216C97ECF}">
      <dgm:prSet/>
      <dgm:spPr/>
      <dgm:t>
        <a:bodyPr/>
        <a:lstStyle/>
        <a:p>
          <a:endParaRPr lang="en-US"/>
        </a:p>
      </dgm:t>
    </dgm:pt>
    <dgm:pt modelId="{77729961-BACA-40A1-A388-85B3390DEEB0}">
      <dgm:prSet/>
      <dgm:spPr/>
      <dgm:t>
        <a:bodyPr/>
        <a:lstStyle/>
        <a:p>
          <a:r>
            <a:rPr lang="en-US"/>
            <a:t>Display </a:t>
          </a:r>
          <a:r>
            <a:rPr lang="en-AU"/>
            <a:t>the top 10 most frequently searched movies</a:t>
          </a:r>
          <a:endParaRPr lang="en-US"/>
        </a:p>
      </dgm:t>
    </dgm:pt>
    <dgm:pt modelId="{30E149F3-0B16-405D-9967-312488DE44AF}" type="parTrans" cxnId="{D6B142AB-AA9C-496D-97D2-BD3CC6930B65}">
      <dgm:prSet/>
      <dgm:spPr/>
      <dgm:t>
        <a:bodyPr/>
        <a:lstStyle/>
        <a:p>
          <a:endParaRPr lang="en-US"/>
        </a:p>
      </dgm:t>
    </dgm:pt>
    <dgm:pt modelId="{F3DB8F02-27F7-46D0-9533-D376D63878C7}" type="sibTrans" cxnId="{D6B142AB-AA9C-496D-97D2-BD3CC6930B65}">
      <dgm:prSet/>
      <dgm:spPr/>
      <dgm:t>
        <a:bodyPr/>
        <a:lstStyle/>
        <a:p>
          <a:endParaRPr lang="en-US"/>
        </a:p>
      </dgm:t>
    </dgm:pt>
    <dgm:pt modelId="{2D51BD7F-2669-4A8E-A0AF-224D21B93369}" type="pres">
      <dgm:prSet presAssocID="{F5B8132B-3DDD-4A9E-9BAB-14388D994D5B}" presName="hierChild1" presStyleCnt="0">
        <dgm:presLayoutVars>
          <dgm:orgChart val="1"/>
          <dgm:chPref val="1"/>
          <dgm:dir/>
          <dgm:animOne val="branch"/>
          <dgm:animLvl val="lvl"/>
          <dgm:resizeHandles/>
        </dgm:presLayoutVars>
      </dgm:prSet>
      <dgm:spPr/>
      <dgm:t>
        <a:bodyPr/>
        <a:lstStyle/>
        <a:p>
          <a:endParaRPr lang="en-US"/>
        </a:p>
      </dgm:t>
    </dgm:pt>
    <dgm:pt modelId="{3E9611AC-84BA-4F74-A04E-18A744065355}" type="pres">
      <dgm:prSet presAssocID="{A447E323-9A59-44B9-8951-2A0F77A9DF4A}" presName="hierRoot1" presStyleCnt="0">
        <dgm:presLayoutVars>
          <dgm:hierBranch val="init"/>
        </dgm:presLayoutVars>
      </dgm:prSet>
      <dgm:spPr/>
    </dgm:pt>
    <dgm:pt modelId="{DED08E20-CED9-4C43-8AC7-CDFD6A8E2C3E}" type="pres">
      <dgm:prSet presAssocID="{A447E323-9A59-44B9-8951-2A0F77A9DF4A}" presName="rootComposite1" presStyleCnt="0"/>
      <dgm:spPr/>
    </dgm:pt>
    <dgm:pt modelId="{475B49BB-7475-434B-80B7-45BB6D5F62BD}" type="pres">
      <dgm:prSet presAssocID="{A447E323-9A59-44B9-8951-2A0F77A9DF4A}" presName="rootText1" presStyleLbl="node0" presStyleIdx="0" presStyleCnt="1">
        <dgm:presLayoutVars>
          <dgm:chPref val="3"/>
        </dgm:presLayoutVars>
      </dgm:prSet>
      <dgm:spPr/>
      <dgm:t>
        <a:bodyPr/>
        <a:lstStyle/>
        <a:p>
          <a:endParaRPr lang="en-US"/>
        </a:p>
      </dgm:t>
    </dgm:pt>
    <dgm:pt modelId="{D291232E-1FFB-4450-82EA-A018B7510BF9}" type="pres">
      <dgm:prSet presAssocID="{A447E323-9A59-44B9-8951-2A0F77A9DF4A}" presName="rootConnector1" presStyleLbl="asst0" presStyleIdx="0" presStyleCnt="0"/>
      <dgm:spPr/>
      <dgm:t>
        <a:bodyPr/>
        <a:lstStyle/>
        <a:p>
          <a:endParaRPr lang="en-US"/>
        </a:p>
      </dgm:t>
    </dgm:pt>
    <dgm:pt modelId="{CBAA0AA2-DFE3-41FB-A730-2E08CFEB6C57}" type="pres">
      <dgm:prSet presAssocID="{A447E323-9A59-44B9-8951-2A0F77A9DF4A}" presName="hierChild2" presStyleCnt="0"/>
      <dgm:spPr/>
    </dgm:pt>
    <dgm:pt modelId="{9F0DC7FD-F56C-4ED8-B864-901A4D507BE2}" type="pres">
      <dgm:prSet presAssocID="{FD6579B0-1A1B-4904-AD89-77419A418B5E}" presName="Name37" presStyleLbl="parChTrans1D2" presStyleIdx="0" presStyleCnt="3"/>
      <dgm:spPr/>
      <dgm:t>
        <a:bodyPr/>
        <a:lstStyle/>
        <a:p>
          <a:endParaRPr lang="en-US"/>
        </a:p>
      </dgm:t>
    </dgm:pt>
    <dgm:pt modelId="{3C60A05C-CA20-4D78-8E77-3667DF76EAD8}" type="pres">
      <dgm:prSet presAssocID="{66AEAB4C-6E36-4218-B6A2-A857788162B4}" presName="hierRoot2" presStyleCnt="0">
        <dgm:presLayoutVars>
          <dgm:hierBranch val="init"/>
        </dgm:presLayoutVars>
      </dgm:prSet>
      <dgm:spPr/>
    </dgm:pt>
    <dgm:pt modelId="{8AD6B968-6138-42A8-AF73-C9CADC984F95}" type="pres">
      <dgm:prSet presAssocID="{66AEAB4C-6E36-4218-B6A2-A857788162B4}" presName="rootComposite" presStyleCnt="0"/>
      <dgm:spPr/>
    </dgm:pt>
    <dgm:pt modelId="{7D679DBF-AF2A-46D4-B8C8-ACBA03E2E6B0}" type="pres">
      <dgm:prSet presAssocID="{66AEAB4C-6E36-4218-B6A2-A857788162B4}" presName="rootText" presStyleLbl="node2" presStyleIdx="0" presStyleCnt="3">
        <dgm:presLayoutVars>
          <dgm:chPref val="3"/>
        </dgm:presLayoutVars>
      </dgm:prSet>
      <dgm:spPr/>
      <dgm:t>
        <a:bodyPr/>
        <a:lstStyle/>
        <a:p>
          <a:endParaRPr lang="en-US"/>
        </a:p>
      </dgm:t>
    </dgm:pt>
    <dgm:pt modelId="{35C19F3D-C597-4F1C-81A9-16D04AFA1975}" type="pres">
      <dgm:prSet presAssocID="{66AEAB4C-6E36-4218-B6A2-A857788162B4}" presName="rootConnector" presStyleLbl="node2" presStyleIdx="0" presStyleCnt="3"/>
      <dgm:spPr/>
      <dgm:t>
        <a:bodyPr/>
        <a:lstStyle/>
        <a:p>
          <a:endParaRPr lang="en-US"/>
        </a:p>
      </dgm:t>
    </dgm:pt>
    <dgm:pt modelId="{616E3FFD-22D2-4C37-AF7B-92CF13EB3B5F}" type="pres">
      <dgm:prSet presAssocID="{66AEAB4C-6E36-4218-B6A2-A857788162B4}" presName="hierChild4" presStyleCnt="0"/>
      <dgm:spPr/>
    </dgm:pt>
    <dgm:pt modelId="{E9F79699-C1DD-4177-A51C-448CDA3103AE}" type="pres">
      <dgm:prSet presAssocID="{62D93BFA-A538-4BF0-AD5D-5B532F8BEFFB}" presName="Name37" presStyleLbl="parChTrans1D3" presStyleIdx="0" presStyleCnt="3"/>
      <dgm:spPr/>
      <dgm:t>
        <a:bodyPr/>
        <a:lstStyle/>
        <a:p>
          <a:endParaRPr lang="en-US"/>
        </a:p>
      </dgm:t>
    </dgm:pt>
    <dgm:pt modelId="{8D47A375-C7D9-4A2B-972E-3317ED027627}" type="pres">
      <dgm:prSet presAssocID="{1BD57FD0-E37F-499A-8671-52C5A1095EE5}" presName="hierRoot2" presStyleCnt="0">
        <dgm:presLayoutVars>
          <dgm:hierBranch val="init"/>
        </dgm:presLayoutVars>
      </dgm:prSet>
      <dgm:spPr/>
    </dgm:pt>
    <dgm:pt modelId="{FDDCBEBA-0A96-40F3-A4D1-F4953A2C9BC2}" type="pres">
      <dgm:prSet presAssocID="{1BD57FD0-E37F-499A-8671-52C5A1095EE5}" presName="rootComposite" presStyleCnt="0"/>
      <dgm:spPr/>
    </dgm:pt>
    <dgm:pt modelId="{8D758B99-EC7C-44A3-BAC9-6F843790B2C4}" type="pres">
      <dgm:prSet presAssocID="{1BD57FD0-E37F-499A-8671-52C5A1095EE5}" presName="rootText" presStyleLbl="node3" presStyleIdx="0" presStyleCnt="3">
        <dgm:presLayoutVars>
          <dgm:chPref val="3"/>
        </dgm:presLayoutVars>
      </dgm:prSet>
      <dgm:spPr/>
      <dgm:t>
        <a:bodyPr/>
        <a:lstStyle/>
        <a:p>
          <a:endParaRPr lang="en-US"/>
        </a:p>
      </dgm:t>
    </dgm:pt>
    <dgm:pt modelId="{420CC2FF-BAA0-48F6-AE07-18E19EEDB21B}" type="pres">
      <dgm:prSet presAssocID="{1BD57FD0-E37F-499A-8671-52C5A1095EE5}" presName="rootConnector" presStyleLbl="node3" presStyleIdx="0" presStyleCnt="3"/>
      <dgm:spPr/>
      <dgm:t>
        <a:bodyPr/>
        <a:lstStyle/>
        <a:p>
          <a:endParaRPr lang="en-US"/>
        </a:p>
      </dgm:t>
    </dgm:pt>
    <dgm:pt modelId="{986F0244-AF56-412D-84C3-3F9C26FEB95B}" type="pres">
      <dgm:prSet presAssocID="{1BD57FD0-E37F-499A-8671-52C5A1095EE5}" presName="hierChild4" presStyleCnt="0"/>
      <dgm:spPr/>
    </dgm:pt>
    <dgm:pt modelId="{D099CC92-1EAD-46C9-A891-8CDAA55BE5EC}" type="pres">
      <dgm:prSet presAssocID="{1BD57FD0-E37F-499A-8671-52C5A1095EE5}" presName="hierChild5" presStyleCnt="0"/>
      <dgm:spPr/>
    </dgm:pt>
    <dgm:pt modelId="{0315A2DE-E2DF-4570-8988-B3934775D129}" type="pres">
      <dgm:prSet presAssocID="{66AEAB4C-6E36-4218-B6A2-A857788162B4}" presName="hierChild5" presStyleCnt="0"/>
      <dgm:spPr/>
    </dgm:pt>
    <dgm:pt modelId="{15D09512-3A49-49D8-BB16-A67A08867626}" type="pres">
      <dgm:prSet presAssocID="{FCD06E98-E9EB-484C-A201-2E8ADF1147BC}" presName="Name37" presStyleLbl="parChTrans1D2" presStyleIdx="1" presStyleCnt="3"/>
      <dgm:spPr/>
      <dgm:t>
        <a:bodyPr/>
        <a:lstStyle/>
        <a:p>
          <a:endParaRPr lang="en-US"/>
        </a:p>
      </dgm:t>
    </dgm:pt>
    <dgm:pt modelId="{12FBA6F2-C3BE-4259-AE9C-9AA1DFBDEF1C}" type="pres">
      <dgm:prSet presAssocID="{F2F5A52D-12CC-4692-A0D4-2C43906CC6C7}" presName="hierRoot2" presStyleCnt="0">
        <dgm:presLayoutVars>
          <dgm:hierBranch val="init"/>
        </dgm:presLayoutVars>
      </dgm:prSet>
      <dgm:spPr/>
    </dgm:pt>
    <dgm:pt modelId="{44A22D68-D9CD-4AF6-B210-87DC5BE82A44}" type="pres">
      <dgm:prSet presAssocID="{F2F5A52D-12CC-4692-A0D4-2C43906CC6C7}" presName="rootComposite" presStyleCnt="0"/>
      <dgm:spPr/>
    </dgm:pt>
    <dgm:pt modelId="{1E5FA6F8-7B79-411C-9790-1CF1C37685AF}" type="pres">
      <dgm:prSet presAssocID="{F2F5A52D-12CC-4692-A0D4-2C43906CC6C7}" presName="rootText" presStyleLbl="node2" presStyleIdx="1" presStyleCnt="3">
        <dgm:presLayoutVars>
          <dgm:chPref val="3"/>
        </dgm:presLayoutVars>
      </dgm:prSet>
      <dgm:spPr/>
      <dgm:t>
        <a:bodyPr/>
        <a:lstStyle/>
        <a:p>
          <a:endParaRPr lang="en-US"/>
        </a:p>
      </dgm:t>
    </dgm:pt>
    <dgm:pt modelId="{69D346B0-67FD-4E97-81B4-31EC57CE2778}" type="pres">
      <dgm:prSet presAssocID="{F2F5A52D-12CC-4692-A0D4-2C43906CC6C7}" presName="rootConnector" presStyleLbl="node2" presStyleIdx="1" presStyleCnt="3"/>
      <dgm:spPr/>
      <dgm:t>
        <a:bodyPr/>
        <a:lstStyle/>
        <a:p>
          <a:endParaRPr lang="en-US"/>
        </a:p>
      </dgm:t>
    </dgm:pt>
    <dgm:pt modelId="{D3117358-3A5C-4915-BB30-F6726E0FC79B}" type="pres">
      <dgm:prSet presAssocID="{F2F5A52D-12CC-4692-A0D4-2C43906CC6C7}" presName="hierChild4" presStyleCnt="0"/>
      <dgm:spPr/>
    </dgm:pt>
    <dgm:pt modelId="{5A67BE5A-8E5D-4255-A66A-5DEEB57EF159}" type="pres">
      <dgm:prSet presAssocID="{EA46D89D-B1AF-4039-9E25-C26FFDEE5468}" presName="Name37" presStyleLbl="parChTrans1D3" presStyleIdx="1" presStyleCnt="3"/>
      <dgm:spPr/>
      <dgm:t>
        <a:bodyPr/>
        <a:lstStyle/>
        <a:p>
          <a:endParaRPr lang="en-US"/>
        </a:p>
      </dgm:t>
    </dgm:pt>
    <dgm:pt modelId="{3E7BA47F-F1DB-4FF8-8A99-F739BFBC7854}" type="pres">
      <dgm:prSet presAssocID="{1193A5C7-5FD0-4D81-983C-DFF8028153DD}" presName="hierRoot2" presStyleCnt="0">
        <dgm:presLayoutVars>
          <dgm:hierBranch val="init"/>
        </dgm:presLayoutVars>
      </dgm:prSet>
      <dgm:spPr/>
    </dgm:pt>
    <dgm:pt modelId="{BBB2CFEA-5B4D-4111-AE75-56131ABD7DCE}" type="pres">
      <dgm:prSet presAssocID="{1193A5C7-5FD0-4D81-983C-DFF8028153DD}" presName="rootComposite" presStyleCnt="0"/>
      <dgm:spPr/>
    </dgm:pt>
    <dgm:pt modelId="{76CFB7F5-F130-48D4-93C5-200713AAFC3E}" type="pres">
      <dgm:prSet presAssocID="{1193A5C7-5FD0-4D81-983C-DFF8028153DD}" presName="rootText" presStyleLbl="node3" presStyleIdx="1" presStyleCnt="3">
        <dgm:presLayoutVars>
          <dgm:chPref val="3"/>
        </dgm:presLayoutVars>
      </dgm:prSet>
      <dgm:spPr/>
      <dgm:t>
        <a:bodyPr/>
        <a:lstStyle/>
        <a:p>
          <a:endParaRPr lang="en-US"/>
        </a:p>
      </dgm:t>
    </dgm:pt>
    <dgm:pt modelId="{29554E0F-EF43-4019-A55D-3D764118925F}" type="pres">
      <dgm:prSet presAssocID="{1193A5C7-5FD0-4D81-983C-DFF8028153DD}" presName="rootConnector" presStyleLbl="node3" presStyleIdx="1" presStyleCnt="3"/>
      <dgm:spPr/>
      <dgm:t>
        <a:bodyPr/>
        <a:lstStyle/>
        <a:p>
          <a:endParaRPr lang="en-US"/>
        </a:p>
      </dgm:t>
    </dgm:pt>
    <dgm:pt modelId="{DFAEE37A-C64C-40C9-B0AD-F267BD8CC4BC}" type="pres">
      <dgm:prSet presAssocID="{1193A5C7-5FD0-4D81-983C-DFF8028153DD}" presName="hierChild4" presStyleCnt="0"/>
      <dgm:spPr/>
    </dgm:pt>
    <dgm:pt modelId="{711418DD-70E2-4D30-8623-3401F9707F69}" type="pres">
      <dgm:prSet presAssocID="{1193A5C7-5FD0-4D81-983C-DFF8028153DD}" presName="hierChild5" presStyleCnt="0"/>
      <dgm:spPr/>
    </dgm:pt>
    <dgm:pt modelId="{BCF2EEE9-F377-4A11-B05E-2EF4FAD8B6CA}" type="pres">
      <dgm:prSet presAssocID="{F2F5A52D-12CC-4692-A0D4-2C43906CC6C7}" presName="hierChild5" presStyleCnt="0"/>
      <dgm:spPr/>
    </dgm:pt>
    <dgm:pt modelId="{B18D6BA5-C1F3-48B1-B09D-7A7410D671E2}" type="pres">
      <dgm:prSet presAssocID="{0BAD2484-0FF4-49DF-BF72-AEBFA0DA1AE8}" presName="Name37" presStyleLbl="parChTrans1D2" presStyleIdx="2" presStyleCnt="3"/>
      <dgm:spPr/>
      <dgm:t>
        <a:bodyPr/>
        <a:lstStyle/>
        <a:p>
          <a:endParaRPr lang="en-US"/>
        </a:p>
      </dgm:t>
    </dgm:pt>
    <dgm:pt modelId="{C4A74796-ACB0-4895-8123-4813A6E5ACBA}" type="pres">
      <dgm:prSet presAssocID="{B154FA54-44D8-4B81-9EFF-7EA490D69943}" presName="hierRoot2" presStyleCnt="0">
        <dgm:presLayoutVars>
          <dgm:hierBranch val="init"/>
        </dgm:presLayoutVars>
      </dgm:prSet>
      <dgm:spPr/>
    </dgm:pt>
    <dgm:pt modelId="{4918EF13-449E-4096-80FA-4736FE703F65}" type="pres">
      <dgm:prSet presAssocID="{B154FA54-44D8-4B81-9EFF-7EA490D69943}" presName="rootComposite" presStyleCnt="0"/>
      <dgm:spPr/>
    </dgm:pt>
    <dgm:pt modelId="{5F8ACB09-61E0-46E9-93F2-10EACAFDD6AB}" type="pres">
      <dgm:prSet presAssocID="{B154FA54-44D8-4B81-9EFF-7EA490D69943}" presName="rootText" presStyleLbl="node2" presStyleIdx="2" presStyleCnt="3">
        <dgm:presLayoutVars>
          <dgm:chPref val="3"/>
        </dgm:presLayoutVars>
      </dgm:prSet>
      <dgm:spPr/>
      <dgm:t>
        <a:bodyPr/>
        <a:lstStyle/>
        <a:p>
          <a:endParaRPr lang="en-US"/>
        </a:p>
      </dgm:t>
    </dgm:pt>
    <dgm:pt modelId="{4CCE0307-3273-40E5-8E2F-DF38B5E34C54}" type="pres">
      <dgm:prSet presAssocID="{B154FA54-44D8-4B81-9EFF-7EA490D69943}" presName="rootConnector" presStyleLbl="node2" presStyleIdx="2" presStyleCnt="3"/>
      <dgm:spPr/>
      <dgm:t>
        <a:bodyPr/>
        <a:lstStyle/>
        <a:p>
          <a:endParaRPr lang="en-US"/>
        </a:p>
      </dgm:t>
    </dgm:pt>
    <dgm:pt modelId="{A1E3DB05-F8BB-47D4-8939-452BFE57D43B}" type="pres">
      <dgm:prSet presAssocID="{B154FA54-44D8-4B81-9EFF-7EA490D69943}" presName="hierChild4" presStyleCnt="0"/>
      <dgm:spPr/>
    </dgm:pt>
    <dgm:pt modelId="{D96CB0FD-B5E6-4F54-B645-AD3B6DE3AC98}" type="pres">
      <dgm:prSet presAssocID="{30E149F3-0B16-405D-9967-312488DE44AF}" presName="Name37" presStyleLbl="parChTrans1D3" presStyleIdx="2" presStyleCnt="3"/>
      <dgm:spPr/>
      <dgm:t>
        <a:bodyPr/>
        <a:lstStyle/>
        <a:p>
          <a:endParaRPr lang="en-US"/>
        </a:p>
      </dgm:t>
    </dgm:pt>
    <dgm:pt modelId="{65A91689-56C7-4623-A6DF-C42A175C1863}" type="pres">
      <dgm:prSet presAssocID="{77729961-BACA-40A1-A388-85B3390DEEB0}" presName="hierRoot2" presStyleCnt="0">
        <dgm:presLayoutVars>
          <dgm:hierBranch val="init"/>
        </dgm:presLayoutVars>
      </dgm:prSet>
      <dgm:spPr/>
    </dgm:pt>
    <dgm:pt modelId="{536C250A-663C-49FD-8B73-85597E51044B}" type="pres">
      <dgm:prSet presAssocID="{77729961-BACA-40A1-A388-85B3390DEEB0}" presName="rootComposite" presStyleCnt="0"/>
      <dgm:spPr/>
    </dgm:pt>
    <dgm:pt modelId="{C665A647-A325-46C9-9371-F3A296074D53}" type="pres">
      <dgm:prSet presAssocID="{77729961-BACA-40A1-A388-85B3390DEEB0}" presName="rootText" presStyleLbl="node3" presStyleIdx="2" presStyleCnt="3">
        <dgm:presLayoutVars>
          <dgm:chPref val="3"/>
        </dgm:presLayoutVars>
      </dgm:prSet>
      <dgm:spPr/>
      <dgm:t>
        <a:bodyPr/>
        <a:lstStyle/>
        <a:p>
          <a:endParaRPr lang="en-US"/>
        </a:p>
      </dgm:t>
    </dgm:pt>
    <dgm:pt modelId="{1D13727F-B459-477F-8347-31D631F27162}" type="pres">
      <dgm:prSet presAssocID="{77729961-BACA-40A1-A388-85B3390DEEB0}" presName="rootConnector" presStyleLbl="node3" presStyleIdx="2" presStyleCnt="3"/>
      <dgm:spPr/>
      <dgm:t>
        <a:bodyPr/>
        <a:lstStyle/>
        <a:p>
          <a:endParaRPr lang="en-US"/>
        </a:p>
      </dgm:t>
    </dgm:pt>
    <dgm:pt modelId="{4C9639FD-8A44-4128-AE5C-5998D92EBC65}" type="pres">
      <dgm:prSet presAssocID="{77729961-BACA-40A1-A388-85B3390DEEB0}" presName="hierChild4" presStyleCnt="0"/>
      <dgm:spPr/>
    </dgm:pt>
    <dgm:pt modelId="{35A84F91-53C3-4694-BC8E-F0FEB52C9970}" type="pres">
      <dgm:prSet presAssocID="{77729961-BACA-40A1-A388-85B3390DEEB0}" presName="hierChild5" presStyleCnt="0"/>
      <dgm:spPr/>
    </dgm:pt>
    <dgm:pt modelId="{7590E248-EF00-4A81-A8A9-F38DF1FB8A06}" type="pres">
      <dgm:prSet presAssocID="{B154FA54-44D8-4B81-9EFF-7EA490D69943}" presName="hierChild5" presStyleCnt="0"/>
      <dgm:spPr/>
    </dgm:pt>
    <dgm:pt modelId="{8F2DEF11-2AE3-4600-BC24-DA5D0FF85716}" type="pres">
      <dgm:prSet presAssocID="{A447E323-9A59-44B9-8951-2A0F77A9DF4A}" presName="hierChild3" presStyleCnt="0"/>
      <dgm:spPr/>
    </dgm:pt>
  </dgm:ptLst>
  <dgm:cxnLst>
    <dgm:cxn modelId="{FA441278-36BB-4B74-99FA-E62CF3B8BB0E}" type="presOf" srcId="{0BAD2484-0FF4-49DF-BF72-AEBFA0DA1AE8}" destId="{B18D6BA5-C1F3-48B1-B09D-7A7410D671E2}" srcOrd="0" destOrd="0" presId="urn:microsoft.com/office/officeart/2005/8/layout/orgChart1"/>
    <dgm:cxn modelId="{1926D7CD-B7F1-4297-BC47-310FBC676B47}" srcId="{A447E323-9A59-44B9-8951-2A0F77A9DF4A}" destId="{F2F5A52D-12CC-4692-A0D4-2C43906CC6C7}" srcOrd="1" destOrd="0" parTransId="{FCD06E98-E9EB-484C-A201-2E8ADF1147BC}" sibTransId="{2E6A05F6-9F47-48B2-B078-45FB1AF1F523}"/>
    <dgm:cxn modelId="{8C0D968B-DD63-40D0-915F-96364D5136CD}" type="presOf" srcId="{1BD57FD0-E37F-499A-8671-52C5A1095EE5}" destId="{420CC2FF-BAA0-48F6-AE07-18E19EEDB21B}" srcOrd="1" destOrd="0" presId="urn:microsoft.com/office/officeart/2005/8/layout/orgChart1"/>
    <dgm:cxn modelId="{9B3F762F-5D06-4A0C-B5C1-CE2BEB2AEFBE}" type="presOf" srcId="{A447E323-9A59-44B9-8951-2A0F77A9DF4A}" destId="{D291232E-1FFB-4450-82EA-A018B7510BF9}" srcOrd="1" destOrd="0" presId="urn:microsoft.com/office/officeart/2005/8/layout/orgChart1"/>
    <dgm:cxn modelId="{E3CC16DA-A672-4617-9B82-E3F052CF939D}" type="presOf" srcId="{77729961-BACA-40A1-A388-85B3390DEEB0}" destId="{C665A647-A325-46C9-9371-F3A296074D53}" srcOrd="0" destOrd="0" presId="urn:microsoft.com/office/officeart/2005/8/layout/orgChart1"/>
    <dgm:cxn modelId="{042590D8-F017-4513-BB9A-8CBDFFAC67D7}" type="presOf" srcId="{B154FA54-44D8-4B81-9EFF-7EA490D69943}" destId="{5F8ACB09-61E0-46E9-93F2-10EACAFDD6AB}" srcOrd="0" destOrd="0" presId="urn:microsoft.com/office/officeart/2005/8/layout/orgChart1"/>
    <dgm:cxn modelId="{C44C5231-A07E-4109-824D-BFB11B3D3AC1}" type="presOf" srcId="{66AEAB4C-6E36-4218-B6A2-A857788162B4}" destId="{35C19F3D-C597-4F1C-81A9-16D04AFA1975}" srcOrd="1" destOrd="0" presId="urn:microsoft.com/office/officeart/2005/8/layout/orgChart1"/>
    <dgm:cxn modelId="{A6FFE724-4AFB-40F3-8AFF-0EE6CD7CA22A}" srcId="{A447E323-9A59-44B9-8951-2A0F77A9DF4A}" destId="{66AEAB4C-6E36-4218-B6A2-A857788162B4}" srcOrd="0" destOrd="0" parTransId="{FD6579B0-1A1B-4904-AD89-77419A418B5E}" sibTransId="{822D9E6D-5230-4605-8C00-57EC9EEE0554}"/>
    <dgm:cxn modelId="{2AC6E699-4D17-45A4-AAFE-30013C2B9811}" type="presOf" srcId="{F2F5A52D-12CC-4692-A0D4-2C43906CC6C7}" destId="{1E5FA6F8-7B79-411C-9790-1CF1C37685AF}" srcOrd="0" destOrd="0" presId="urn:microsoft.com/office/officeart/2005/8/layout/orgChart1"/>
    <dgm:cxn modelId="{A5EC4685-112A-44DA-ABB6-FB321A37230F}" type="presOf" srcId="{FCD06E98-E9EB-484C-A201-2E8ADF1147BC}" destId="{15D09512-3A49-49D8-BB16-A67A08867626}" srcOrd="0" destOrd="0" presId="urn:microsoft.com/office/officeart/2005/8/layout/orgChart1"/>
    <dgm:cxn modelId="{EAC34FF2-854E-473C-9916-1F03852A9290}" srcId="{F5B8132B-3DDD-4A9E-9BAB-14388D994D5B}" destId="{A447E323-9A59-44B9-8951-2A0F77A9DF4A}" srcOrd="0" destOrd="0" parTransId="{ED365D55-6BD3-4490-BECA-E744B47B927A}" sibTransId="{8D1712F0-DC63-43FF-B786-D9FCEA804A52}"/>
    <dgm:cxn modelId="{27B773E8-BE35-4468-96E8-404B0A3F5489}" type="presOf" srcId="{F2F5A52D-12CC-4692-A0D4-2C43906CC6C7}" destId="{69D346B0-67FD-4E97-81B4-31EC57CE2778}" srcOrd="1" destOrd="0" presId="urn:microsoft.com/office/officeart/2005/8/layout/orgChart1"/>
    <dgm:cxn modelId="{A76EE083-583E-460B-B68F-1EDC7B9B86D6}" type="presOf" srcId="{30E149F3-0B16-405D-9967-312488DE44AF}" destId="{D96CB0FD-B5E6-4F54-B645-AD3B6DE3AC98}" srcOrd="0" destOrd="0" presId="urn:microsoft.com/office/officeart/2005/8/layout/orgChart1"/>
    <dgm:cxn modelId="{32330216-E71E-443B-B44D-812FA566D801}" srcId="{A447E323-9A59-44B9-8951-2A0F77A9DF4A}" destId="{B154FA54-44D8-4B81-9EFF-7EA490D69943}" srcOrd="2" destOrd="0" parTransId="{0BAD2484-0FF4-49DF-BF72-AEBFA0DA1AE8}" sibTransId="{C596AC2B-4C9D-404C-89AA-09EA27C2575D}"/>
    <dgm:cxn modelId="{E2827B67-3AB5-42E5-91FB-11E1D81CB708}" type="presOf" srcId="{A447E323-9A59-44B9-8951-2A0F77A9DF4A}" destId="{475B49BB-7475-434B-80B7-45BB6D5F62BD}" srcOrd="0" destOrd="0" presId="urn:microsoft.com/office/officeart/2005/8/layout/orgChart1"/>
    <dgm:cxn modelId="{7CA54A0E-6DC3-49B3-8FD9-69EBC5055623}" type="presOf" srcId="{66AEAB4C-6E36-4218-B6A2-A857788162B4}" destId="{7D679DBF-AF2A-46D4-B8C8-ACBA03E2E6B0}" srcOrd="0" destOrd="0" presId="urn:microsoft.com/office/officeart/2005/8/layout/orgChart1"/>
    <dgm:cxn modelId="{24472D97-2129-4D5A-BB4C-C97F9102BA5C}" type="presOf" srcId="{B154FA54-44D8-4B81-9EFF-7EA490D69943}" destId="{4CCE0307-3273-40E5-8E2F-DF38B5E34C54}" srcOrd="1" destOrd="0" presId="urn:microsoft.com/office/officeart/2005/8/layout/orgChart1"/>
    <dgm:cxn modelId="{233F423D-F8BB-4ECB-828A-0C87F3B54506}" type="presOf" srcId="{77729961-BACA-40A1-A388-85B3390DEEB0}" destId="{1D13727F-B459-477F-8347-31D631F27162}" srcOrd="1" destOrd="0" presId="urn:microsoft.com/office/officeart/2005/8/layout/orgChart1"/>
    <dgm:cxn modelId="{E8162E26-9631-4867-85AC-33BC9EE79C4C}" type="presOf" srcId="{1193A5C7-5FD0-4D81-983C-DFF8028153DD}" destId="{29554E0F-EF43-4019-A55D-3D764118925F}" srcOrd="1" destOrd="0" presId="urn:microsoft.com/office/officeart/2005/8/layout/orgChart1"/>
    <dgm:cxn modelId="{D6B142AB-AA9C-496D-97D2-BD3CC6930B65}" srcId="{B154FA54-44D8-4B81-9EFF-7EA490D69943}" destId="{77729961-BACA-40A1-A388-85B3390DEEB0}" srcOrd="0" destOrd="0" parTransId="{30E149F3-0B16-405D-9967-312488DE44AF}" sibTransId="{F3DB8F02-27F7-46D0-9533-D376D63878C7}"/>
    <dgm:cxn modelId="{10C9D189-1F47-4883-9ED3-D8EC17A98B7D}" type="presOf" srcId="{FD6579B0-1A1B-4904-AD89-77419A418B5E}" destId="{9F0DC7FD-F56C-4ED8-B864-901A4D507BE2}" srcOrd="0" destOrd="0" presId="urn:microsoft.com/office/officeart/2005/8/layout/orgChart1"/>
    <dgm:cxn modelId="{A983B52B-16A2-4575-BEBF-0B4216C97ECF}" srcId="{F2F5A52D-12CC-4692-A0D4-2C43906CC6C7}" destId="{1193A5C7-5FD0-4D81-983C-DFF8028153DD}" srcOrd="0" destOrd="0" parTransId="{EA46D89D-B1AF-4039-9E25-C26FFDEE5468}" sibTransId="{826B2CC1-345C-4F2F-B8AF-1D4ED4081FEC}"/>
    <dgm:cxn modelId="{466DED5C-35C3-427F-9217-38F3E29E1EEE}" type="presOf" srcId="{F5B8132B-3DDD-4A9E-9BAB-14388D994D5B}" destId="{2D51BD7F-2669-4A8E-A0AF-224D21B93369}" srcOrd="0" destOrd="0" presId="urn:microsoft.com/office/officeart/2005/8/layout/orgChart1"/>
    <dgm:cxn modelId="{ED9749E9-4402-4395-A389-50824C94A411}" type="presOf" srcId="{1BD57FD0-E37F-499A-8671-52C5A1095EE5}" destId="{8D758B99-EC7C-44A3-BAC9-6F843790B2C4}" srcOrd="0" destOrd="0" presId="urn:microsoft.com/office/officeart/2005/8/layout/orgChart1"/>
    <dgm:cxn modelId="{5F525603-E693-49E0-911D-64FA26880FAB}" type="presOf" srcId="{62D93BFA-A538-4BF0-AD5D-5B532F8BEFFB}" destId="{E9F79699-C1DD-4177-A51C-448CDA3103AE}" srcOrd="0" destOrd="0" presId="urn:microsoft.com/office/officeart/2005/8/layout/orgChart1"/>
    <dgm:cxn modelId="{3979BA35-B107-47EA-91AB-3AD8EA122D2A}" type="presOf" srcId="{EA46D89D-B1AF-4039-9E25-C26FFDEE5468}" destId="{5A67BE5A-8E5D-4255-A66A-5DEEB57EF159}" srcOrd="0" destOrd="0" presId="urn:microsoft.com/office/officeart/2005/8/layout/orgChart1"/>
    <dgm:cxn modelId="{81EE463F-2325-40A1-BA1B-E5B4BA6C13E7}" srcId="{66AEAB4C-6E36-4218-B6A2-A857788162B4}" destId="{1BD57FD0-E37F-499A-8671-52C5A1095EE5}" srcOrd="0" destOrd="0" parTransId="{62D93BFA-A538-4BF0-AD5D-5B532F8BEFFB}" sibTransId="{735D2653-0D96-45CB-801C-0A0D4328EB1A}"/>
    <dgm:cxn modelId="{6F007D75-9D0F-422B-B4DA-F078146ECAE4}" type="presOf" srcId="{1193A5C7-5FD0-4D81-983C-DFF8028153DD}" destId="{76CFB7F5-F130-48D4-93C5-200713AAFC3E}" srcOrd="0" destOrd="0" presId="urn:microsoft.com/office/officeart/2005/8/layout/orgChart1"/>
    <dgm:cxn modelId="{F97F1370-2026-4C18-9AF2-513932909B9C}" type="presParOf" srcId="{2D51BD7F-2669-4A8E-A0AF-224D21B93369}" destId="{3E9611AC-84BA-4F74-A04E-18A744065355}" srcOrd="0" destOrd="0" presId="urn:microsoft.com/office/officeart/2005/8/layout/orgChart1"/>
    <dgm:cxn modelId="{FD9C26CF-ED15-466B-9F45-CB533AD62209}" type="presParOf" srcId="{3E9611AC-84BA-4F74-A04E-18A744065355}" destId="{DED08E20-CED9-4C43-8AC7-CDFD6A8E2C3E}" srcOrd="0" destOrd="0" presId="urn:microsoft.com/office/officeart/2005/8/layout/orgChart1"/>
    <dgm:cxn modelId="{30E8F77B-220E-49CD-9761-71033FE0BB82}" type="presParOf" srcId="{DED08E20-CED9-4C43-8AC7-CDFD6A8E2C3E}" destId="{475B49BB-7475-434B-80B7-45BB6D5F62BD}" srcOrd="0" destOrd="0" presId="urn:microsoft.com/office/officeart/2005/8/layout/orgChart1"/>
    <dgm:cxn modelId="{C87C0446-6C24-4282-AE37-8A08D4B4DB5C}" type="presParOf" srcId="{DED08E20-CED9-4C43-8AC7-CDFD6A8E2C3E}" destId="{D291232E-1FFB-4450-82EA-A018B7510BF9}" srcOrd="1" destOrd="0" presId="urn:microsoft.com/office/officeart/2005/8/layout/orgChart1"/>
    <dgm:cxn modelId="{18B578E5-024C-49CE-9303-0E97F1B23372}" type="presParOf" srcId="{3E9611AC-84BA-4F74-A04E-18A744065355}" destId="{CBAA0AA2-DFE3-41FB-A730-2E08CFEB6C57}" srcOrd="1" destOrd="0" presId="urn:microsoft.com/office/officeart/2005/8/layout/orgChart1"/>
    <dgm:cxn modelId="{571F4C00-7DAA-43CE-BD0B-E5069231F8DE}" type="presParOf" srcId="{CBAA0AA2-DFE3-41FB-A730-2E08CFEB6C57}" destId="{9F0DC7FD-F56C-4ED8-B864-901A4D507BE2}" srcOrd="0" destOrd="0" presId="urn:microsoft.com/office/officeart/2005/8/layout/orgChart1"/>
    <dgm:cxn modelId="{E85FD86B-7458-44A1-AB41-05B702AD989E}" type="presParOf" srcId="{CBAA0AA2-DFE3-41FB-A730-2E08CFEB6C57}" destId="{3C60A05C-CA20-4D78-8E77-3667DF76EAD8}" srcOrd="1" destOrd="0" presId="urn:microsoft.com/office/officeart/2005/8/layout/orgChart1"/>
    <dgm:cxn modelId="{9B9ABEB5-B66C-45F9-9B4F-FB1FDC5E5761}" type="presParOf" srcId="{3C60A05C-CA20-4D78-8E77-3667DF76EAD8}" destId="{8AD6B968-6138-42A8-AF73-C9CADC984F95}" srcOrd="0" destOrd="0" presId="urn:microsoft.com/office/officeart/2005/8/layout/orgChart1"/>
    <dgm:cxn modelId="{3B5F8FA2-A09B-439D-8906-21D142F86320}" type="presParOf" srcId="{8AD6B968-6138-42A8-AF73-C9CADC984F95}" destId="{7D679DBF-AF2A-46D4-B8C8-ACBA03E2E6B0}" srcOrd="0" destOrd="0" presId="urn:microsoft.com/office/officeart/2005/8/layout/orgChart1"/>
    <dgm:cxn modelId="{43902B7A-148D-490D-BADC-55CB01ABC174}" type="presParOf" srcId="{8AD6B968-6138-42A8-AF73-C9CADC984F95}" destId="{35C19F3D-C597-4F1C-81A9-16D04AFA1975}" srcOrd="1" destOrd="0" presId="urn:microsoft.com/office/officeart/2005/8/layout/orgChart1"/>
    <dgm:cxn modelId="{2C3321B3-8371-400B-95F5-5F9E185A83D6}" type="presParOf" srcId="{3C60A05C-CA20-4D78-8E77-3667DF76EAD8}" destId="{616E3FFD-22D2-4C37-AF7B-92CF13EB3B5F}" srcOrd="1" destOrd="0" presId="urn:microsoft.com/office/officeart/2005/8/layout/orgChart1"/>
    <dgm:cxn modelId="{9C91668E-1729-4512-A51F-42A137784126}" type="presParOf" srcId="{616E3FFD-22D2-4C37-AF7B-92CF13EB3B5F}" destId="{E9F79699-C1DD-4177-A51C-448CDA3103AE}" srcOrd="0" destOrd="0" presId="urn:microsoft.com/office/officeart/2005/8/layout/orgChart1"/>
    <dgm:cxn modelId="{B137D731-D2BC-4DAE-B63B-724E0459D73D}" type="presParOf" srcId="{616E3FFD-22D2-4C37-AF7B-92CF13EB3B5F}" destId="{8D47A375-C7D9-4A2B-972E-3317ED027627}" srcOrd="1" destOrd="0" presId="urn:microsoft.com/office/officeart/2005/8/layout/orgChart1"/>
    <dgm:cxn modelId="{9D08D37B-9FF4-4309-A181-FAB370978C2D}" type="presParOf" srcId="{8D47A375-C7D9-4A2B-972E-3317ED027627}" destId="{FDDCBEBA-0A96-40F3-A4D1-F4953A2C9BC2}" srcOrd="0" destOrd="0" presId="urn:microsoft.com/office/officeart/2005/8/layout/orgChart1"/>
    <dgm:cxn modelId="{CF78EE67-CEE4-4D2A-9C46-1767A822D0AF}" type="presParOf" srcId="{FDDCBEBA-0A96-40F3-A4D1-F4953A2C9BC2}" destId="{8D758B99-EC7C-44A3-BAC9-6F843790B2C4}" srcOrd="0" destOrd="0" presId="urn:microsoft.com/office/officeart/2005/8/layout/orgChart1"/>
    <dgm:cxn modelId="{DB6054AF-8E03-4982-9FD3-D3BCD2A86DC0}" type="presParOf" srcId="{FDDCBEBA-0A96-40F3-A4D1-F4953A2C9BC2}" destId="{420CC2FF-BAA0-48F6-AE07-18E19EEDB21B}" srcOrd="1" destOrd="0" presId="urn:microsoft.com/office/officeart/2005/8/layout/orgChart1"/>
    <dgm:cxn modelId="{A0B18D3D-7A0B-4B59-8277-670117AA73DB}" type="presParOf" srcId="{8D47A375-C7D9-4A2B-972E-3317ED027627}" destId="{986F0244-AF56-412D-84C3-3F9C26FEB95B}" srcOrd="1" destOrd="0" presId="urn:microsoft.com/office/officeart/2005/8/layout/orgChart1"/>
    <dgm:cxn modelId="{F114AB44-A806-4D9B-AF3B-BCC59C7B7142}" type="presParOf" srcId="{8D47A375-C7D9-4A2B-972E-3317ED027627}" destId="{D099CC92-1EAD-46C9-A891-8CDAA55BE5EC}" srcOrd="2" destOrd="0" presId="urn:microsoft.com/office/officeart/2005/8/layout/orgChart1"/>
    <dgm:cxn modelId="{0AC6E62F-B32A-4C20-AB91-8D3136467023}" type="presParOf" srcId="{3C60A05C-CA20-4D78-8E77-3667DF76EAD8}" destId="{0315A2DE-E2DF-4570-8988-B3934775D129}" srcOrd="2" destOrd="0" presId="urn:microsoft.com/office/officeart/2005/8/layout/orgChart1"/>
    <dgm:cxn modelId="{7EBFA531-507D-4D1C-9A31-51DFCCDE43B8}" type="presParOf" srcId="{CBAA0AA2-DFE3-41FB-A730-2E08CFEB6C57}" destId="{15D09512-3A49-49D8-BB16-A67A08867626}" srcOrd="2" destOrd="0" presId="urn:microsoft.com/office/officeart/2005/8/layout/orgChart1"/>
    <dgm:cxn modelId="{DD20DA4E-A06C-4ECB-A0F9-2ABABEFCDE91}" type="presParOf" srcId="{CBAA0AA2-DFE3-41FB-A730-2E08CFEB6C57}" destId="{12FBA6F2-C3BE-4259-AE9C-9AA1DFBDEF1C}" srcOrd="3" destOrd="0" presId="urn:microsoft.com/office/officeart/2005/8/layout/orgChart1"/>
    <dgm:cxn modelId="{EE71DA5C-554B-491A-B41E-BF28B2B3803B}" type="presParOf" srcId="{12FBA6F2-C3BE-4259-AE9C-9AA1DFBDEF1C}" destId="{44A22D68-D9CD-4AF6-B210-87DC5BE82A44}" srcOrd="0" destOrd="0" presId="urn:microsoft.com/office/officeart/2005/8/layout/orgChart1"/>
    <dgm:cxn modelId="{CA769F78-92BA-4AD7-B18A-655EDF4A0C45}" type="presParOf" srcId="{44A22D68-D9CD-4AF6-B210-87DC5BE82A44}" destId="{1E5FA6F8-7B79-411C-9790-1CF1C37685AF}" srcOrd="0" destOrd="0" presId="urn:microsoft.com/office/officeart/2005/8/layout/orgChart1"/>
    <dgm:cxn modelId="{FB713E01-8381-4A80-8196-4873092F6CD3}" type="presParOf" srcId="{44A22D68-D9CD-4AF6-B210-87DC5BE82A44}" destId="{69D346B0-67FD-4E97-81B4-31EC57CE2778}" srcOrd="1" destOrd="0" presId="urn:microsoft.com/office/officeart/2005/8/layout/orgChart1"/>
    <dgm:cxn modelId="{AC66D4F9-FF41-43C4-8DDA-65113487BECA}" type="presParOf" srcId="{12FBA6F2-C3BE-4259-AE9C-9AA1DFBDEF1C}" destId="{D3117358-3A5C-4915-BB30-F6726E0FC79B}" srcOrd="1" destOrd="0" presId="urn:microsoft.com/office/officeart/2005/8/layout/orgChart1"/>
    <dgm:cxn modelId="{9589C0CB-62AB-4C3A-87E4-D7BF19F4F662}" type="presParOf" srcId="{D3117358-3A5C-4915-BB30-F6726E0FC79B}" destId="{5A67BE5A-8E5D-4255-A66A-5DEEB57EF159}" srcOrd="0" destOrd="0" presId="urn:microsoft.com/office/officeart/2005/8/layout/orgChart1"/>
    <dgm:cxn modelId="{3E4B6E28-42D7-45C6-852F-B15461E779B5}" type="presParOf" srcId="{D3117358-3A5C-4915-BB30-F6726E0FC79B}" destId="{3E7BA47F-F1DB-4FF8-8A99-F739BFBC7854}" srcOrd="1" destOrd="0" presId="urn:microsoft.com/office/officeart/2005/8/layout/orgChart1"/>
    <dgm:cxn modelId="{6BD76D45-5014-40F1-9C43-128EDB85FD18}" type="presParOf" srcId="{3E7BA47F-F1DB-4FF8-8A99-F739BFBC7854}" destId="{BBB2CFEA-5B4D-4111-AE75-56131ABD7DCE}" srcOrd="0" destOrd="0" presId="urn:microsoft.com/office/officeart/2005/8/layout/orgChart1"/>
    <dgm:cxn modelId="{0435A60F-CE90-4E91-B021-5BA3A4BF7704}" type="presParOf" srcId="{BBB2CFEA-5B4D-4111-AE75-56131ABD7DCE}" destId="{76CFB7F5-F130-48D4-93C5-200713AAFC3E}" srcOrd="0" destOrd="0" presId="urn:microsoft.com/office/officeart/2005/8/layout/orgChart1"/>
    <dgm:cxn modelId="{3FAA8EA2-85A0-4373-A633-87DD97747B42}" type="presParOf" srcId="{BBB2CFEA-5B4D-4111-AE75-56131ABD7DCE}" destId="{29554E0F-EF43-4019-A55D-3D764118925F}" srcOrd="1" destOrd="0" presId="urn:microsoft.com/office/officeart/2005/8/layout/orgChart1"/>
    <dgm:cxn modelId="{430D9B1E-4A7B-48BB-B292-48E5C23EF7D4}" type="presParOf" srcId="{3E7BA47F-F1DB-4FF8-8A99-F739BFBC7854}" destId="{DFAEE37A-C64C-40C9-B0AD-F267BD8CC4BC}" srcOrd="1" destOrd="0" presId="urn:microsoft.com/office/officeart/2005/8/layout/orgChart1"/>
    <dgm:cxn modelId="{A46DC517-C9C8-47B9-B82E-D6841D7C1232}" type="presParOf" srcId="{3E7BA47F-F1DB-4FF8-8A99-F739BFBC7854}" destId="{711418DD-70E2-4D30-8623-3401F9707F69}" srcOrd="2" destOrd="0" presId="urn:microsoft.com/office/officeart/2005/8/layout/orgChart1"/>
    <dgm:cxn modelId="{03B35880-CB11-481E-8667-310898F200A2}" type="presParOf" srcId="{12FBA6F2-C3BE-4259-AE9C-9AA1DFBDEF1C}" destId="{BCF2EEE9-F377-4A11-B05E-2EF4FAD8B6CA}" srcOrd="2" destOrd="0" presId="urn:microsoft.com/office/officeart/2005/8/layout/orgChart1"/>
    <dgm:cxn modelId="{088A3961-2962-479E-BFB2-CA9AE4F58E96}" type="presParOf" srcId="{CBAA0AA2-DFE3-41FB-A730-2E08CFEB6C57}" destId="{B18D6BA5-C1F3-48B1-B09D-7A7410D671E2}" srcOrd="4" destOrd="0" presId="urn:microsoft.com/office/officeart/2005/8/layout/orgChart1"/>
    <dgm:cxn modelId="{3B585271-ED0A-409B-8C68-BB41CFC4B561}" type="presParOf" srcId="{CBAA0AA2-DFE3-41FB-A730-2E08CFEB6C57}" destId="{C4A74796-ACB0-4895-8123-4813A6E5ACBA}" srcOrd="5" destOrd="0" presId="urn:microsoft.com/office/officeart/2005/8/layout/orgChart1"/>
    <dgm:cxn modelId="{2B3EBAB5-132C-40D1-9305-B18EDA588D50}" type="presParOf" srcId="{C4A74796-ACB0-4895-8123-4813A6E5ACBA}" destId="{4918EF13-449E-4096-80FA-4736FE703F65}" srcOrd="0" destOrd="0" presId="urn:microsoft.com/office/officeart/2005/8/layout/orgChart1"/>
    <dgm:cxn modelId="{186D4FE6-33EB-4989-AF0C-9039DECAC9BC}" type="presParOf" srcId="{4918EF13-449E-4096-80FA-4736FE703F65}" destId="{5F8ACB09-61E0-46E9-93F2-10EACAFDD6AB}" srcOrd="0" destOrd="0" presId="urn:microsoft.com/office/officeart/2005/8/layout/orgChart1"/>
    <dgm:cxn modelId="{68DF2038-EABD-4FEC-A7AB-3893FF5216EE}" type="presParOf" srcId="{4918EF13-449E-4096-80FA-4736FE703F65}" destId="{4CCE0307-3273-40E5-8E2F-DF38B5E34C54}" srcOrd="1" destOrd="0" presId="urn:microsoft.com/office/officeart/2005/8/layout/orgChart1"/>
    <dgm:cxn modelId="{01478AFA-E2AC-4B1C-96CA-7835BF162CC3}" type="presParOf" srcId="{C4A74796-ACB0-4895-8123-4813A6E5ACBA}" destId="{A1E3DB05-F8BB-47D4-8939-452BFE57D43B}" srcOrd="1" destOrd="0" presId="urn:microsoft.com/office/officeart/2005/8/layout/orgChart1"/>
    <dgm:cxn modelId="{47F93776-A140-4945-B1A9-8A1A8D536B69}" type="presParOf" srcId="{A1E3DB05-F8BB-47D4-8939-452BFE57D43B}" destId="{D96CB0FD-B5E6-4F54-B645-AD3B6DE3AC98}" srcOrd="0" destOrd="0" presId="urn:microsoft.com/office/officeart/2005/8/layout/orgChart1"/>
    <dgm:cxn modelId="{AC687617-72FF-4479-976F-61F3D9E274CC}" type="presParOf" srcId="{A1E3DB05-F8BB-47D4-8939-452BFE57D43B}" destId="{65A91689-56C7-4623-A6DF-C42A175C1863}" srcOrd="1" destOrd="0" presId="urn:microsoft.com/office/officeart/2005/8/layout/orgChart1"/>
    <dgm:cxn modelId="{39FA7EEA-24D2-41B9-A6A8-091B0B841B11}" type="presParOf" srcId="{65A91689-56C7-4623-A6DF-C42A175C1863}" destId="{536C250A-663C-49FD-8B73-85597E51044B}" srcOrd="0" destOrd="0" presId="urn:microsoft.com/office/officeart/2005/8/layout/orgChart1"/>
    <dgm:cxn modelId="{5AB79297-26AA-4D05-A089-63CDA0E7234B}" type="presParOf" srcId="{536C250A-663C-49FD-8B73-85597E51044B}" destId="{C665A647-A325-46C9-9371-F3A296074D53}" srcOrd="0" destOrd="0" presId="urn:microsoft.com/office/officeart/2005/8/layout/orgChart1"/>
    <dgm:cxn modelId="{73F30F52-5C5B-4519-AEE0-D600DD28AFE8}" type="presParOf" srcId="{536C250A-663C-49FD-8B73-85597E51044B}" destId="{1D13727F-B459-477F-8347-31D631F27162}" srcOrd="1" destOrd="0" presId="urn:microsoft.com/office/officeart/2005/8/layout/orgChart1"/>
    <dgm:cxn modelId="{E5205571-520A-4722-9290-25C1C8BF6123}" type="presParOf" srcId="{65A91689-56C7-4623-A6DF-C42A175C1863}" destId="{4C9639FD-8A44-4128-AE5C-5998D92EBC65}" srcOrd="1" destOrd="0" presId="urn:microsoft.com/office/officeart/2005/8/layout/orgChart1"/>
    <dgm:cxn modelId="{707D8806-C1F7-49E6-866A-292EB84CFC4E}" type="presParOf" srcId="{65A91689-56C7-4623-A6DF-C42A175C1863}" destId="{35A84F91-53C3-4694-BC8E-F0FEB52C9970}" srcOrd="2" destOrd="0" presId="urn:microsoft.com/office/officeart/2005/8/layout/orgChart1"/>
    <dgm:cxn modelId="{4386D3FE-11FB-4200-A3E0-527273A4A580}" type="presParOf" srcId="{C4A74796-ACB0-4895-8123-4813A6E5ACBA}" destId="{7590E248-EF00-4A81-A8A9-F38DF1FB8A06}" srcOrd="2" destOrd="0" presId="urn:microsoft.com/office/officeart/2005/8/layout/orgChart1"/>
    <dgm:cxn modelId="{BC3ACA75-F62E-42F5-AD2A-BD7096095E4F}" type="presParOf" srcId="{3E9611AC-84BA-4F74-A04E-18A744065355}" destId="{8F2DEF11-2AE3-4600-BC24-DA5D0FF85716}"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6CB0FD-B5E6-4F54-B645-AD3B6DE3AC98}">
      <dsp:nvSpPr>
        <dsp:cNvPr id="0" name=""/>
        <dsp:cNvSpPr/>
      </dsp:nvSpPr>
      <dsp:spPr>
        <a:xfrm>
          <a:off x="3766240" y="1973572"/>
          <a:ext cx="224023" cy="687005"/>
        </a:xfrm>
        <a:custGeom>
          <a:avLst/>
          <a:gdLst/>
          <a:ahLst/>
          <a:cxnLst/>
          <a:rect l="0" t="0" r="0" b="0"/>
          <a:pathLst>
            <a:path>
              <a:moveTo>
                <a:pt x="0" y="0"/>
              </a:moveTo>
              <a:lnTo>
                <a:pt x="0" y="687005"/>
              </a:lnTo>
              <a:lnTo>
                <a:pt x="224023" y="6870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8D6BA5-C1F3-48B1-B09D-7A7410D671E2}">
      <dsp:nvSpPr>
        <dsp:cNvPr id="0" name=""/>
        <dsp:cNvSpPr/>
      </dsp:nvSpPr>
      <dsp:spPr>
        <a:xfrm>
          <a:off x="2556513" y="913194"/>
          <a:ext cx="1807123" cy="313632"/>
        </a:xfrm>
        <a:custGeom>
          <a:avLst/>
          <a:gdLst/>
          <a:ahLst/>
          <a:cxnLst/>
          <a:rect l="0" t="0" r="0" b="0"/>
          <a:pathLst>
            <a:path>
              <a:moveTo>
                <a:pt x="0" y="0"/>
              </a:moveTo>
              <a:lnTo>
                <a:pt x="0" y="156816"/>
              </a:lnTo>
              <a:lnTo>
                <a:pt x="1807123" y="156816"/>
              </a:lnTo>
              <a:lnTo>
                <a:pt x="1807123" y="3136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67BE5A-8E5D-4255-A66A-5DEEB57EF159}">
      <dsp:nvSpPr>
        <dsp:cNvPr id="0" name=""/>
        <dsp:cNvSpPr/>
      </dsp:nvSpPr>
      <dsp:spPr>
        <a:xfrm>
          <a:off x="1959117" y="1973572"/>
          <a:ext cx="224023" cy="687005"/>
        </a:xfrm>
        <a:custGeom>
          <a:avLst/>
          <a:gdLst/>
          <a:ahLst/>
          <a:cxnLst/>
          <a:rect l="0" t="0" r="0" b="0"/>
          <a:pathLst>
            <a:path>
              <a:moveTo>
                <a:pt x="0" y="0"/>
              </a:moveTo>
              <a:lnTo>
                <a:pt x="0" y="687005"/>
              </a:lnTo>
              <a:lnTo>
                <a:pt x="224023" y="6870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D09512-3A49-49D8-BB16-A67A08867626}">
      <dsp:nvSpPr>
        <dsp:cNvPr id="0" name=""/>
        <dsp:cNvSpPr/>
      </dsp:nvSpPr>
      <dsp:spPr>
        <a:xfrm>
          <a:off x="2510793" y="913194"/>
          <a:ext cx="91440" cy="313632"/>
        </a:xfrm>
        <a:custGeom>
          <a:avLst/>
          <a:gdLst/>
          <a:ahLst/>
          <a:cxnLst/>
          <a:rect l="0" t="0" r="0" b="0"/>
          <a:pathLst>
            <a:path>
              <a:moveTo>
                <a:pt x="45720" y="0"/>
              </a:moveTo>
              <a:lnTo>
                <a:pt x="45720" y="3136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F79699-C1DD-4177-A51C-448CDA3103AE}">
      <dsp:nvSpPr>
        <dsp:cNvPr id="0" name=""/>
        <dsp:cNvSpPr/>
      </dsp:nvSpPr>
      <dsp:spPr>
        <a:xfrm>
          <a:off x="151994" y="1973572"/>
          <a:ext cx="224023" cy="687005"/>
        </a:xfrm>
        <a:custGeom>
          <a:avLst/>
          <a:gdLst/>
          <a:ahLst/>
          <a:cxnLst/>
          <a:rect l="0" t="0" r="0" b="0"/>
          <a:pathLst>
            <a:path>
              <a:moveTo>
                <a:pt x="0" y="0"/>
              </a:moveTo>
              <a:lnTo>
                <a:pt x="0" y="687005"/>
              </a:lnTo>
              <a:lnTo>
                <a:pt x="224023" y="6870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0DC7FD-F56C-4ED8-B864-901A4D507BE2}">
      <dsp:nvSpPr>
        <dsp:cNvPr id="0" name=""/>
        <dsp:cNvSpPr/>
      </dsp:nvSpPr>
      <dsp:spPr>
        <a:xfrm>
          <a:off x="749390" y="913194"/>
          <a:ext cx="1807123" cy="313632"/>
        </a:xfrm>
        <a:custGeom>
          <a:avLst/>
          <a:gdLst/>
          <a:ahLst/>
          <a:cxnLst/>
          <a:rect l="0" t="0" r="0" b="0"/>
          <a:pathLst>
            <a:path>
              <a:moveTo>
                <a:pt x="1807123" y="0"/>
              </a:moveTo>
              <a:lnTo>
                <a:pt x="1807123" y="156816"/>
              </a:lnTo>
              <a:lnTo>
                <a:pt x="0" y="156816"/>
              </a:lnTo>
              <a:lnTo>
                <a:pt x="0" y="3136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5B49BB-7475-434B-80B7-45BB6D5F62BD}">
      <dsp:nvSpPr>
        <dsp:cNvPr id="0" name=""/>
        <dsp:cNvSpPr/>
      </dsp:nvSpPr>
      <dsp:spPr>
        <a:xfrm>
          <a:off x="1809768" y="166449"/>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Main Page</a:t>
          </a:r>
        </a:p>
      </dsp:txBody>
      <dsp:txXfrm>
        <a:off x="1809768" y="166449"/>
        <a:ext cx="1493490" cy="746745"/>
      </dsp:txXfrm>
    </dsp:sp>
    <dsp:sp modelId="{7D679DBF-AF2A-46D4-B8C8-ACBA03E2E6B0}">
      <dsp:nvSpPr>
        <dsp:cNvPr id="0" name=""/>
        <dsp:cNvSpPr/>
      </dsp:nvSpPr>
      <dsp:spPr>
        <a:xfrm>
          <a:off x="2645" y="1226827"/>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Search </a:t>
          </a:r>
        </a:p>
      </dsp:txBody>
      <dsp:txXfrm>
        <a:off x="2645" y="1226827"/>
        <a:ext cx="1493490" cy="746745"/>
      </dsp:txXfrm>
    </dsp:sp>
    <dsp:sp modelId="{8D758B99-EC7C-44A3-BAC9-6F843790B2C4}">
      <dsp:nvSpPr>
        <dsp:cNvPr id="0" name=""/>
        <dsp:cNvSpPr/>
      </dsp:nvSpPr>
      <dsp:spPr>
        <a:xfrm>
          <a:off x="376017" y="2287205"/>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Display movie based on their title, genre, year and rating</a:t>
          </a:r>
        </a:p>
      </dsp:txBody>
      <dsp:txXfrm>
        <a:off x="376017" y="2287205"/>
        <a:ext cx="1493490" cy="746745"/>
      </dsp:txXfrm>
    </dsp:sp>
    <dsp:sp modelId="{1E5FA6F8-7B79-411C-9790-1CF1C37685AF}">
      <dsp:nvSpPr>
        <dsp:cNvPr id="0" name=""/>
        <dsp:cNvSpPr/>
      </dsp:nvSpPr>
      <dsp:spPr>
        <a:xfrm>
          <a:off x="1809768" y="1226827"/>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Show All</a:t>
          </a:r>
        </a:p>
      </dsp:txBody>
      <dsp:txXfrm>
        <a:off x="1809768" y="1226827"/>
        <a:ext cx="1493490" cy="746745"/>
      </dsp:txXfrm>
    </dsp:sp>
    <dsp:sp modelId="{76CFB7F5-F130-48D4-93C5-200713AAFC3E}">
      <dsp:nvSpPr>
        <dsp:cNvPr id="0" name=""/>
        <dsp:cNvSpPr/>
      </dsp:nvSpPr>
      <dsp:spPr>
        <a:xfrm>
          <a:off x="2183141" y="2287205"/>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Display all movie</a:t>
          </a:r>
        </a:p>
      </dsp:txBody>
      <dsp:txXfrm>
        <a:off x="2183141" y="2287205"/>
        <a:ext cx="1493490" cy="746745"/>
      </dsp:txXfrm>
    </dsp:sp>
    <dsp:sp modelId="{5F8ACB09-61E0-46E9-93F2-10EACAFDD6AB}">
      <dsp:nvSpPr>
        <dsp:cNvPr id="0" name=""/>
        <dsp:cNvSpPr/>
      </dsp:nvSpPr>
      <dsp:spPr>
        <a:xfrm>
          <a:off x="3616891" y="1226827"/>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Top 10 Movie</a:t>
          </a:r>
        </a:p>
      </dsp:txBody>
      <dsp:txXfrm>
        <a:off x="3616891" y="1226827"/>
        <a:ext cx="1493490" cy="746745"/>
      </dsp:txXfrm>
    </dsp:sp>
    <dsp:sp modelId="{C665A647-A325-46C9-9371-F3A296074D53}">
      <dsp:nvSpPr>
        <dsp:cNvPr id="0" name=""/>
        <dsp:cNvSpPr/>
      </dsp:nvSpPr>
      <dsp:spPr>
        <a:xfrm>
          <a:off x="3990264" y="2287205"/>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Display </a:t>
          </a:r>
          <a:r>
            <a:rPr lang="en-AU" sz="1400" kern="1200"/>
            <a:t>the top 10 most frequently searched movies</a:t>
          </a:r>
          <a:endParaRPr lang="en-US" sz="1400" kern="1200"/>
        </a:p>
      </dsp:txBody>
      <dsp:txXfrm>
        <a:off x="3990264" y="2287205"/>
        <a:ext cx="1493490" cy="74674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9FE6B-73E6-499C-8B1A-4225D619E2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Content.dotx</Template>
  <TotalTime>39</TotalTime>
  <Pages>12</Pages>
  <Words>699</Words>
  <Characters>3990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documentation</vt:lpstr>
    </vt:vector>
  </TitlesOfParts>
  <Company>South Metropolitan TAFE</Company>
  <LinksUpToDate>false</LinksUpToDate>
  <CharactersWithSpaces>4680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dc:title>
  <dc:subject>ACTIVITY 6</dc:subject>
  <dc:creator>CITE</dc:creator>
  <cp:keywords/>
  <dc:description/>
  <cp:lastModifiedBy>CITE</cp:lastModifiedBy>
  <cp:revision>7</cp:revision>
  <dcterms:created xsi:type="dcterms:W3CDTF">2019-09-17T07:00:00Z</dcterms:created>
  <dcterms:modified xsi:type="dcterms:W3CDTF">2019-09-24T06:07:00Z</dcterms:modified>
  <cp:category>Web Programming</cp:category>
</cp:coreProperties>
</file>