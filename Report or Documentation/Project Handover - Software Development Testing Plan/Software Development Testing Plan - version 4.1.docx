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Hlk24922280" w:displacedByCustomXml="next"/>
    <w:bookmarkEnd w:id="0" w:displacedByCustomXml="next"/>
    <w:bookmarkStart w:id="1" w:name="_Toc26823462" w:displacedByCustomXml="next"/>
    <w:sdt>
      <w:sdtPr>
        <w:rPr>
          <w:rFonts w:asciiTheme="minorHAnsi" w:eastAsiaTheme="minorHAnsi" w:hAnsiTheme="minorHAnsi" w:cstheme="minorBidi"/>
          <w:color w:val="auto"/>
          <w:sz w:val="26"/>
          <w:szCs w:val="26"/>
        </w:rPr>
        <w:id w:val="-426502968"/>
        <w:docPartObj>
          <w:docPartGallery w:val="Cover Pages"/>
          <w:docPartUnique/>
        </w:docPartObj>
      </w:sdtPr>
      <w:sdtEndPr>
        <w:rPr>
          <w:sz w:val="22"/>
          <w:szCs w:val="22"/>
        </w:rPr>
      </w:sdtEndPr>
      <w:sdtContent>
        <w:p w14:paraId="586A6FA8" w14:textId="77777777" w:rsidR="008B0E56" w:rsidRDefault="00355B23" w:rsidP="003C395A">
          <w:pPr>
            <w:pStyle w:val="TOC"/>
          </w:pPr>
          <w:r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91AD43F" wp14:editId="554D4A27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4286250" cy="2047875"/>
                    <wp:effectExtent l="0" t="0" r="0" b="952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286250" cy="20478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982F71E" w14:textId="77777777" w:rsidR="005727E9" w:rsidRPr="00355B23" w:rsidRDefault="005727E9" w:rsidP="00355B23">
                                <w:pPr>
                                  <w:spacing w:after="0" w:line="240" w:lineRule="auto"/>
                                  <w:textAlignment w:val="baseline"/>
                                  <w:rPr>
                                    <w:rFonts w:ascii="Segoe UI" w:eastAsia="Times New Roman" w:hAnsi="Segoe UI" w:cs="Segoe UI"/>
                                    <w:sz w:val="72"/>
                                    <w:szCs w:val="72"/>
                                    <w:lang w:eastAsia="zh-CN"/>
                                  </w:rPr>
                                </w:pPr>
                                <w:r w:rsidRPr="00355B23">
                                  <w:rPr>
                                    <w:rFonts w:ascii="Calibri Light" w:eastAsia="Times New Roman" w:hAnsi="Calibri Light" w:cs="Calibri Light"/>
                                    <w:sz w:val="72"/>
                                    <w:szCs w:val="72"/>
                                    <w:lang w:val="en-US" w:eastAsia="zh-CN"/>
                                  </w:rPr>
                                  <w:t>Software Development Testing Plan</w:t>
                                </w:r>
                                <w:r w:rsidRPr="00355B23">
                                  <w:rPr>
                                    <w:rFonts w:ascii="Calibri Light" w:eastAsia="Times New Roman" w:hAnsi="Calibri Light" w:cs="Calibri Light"/>
                                    <w:sz w:val="72"/>
                                    <w:szCs w:val="72"/>
                                    <w:lang w:eastAsia="zh-CN"/>
                                  </w:rPr>
                                  <w:t> </w:t>
                                </w:r>
                              </w:p>
                              <w:p w14:paraId="104F1C5C" w14:textId="77777777" w:rsidR="005727E9" w:rsidRDefault="00026D6A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727E9">
                                      <w:rPr>
                                        <w:sz w:val="36"/>
                                        <w:szCs w:val="36"/>
                                      </w:rPr>
                                      <w:t>Rapid Application Development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91AD43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style="position:absolute;margin-left:0;margin-top:0;width:337.5pt;height:161.25pt;z-index:251660288;visibility:visible;mso-wrap-style:square;mso-width-percent:0;mso-height-percent:0;mso-left-percent:420;mso-top-percent:175;mso-wrap-distance-left:9pt;mso-wrap-distance-top:0;mso-wrap-distance-right:9pt;mso-wrap-distance-bottom:0;mso-position-horizontal-relative:page;mso-position-vertical-relative:page;mso-width-percent: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" filled="f" stroked="f" strokeweight=".5pt">
                    <v:textbox inset="0,0,0,0">
                      <w:txbxContent>
                        <w:p w14:paraId="5982F71E" w14:textId="77777777" w:rsidR="005727E9" w:rsidRPr="00355B23" w:rsidRDefault="005727E9" w:rsidP="00355B23">
                          <w:pPr>
                            <w:spacing w:after="0" w:line="240" w:lineRule="auto"/>
                            <w:textAlignment w:val="baseline"/>
                            <w:rPr>
                              <w:rFonts w:ascii="Segoe UI" w:eastAsia="Times New Roman" w:hAnsi="Segoe UI" w:cs="Segoe UI"/>
                              <w:sz w:val="72"/>
                              <w:szCs w:val="72"/>
                              <w:lang w:eastAsia="zh-CN"/>
                            </w:rPr>
                          </w:pPr>
                          <w:r w:rsidRPr="00355B23">
                            <w:rPr>
                              <w:rFonts w:ascii="Calibri Light" w:eastAsia="Times New Roman" w:hAnsi="Calibri Light" w:cs="Calibri Light"/>
                              <w:sz w:val="72"/>
                              <w:szCs w:val="72"/>
                              <w:lang w:val="en-US" w:eastAsia="zh-CN"/>
                            </w:rPr>
                            <w:t>Software Development Testing Plan</w:t>
                          </w:r>
                          <w:r w:rsidRPr="00355B23">
                            <w:rPr>
                              <w:rFonts w:ascii="Calibri Light" w:eastAsia="Times New Roman" w:hAnsi="Calibri Light" w:cs="Calibri Light"/>
                              <w:sz w:val="72"/>
                              <w:szCs w:val="72"/>
                              <w:lang w:eastAsia="zh-CN"/>
                            </w:rPr>
                            <w:t> </w:t>
                          </w:r>
                        </w:p>
                        <w:p w14:paraId="104F1C5C" w14:textId="77777777" w:rsidR="005727E9" w:rsidRDefault="00026D6A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5727E9">
                                <w:rPr>
                                  <w:sz w:val="36"/>
                                  <w:szCs w:val="36"/>
                                </w:rPr>
                                <w:t>Rapid Application Development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8B0E56">
            <w:rPr>
              <w:noProof/>
              <w:lang w:val="en-US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122AF22" wp14:editId="7AA57394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A2226B1" w14:textId="723859BC" w:rsidR="005727E9" w:rsidRPr="00355B23" w:rsidRDefault="00C00B94">
                                  <w:pPr>
                                    <w:pStyle w:val="NoSpacing"/>
                                    <w:jc w:val="right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lang w:val="en-AU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lang w:val="en-AU"/>
                                    </w:rPr>
                                    <w:t>17</w:t>
                                  </w:r>
                                  <w:r w:rsidR="005727E9"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lang w:val="en-AU"/>
                                    </w:rPr>
                                    <w:t>/11/2019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1122AF22" id="Group 2" o:spid="_x0000_s1027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">
                    <v:rect id="Rectangle 3" o:spid="_x0000_s1028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9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5b9bd5 [3204]" stroked="f" strokeweight="1pt">
                      <v:textbox inset=",0,14.4pt,0">
                        <w:txbxContent>
                          <w:p w14:paraId="7A2226B1" w14:textId="723859BC" w:rsidR="005727E9" w:rsidRPr="00355B23" w:rsidRDefault="00C00B94">
                            <w:pPr>
                              <w:pStyle w:val="NoSpacing"/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  <w:lang w:val="en-AU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  <w:lang w:val="en-AU"/>
                              </w:rPr>
                              <w:t>17</w:t>
                            </w:r>
                            <w:r w:rsidR="005727E9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AU"/>
                              </w:rPr>
                              <w:t>/11/2019</w:t>
                            </w:r>
                          </w:p>
                        </w:txbxContent>
                      </v:textbox>
                    </v:shape>
                    <v:group id="Group 5" o:spid="_x0000_s1030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1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2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3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4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5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6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7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8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9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40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1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2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3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4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5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6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7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8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9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50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1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2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3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4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5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 w:rsidR="008B0E56"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84FF8DD" wp14:editId="6F0B191D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A353682" w14:textId="77777777" w:rsidR="005727E9" w:rsidRDefault="00026D6A">
                                <w:pPr>
                                  <w:pStyle w:val="NoSpacing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727E9">
                                      <w:rPr>
                                        <w:color w:val="5B9BD5" w:themeColor="accent1"/>
                                        <w:sz w:val="26"/>
                                        <w:szCs w:val="26"/>
                                      </w:rPr>
                                      <w:t>ACME Entertainment Pty Ltd</w:t>
                                    </w:r>
                                  </w:sdtContent>
                                </w:sdt>
                              </w:p>
                              <w:p w14:paraId="7678F516" w14:textId="77777777" w:rsidR="005727E9" w:rsidRPr="00355B23" w:rsidRDefault="00026D6A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val="en-AU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5727E9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SOUTH METROPOLITAN TAFE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84FF8DD" id="Text Box 32" o:spid="_x0000_s1056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QQ5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/AVVTvM21O/McHJ2xpDuRMhPgqPFcEcsfbxAYc2hObTIHG2&#10;Jv/rb/qEB3Nh5azFypU8/NwIrzgzXy04nfZzFPworEbBbpprwhRO8aA4mUU4+GhGUXtqnvEaLNIt&#10;MAkrcVfJV6N4HfvFx2si1WKRQdhCJ+KdXTqZQqehJIo9dc/Cu4GHEQy+p3EZxeyIjj0288UtNhGk&#10;zFxNfe27OPQbG5zZPrw26Yl4/Z9Rhzdx/hs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EDEEOX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14:paraId="4A353682" w14:textId="77777777" w:rsidR="005727E9" w:rsidRDefault="00026D6A">
                          <w:pPr>
                            <w:pStyle w:val="NoSpacing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5727E9">
                                <w:rPr>
                                  <w:color w:val="5B9BD5" w:themeColor="accent1"/>
                                  <w:sz w:val="26"/>
                                  <w:szCs w:val="26"/>
                                </w:rPr>
                                <w:t>ACME Entertainment Pty Ltd</w:t>
                              </w:r>
                            </w:sdtContent>
                          </w:sdt>
                        </w:p>
                        <w:p w14:paraId="7678F516" w14:textId="77777777" w:rsidR="005727E9" w:rsidRPr="00355B23" w:rsidRDefault="00026D6A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  <w:lang w:val="en-AU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5727E9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SOUTH METROPOLITAN TAFE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bookmarkEnd w:id="1"/>
        </w:p>
        <w:p w14:paraId="064A644A" w14:textId="77777777" w:rsidR="008B0E56" w:rsidRDefault="008B0E56">
          <w:pPr>
            <w:sectPr w:rsidR="008B0E56" w:rsidSect="008B0E56">
              <w:headerReference w:type="default" r:id="rId8"/>
              <w:footerReference w:type="default" r:id="rId9"/>
              <w:headerReference w:type="first" r:id="rId10"/>
              <w:footerReference w:type="first" r:id="rId11"/>
              <w:pgSz w:w="11906" w:h="16838"/>
              <w:pgMar w:top="1440" w:right="1440" w:bottom="1440" w:left="1440" w:header="708" w:footer="708" w:gutter="0"/>
              <w:pgNumType w:start="0"/>
              <w:cols w:space="708"/>
              <w:titlePg/>
              <w:docGrid w:linePitch="360"/>
            </w:sectPr>
          </w:pPr>
        </w:p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val="en-AU"/>
            </w:rPr>
            <w:id w:val="-1280871093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14:paraId="6EF61FB4" w14:textId="77777777" w:rsidR="00355B23" w:rsidRDefault="00355B23">
              <w:pPr>
                <w:pStyle w:val="TOCHeading"/>
              </w:pPr>
              <w:r>
                <w:t>Table of Contents</w:t>
              </w:r>
            </w:p>
            <w:p w14:paraId="160D64E3" w14:textId="5EBFB70E" w:rsidR="005117D4" w:rsidRDefault="00355B23">
              <w:pPr>
                <w:pStyle w:val="TOC1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26823462" w:history="1">
                <w:r w:rsidR="005117D4">
                  <w:rPr>
                    <w:noProof/>
                    <w:webHidden/>
                  </w:rPr>
                  <w:tab/>
                </w:r>
                <w:r w:rsidR="005117D4">
                  <w:rPr>
                    <w:noProof/>
                    <w:webHidden/>
                  </w:rPr>
                  <w:fldChar w:fldCharType="begin"/>
                </w:r>
                <w:r w:rsidR="005117D4">
                  <w:rPr>
                    <w:noProof/>
                    <w:webHidden/>
                  </w:rPr>
                  <w:instrText xml:space="preserve"> PAGEREF _Toc26823462 \h </w:instrText>
                </w:r>
                <w:r w:rsidR="005117D4">
                  <w:rPr>
                    <w:noProof/>
                    <w:webHidden/>
                  </w:rPr>
                </w:r>
                <w:r w:rsidR="005117D4">
                  <w:rPr>
                    <w:noProof/>
                    <w:webHidden/>
                  </w:rPr>
                  <w:fldChar w:fldCharType="separate"/>
                </w:r>
                <w:r w:rsidR="005117D4">
                  <w:rPr>
                    <w:noProof/>
                    <w:webHidden/>
                  </w:rPr>
                  <w:t>0</w:t>
                </w:r>
                <w:r w:rsidR="005117D4">
                  <w:rPr>
                    <w:noProof/>
                    <w:webHidden/>
                  </w:rPr>
                  <w:fldChar w:fldCharType="end"/>
                </w:r>
              </w:hyperlink>
            </w:p>
            <w:p w14:paraId="1AE41828" w14:textId="4C4F9EAA" w:rsidR="005117D4" w:rsidRDefault="00026D6A">
              <w:pPr>
                <w:pStyle w:val="TOC1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6823463" w:history="1">
                <w:r w:rsidR="005117D4" w:rsidRPr="00D20A2A">
                  <w:rPr>
                    <w:rStyle w:val="Hyperlink"/>
                    <w:noProof/>
                    <w:lang w:val="en-US" w:eastAsia="zh-CN"/>
                  </w:rPr>
                  <w:t>Overview</w:t>
                </w:r>
                <w:r w:rsidR="005117D4">
                  <w:rPr>
                    <w:noProof/>
                    <w:webHidden/>
                  </w:rPr>
                  <w:tab/>
                </w:r>
                <w:r w:rsidR="005117D4">
                  <w:rPr>
                    <w:noProof/>
                    <w:webHidden/>
                  </w:rPr>
                  <w:fldChar w:fldCharType="begin"/>
                </w:r>
                <w:r w:rsidR="005117D4">
                  <w:rPr>
                    <w:noProof/>
                    <w:webHidden/>
                  </w:rPr>
                  <w:instrText xml:space="preserve"> PAGEREF _Toc26823463 \h </w:instrText>
                </w:r>
                <w:r w:rsidR="005117D4">
                  <w:rPr>
                    <w:noProof/>
                    <w:webHidden/>
                  </w:rPr>
                </w:r>
                <w:r w:rsidR="005117D4">
                  <w:rPr>
                    <w:noProof/>
                    <w:webHidden/>
                  </w:rPr>
                  <w:fldChar w:fldCharType="separate"/>
                </w:r>
                <w:r w:rsidR="005117D4">
                  <w:rPr>
                    <w:noProof/>
                    <w:webHidden/>
                  </w:rPr>
                  <w:t>2</w:t>
                </w:r>
                <w:r w:rsidR="005117D4">
                  <w:rPr>
                    <w:noProof/>
                    <w:webHidden/>
                  </w:rPr>
                  <w:fldChar w:fldCharType="end"/>
                </w:r>
              </w:hyperlink>
            </w:p>
            <w:p w14:paraId="3B7F7925" w14:textId="46A0B1DE" w:rsidR="005117D4" w:rsidRDefault="00026D6A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6823464" w:history="1">
                <w:r w:rsidR="005117D4" w:rsidRPr="00D20A2A">
                  <w:rPr>
                    <w:rStyle w:val="Hyperlink"/>
                    <w:noProof/>
                    <w:lang w:val="en-US" w:eastAsia="zh-CN"/>
                  </w:rPr>
                  <w:t>Functional and Regression Testing</w:t>
                </w:r>
                <w:r w:rsidR="005117D4">
                  <w:rPr>
                    <w:noProof/>
                    <w:webHidden/>
                  </w:rPr>
                  <w:tab/>
                </w:r>
                <w:r w:rsidR="005117D4">
                  <w:rPr>
                    <w:noProof/>
                    <w:webHidden/>
                  </w:rPr>
                  <w:fldChar w:fldCharType="begin"/>
                </w:r>
                <w:r w:rsidR="005117D4">
                  <w:rPr>
                    <w:noProof/>
                    <w:webHidden/>
                  </w:rPr>
                  <w:instrText xml:space="preserve"> PAGEREF _Toc26823464 \h </w:instrText>
                </w:r>
                <w:r w:rsidR="005117D4">
                  <w:rPr>
                    <w:noProof/>
                    <w:webHidden/>
                  </w:rPr>
                </w:r>
                <w:r w:rsidR="005117D4">
                  <w:rPr>
                    <w:noProof/>
                    <w:webHidden/>
                  </w:rPr>
                  <w:fldChar w:fldCharType="separate"/>
                </w:r>
                <w:r w:rsidR="005117D4">
                  <w:rPr>
                    <w:noProof/>
                    <w:webHidden/>
                  </w:rPr>
                  <w:t>2</w:t>
                </w:r>
                <w:r w:rsidR="005117D4">
                  <w:rPr>
                    <w:noProof/>
                    <w:webHidden/>
                  </w:rPr>
                  <w:fldChar w:fldCharType="end"/>
                </w:r>
              </w:hyperlink>
            </w:p>
            <w:p w14:paraId="24574647" w14:textId="6A658823" w:rsidR="005117D4" w:rsidRDefault="00026D6A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6823465" w:history="1">
                <w:r w:rsidR="005117D4" w:rsidRPr="00D20A2A">
                  <w:rPr>
                    <w:rStyle w:val="Hyperlink"/>
                    <w:noProof/>
                    <w:lang w:val="en-US" w:eastAsia="zh-CN"/>
                  </w:rPr>
                  <w:t>GUI and Usability Testing</w:t>
                </w:r>
                <w:r w:rsidR="005117D4">
                  <w:rPr>
                    <w:noProof/>
                    <w:webHidden/>
                  </w:rPr>
                  <w:tab/>
                </w:r>
                <w:r w:rsidR="005117D4">
                  <w:rPr>
                    <w:noProof/>
                    <w:webHidden/>
                  </w:rPr>
                  <w:fldChar w:fldCharType="begin"/>
                </w:r>
                <w:r w:rsidR="005117D4">
                  <w:rPr>
                    <w:noProof/>
                    <w:webHidden/>
                  </w:rPr>
                  <w:instrText xml:space="preserve"> PAGEREF _Toc26823465 \h </w:instrText>
                </w:r>
                <w:r w:rsidR="005117D4">
                  <w:rPr>
                    <w:noProof/>
                    <w:webHidden/>
                  </w:rPr>
                </w:r>
                <w:r w:rsidR="005117D4">
                  <w:rPr>
                    <w:noProof/>
                    <w:webHidden/>
                  </w:rPr>
                  <w:fldChar w:fldCharType="separate"/>
                </w:r>
                <w:r w:rsidR="005117D4">
                  <w:rPr>
                    <w:noProof/>
                    <w:webHidden/>
                  </w:rPr>
                  <w:t>2</w:t>
                </w:r>
                <w:r w:rsidR="005117D4">
                  <w:rPr>
                    <w:noProof/>
                    <w:webHidden/>
                  </w:rPr>
                  <w:fldChar w:fldCharType="end"/>
                </w:r>
              </w:hyperlink>
            </w:p>
            <w:p w14:paraId="432FD05C" w14:textId="1F8CAEE7" w:rsidR="005117D4" w:rsidRDefault="00026D6A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6823466" w:history="1">
                <w:r w:rsidR="005117D4" w:rsidRPr="00D20A2A">
                  <w:rPr>
                    <w:rStyle w:val="Hyperlink"/>
                    <w:noProof/>
                    <w:lang w:val="en-US" w:eastAsia="zh-CN"/>
                  </w:rPr>
                  <w:t>Accessibility Testing</w:t>
                </w:r>
                <w:r w:rsidR="005117D4">
                  <w:rPr>
                    <w:noProof/>
                    <w:webHidden/>
                  </w:rPr>
                  <w:tab/>
                </w:r>
                <w:r w:rsidR="005117D4">
                  <w:rPr>
                    <w:noProof/>
                    <w:webHidden/>
                  </w:rPr>
                  <w:fldChar w:fldCharType="begin"/>
                </w:r>
                <w:r w:rsidR="005117D4">
                  <w:rPr>
                    <w:noProof/>
                    <w:webHidden/>
                  </w:rPr>
                  <w:instrText xml:space="preserve"> PAGEREF _Toc26823466 \h </w:instrText>
                </w:r>
                <w:r w:rsidR="005117D4">
                  <w:rPr>
                    <w:noProof/>
                    <w:webHidden/>
                  </w:rPr>
                </w:r>
                <w:r w:rsidR="005117D4">
                  <w:rPr>
                    <w:noProof/>
                    <w:webHidden/>
                  </w:rPr>
                  <w:fldChar w:fldCharType="separate"/>
                </w:r>
                <w:r w:rsidR="005117D4">
                  <w:rPr>
                    <w:noProof/>
                    <w:webHidden/>
                  </w:rPr>
                  <w:t>2</w:t>
                </w:r>
                <w:r w:rsidR="005117D4">
                  <w:rPr>
                    <w:noProof/>
                    <w:webHidden/>
                  </w:rPr>
                  <w:fldChar w:fldCharType="end"/>
                </w:r>
              </w:hyperlink>
            </w:p>
            <w:p w14:paraId="1C59269A" w14:textId="446EBCC4" w:rsidR="005117D4" w:rsidRDefault="00026D6A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6823467" w:history="1">
                <w:r w:rsidR="005117D4" w:rsidRPr="00D20A2A">
                  <w:rPr>
                    <w:rStyle w:val="Hyperlink"/>
                    <w:noProof/>
                    <w:lang w:val="en-US" w:eastAsia="zh-CN"/>
                  </w:rPr>
                  <w:t>Compatibility Testing</w:t>
                </w:r>
                <w:r w:rsidR="005117D4">
                  <w:rPr>
                    <w:noProof/>
                    <w:webHidden/>
                  </w:rPr>
                  <w:tab/>
                </w:r>
                <w:r w:rsidR="005117D4">
                  <w:rPr>
                    <w:noProof/>
                    <w:webHidden/>
                  </w:rPr>
                  <w:fldChar w:fldCharType="begin"/>
                </w:r>
                <w:r w:rsidR="005117D4">
                  <w:rPr>
                    <w:noProof/>
                    <w:webHidden/>
                  </w:rPr>
                  <w:instrText xml:space="preserve"> PAGEREF _Toc26823467 \h </w:instrText>
                </w:r>
                <w:r w:rsidR="005117D4">
                  <w:rPr>
                    <w:noProof/>
                    <w:webHidden/>
                  </w:rPr>
                </w:r>
                <w:r w:rsidR="005117D4">
                  <w:rPr>
                    <w:noProof/>
                    <w:webHidden/>
                  </w:rPr>
                  <w:fldChar w:fldCharType="separate"/>
                </w:r>
                <w:r w:rsidR="005117D4">
                  <w:rPr>
                    <w:noProof/>
                    <w:webHidden/>
                  </w:rPr>
                  <w:t>2</w:t>
                </w:r>
                <w:r w:rsidR="005117D4">
                  <w:rPr>
                    <w:noProof/>
                    <w:webHidden/>
                  </w:rPr>
                  <w:fldChar w:fldCharType="end"/>
                </w:r>
              </w:hyperlink>
            </w:p>
            <w:p w14:paraId="232A98DF" w14:textId="7338D855" w:rsidR="005117D4" w:rsidRDefault="00026D6A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6823468" w:history="1">
                <w:r w:rsidR="005117D4" w:rsidRPr="00D20A2A">
                  <w:rPr>
                    <w:rStyle w:val="Hyperlink"/>
                    <w:noProof/>
                    <w:lang w:val="en-US" w:eastAsia="zh-CN"/>
                  </w:rPr>
                  <w:t>Performance Testing</w:t>
                </w:r>
                <w:r w:rsidR="005117D4">
                  <w:rPr>
                    <w:noProof/>
                    <w:webHidden/>
                  </w:rPr>
                  <w:tab/>
                </w:r>
                <w:r w:rsidR="005117D4">
                  <w:rPr>
                    <w:noProof/>
                    <w:webHidden/>
                  </w:rPr>
                  <w:fldChar w:fldCharType="begin"/>
                </w:r>
                <w:r w:rsidR="005117D4">
                  <w:rPr>
                    <w:noProof/>
                    <w:webHidden/>
                  </w:rPr>
                  <w:instrText xml:space="preserve"> PAGEREF _Toc26823468 \h </w:instrText>
                </w:r>
                <w:r w:rsidR="005117D4">
                  <w:rPr>
                    <w:noProof/>
                    <w:webHidden/>
                  </w:rPr>
                </w:r>
                <w:r w:rsidR="005117D4">
                  <w:rPr>
                    <w:noProof/>
                    <w:webHidden/>
                  </w:rPr>
                  <w:fldChar w:fldCharType="separate"/>
                </w:r>
                <w:r w:rsidR="005117D4">
                  <w:rPr>
                    <w:noProof/>
                    <w:webHidden/>
                  </w:rPr>
                  <w:t>2</w:t>
                </w:r>
                <w:r w:rsidR="005117D4">
                  <w:rPr>
                    <w:noProof/>
                    <w:webHidden/>
                  </w:rPr>
                  <w:fldChar w:fldCharType="end"/>
                </w:r>
              </w:hyperlink>
            </w:p>
            <w:p w14:paraId="34375BF5" w14:textId="5B222690" w:rsidR="005117D4" w:rsidRDefault="00026D6A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6823469" w:history="1">
                <w:r w:rsidR="005117D4" w:rsidRPr="00D20A2A">
                  <w:rPr>
                    <w:rStyle w:val="Hyperlink"/>
                    <w:noProof/>
                    <w:lang w:val="en-US" w:eastAsia="zh-CN"/>
                  </w:rPr>
                  <w:t>Installation / Configuration Testing</w:t>
                </w:r>
                <w:r w:rsidR="005117D4">
                  <w:rPr>
                    <w:noProof/>
                    <w:webHidden/>
                  </w:rPr>
                  <w:tab/>
                </w:r>
                <w:r w:rsidR="005117D4">
                  <w:rPr>
                    <w:noProof/>
                    <w:webHidden/>
                  </w:rPr>
                  <w:fldChar w:fldCharType="begin"/>
                </w:r>
                <w:r w:rsidR="005117D4">
                  <w:rPr>
                    <w:noProof/>
                    <w:webHidden/>
                  </w:rPr>
                  <w:instrText xml:space="preserve"> PAGEREF _Toc26823469 \h </w:instrText>
                </w:r>
                <w:r w:rsidR="005117D4">
                  <w:rPr>
                    <w:noProof/>
                    <w:webHidden/>
                  </w:rPr>
                </w:r>
                <w:r w:rsidR="005117D4">
                  <w:rPr>
                    <w:noProof/>
                    <w:webHidden/>
                  </w:rPr>
                  <w:fldChar w:fldCharType="separate"/>
                </w:r>
                <w:r w:rsidR="005117D4">
                  <w:rPr>
                    <w:noProof/>
                    <w:webHidden/>
                  </w:rPr>
                  <w:t>2</w:t>
                </w:r>
                <w:r w:rsidR="005117D4">
                  <w:rPr>
                    <w:noProof/>
                    <w:webHidden/>
                  </w:rPr>
                  <w:fldChar w:fldCharType="end"/>
                </w:r>
              </w:hyperlink>
            </w:p>
            <w:p w14:paraId="4ACFA1A4" w14:textId="013E6A0C" w:rsidR="005117D4" w:rsidRDefault="00026D6A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6823470" w:history="1">
                <w:r w:rsidR="005117D4" w:rsidRPr="00D20A2A">
                  <w:rPr>
                    <w:rStyle w:val="Hyperlink"/>
                    <w:noProof/>
                    <w:lang w:val="en-US" w:eastAsia="zh-CN"/>
                  </w:rPr>
                  <w:t>System Integration Testing (SIT)</w:t>
                </w:r>
                <w:r w:rsidR="005117D4">
                  <w:rPr>
                    <w:noProof/>
                    <w:webHidden/>
                  </w:rPr>
                  <w:tab/>
                </w:r>
                <w:r w:rsidR="005117D4">
                  <w:rPr>
                    <w:noProof/>
                    <w:webHidden/>
                  </w:rPr>
                  <w:fldChar w:fldCharType="begin"/>
                </w:r>
                <w:r w:rsidR="005117D4">
                  <w:rPr>
                    <w:noProof/>
                    <w:webHidden/>
                  </w:rPr>
                  <w:instrText xml:space="preserve"> PAGEREF _Toc26823470 \h </w:instrText>
                </w:r>
                <w:r w:rsidR="005117D4">
                  <w:rPr>
                    <w:noProof/>
                    <w:webHidden/>
                  </w:rPr>
                </w:r>
                <w:r w:rsidR="005117D4">
                  <w:rPr>
                    <w:noProof/>
                    <w:webHidden/>
                  </w:rPr>
                  <w:fldChar w:fldCharType="separate"/>
                </w:r>
                <w:r w:rsidR="005117D4">
                  <w:rPr>
                    <w:noProof/>
                    <w:webHidden/>
                  </w:rPr>
                  <w:t>2</w:t>
                </w:r>
                <w:r w:rsidR="005117D4">
                  <w:rPr>
                    <w:noProof/>
                    <w:webHidden/>
                  </w:rPr>
                  <w:fldChar w:fldCharType="end"/>
                </w:r>
              </w:hyperlink>
            </w:p>
            <w:p w14:paraId="1A78F00A" w14:textId="2B7852D4" w:rsidR="005117D4" w:rsidRDefault="00026D6A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6823471" w:history="1">
                <w:r w:rsidR="005117D4" w:rsidRPr="00D20A2A">
                  <w:rPr>
                    <w:rStyle w:val="Hyperlink"/>
                    <w:noProof/>
                    <w:lang w:val="en-US" w:eastAsia="zh-CN"/>
                  </w:rPr>
                  <w:t>Security Testing</w:t>
                </w:r>
                <w:r w:rsidR="005117D4">
                  <w:rPr>
                    <w:noProof/>
                    <w:webHidden/>
                  </w:rPr>
                  <w:tab/>
                </w:r>
                <w:r w:rsidR="005117D4">
                  <w:rPr>
                    <w:noProof/>
                    <w:webHidden/>
                  </w:rPr>
                  <w:fldChar w:fldCharType="begin"/>
                </w:r>
                <w:r w:rsidR="005117D4">
                  <w:rPr>
                    <w:noProof/>
                    <w:webHidden/>
                  </w:rPr>
                  <w:instrText xml:space="preserve"> PAGEREF _Toc26823471 \h </w:instrText>
                </w:r>
                <w:r w:rsidR="005117D4">
                  <w:rPr>
                    <w:noProof/>
                    <w:webHidden/>
                  </w:rPr>
                </w:r>
                <w:r w:rsidR="005117D4">
                  <w:rPr>
                    <w:noProof/>
                    <w:webHidden/>
                  </w:rPr>
                  <w:fldChar w:fldCharType="separate"/>
                </w:r>
                <w:r w:rsidR="005117D4">
                  <w:rPr>
                    <w:noProof/>
                    <w:webHidden/>
                  </w:rPr>
                  <w:t>2</w:t>
                </w:r>
                <w:r w:rsidR="005117D4">
                  <w:rPr>
                    <w:noProof/>
                    <w:webHidden/>
                  </w:rPr>
                  <w:fldChar w:fldCharType="end"/>
                </w:r>
              </w:hyperlink>
            </w:p>
            <w:p w14:paraId="2C9D72D8" w14:textId="6754D4E5" w:rsidR="005117D4" w:rsidRDefault="00026D6A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6823472" w:history="1">
                <w:r w:rsidR="005117D4" w:rsidRPr="00D20A2A">
                  <w:rPr>
                    <w:rStyle w:val="Hyperlink"/>
                    <w:noProof/>
                    <w:lang w:val="en-US" w:eastAsia="zh-CN"/>
                  </w:rPr>
                  <w:t>Internationalization / Localization Testing</w:t>
                </w:r>
                <w:r w:rsidR="005117D4">
                  <w:rPr>
                    <w:noProof/>
                    <w:webHidden/>
                  </w:rPr>
                  <w:tab/>
                </w:r>
                <w:r w:rsidR="005117D4">
                  <w:rPr>
                    <w:noProof/>
                    <w:webHidden/>
                  </w:rPr>
                  <w:fldChar w:fldCharType="begin"/>
                </w:r>
                <w:r w:rsidR="005117D4">
                  <w:rPr>
                    <w:noProof/>
                    <w:webHidden/>
                  </w:rPr>
                  <w:instrText xml:space="preserve"> PAGEREF _Toc26823472 \h </w:instrText>
                </w:r>
                <w:r w:rsidR="005117D4">
                  <w:rPr>
                    <w:noProof/>
                    <w:webHidden/>
                  </w:rPr>
                </w:r>
                <w:r w:rsidR="005117D4">
                  <w:rPr>
                    <w:noProof/>
                    <w:webHidden/>
                  </w:rPr>
                  <w:fldChar w:fldCharType="separate"/>
                </w:r>
                <w:r w:rsidR="005117D4">
                  <w:rPr>
                    <w:noProof/>
                    <w:webHidden/>
                  </w:rPr>
                  <w:t>2</w:t>
                </w:r>
                <w:r w:rsidR="005117D4">
                  <w:rPr>
                    <w:noProof/>
                    <w:webHidden/>
                  </w:rPr>
                  <w:fldChar w:fldCharType="end"/>
                </w:r>
              </w:hyperlink>
            </w:p>
            <w:p w14:paraId="2F4B9FB0" w14:textId="10316E5A" w:rsidR="005117D4" w:rsidRDefault="00026D6A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6823473" w:history="1">
                <w:r w:rsidR="005117D4" w:rsidRPr="00D20A2A">
                  <w:rPr>
                    <w:rStyle w:val="Hyperlink"/>
                    <w:noProof/>
                    <w:lang w:val="en-US" w:eastAsia="zh-CN"/>
                  </w:rPr>
                  <w:t>User Acceptance Testing (UAT)</w:t>
                </w:r>
                <w:r w:rsidR="005117D4">
                  <w:rPr>
                    <w:noProof/>
                    <w:webHidden/>
                  </w:rPr>
                  <w:tab/>
                </w:r>
                <w:r w:rsidR="005117D4">
                  <w:rPr>
                    <w:noProof/>
                    <w:webHidden/>
                  </w:rPr>
                  <w:fldChar w:fldCharType="begin"/>
                </w:r>
                <w:r w:rsidR="005117D4">
                  <w:rPr>
                    <w:noProof/>
                    <w:webHidden/>
                  </w:rPr>
                  <w:instrText xml:space="preserve"> PAGEREF _Toc26823473 \h </w:instrText>
                </w:r>
                <w:r w:rsidR="005117D4">
                  <w:rPr>
                    <w:noProof/>
                    <w:webHidden/>
                  </w:rPr>
                </w:r>
                <w:r w:rsidR="005117D4">
                  <w:rPr>
                    <w:noProof/>
                    <w:webHidden/>
                  </w:rPr>
                  <w:fldChar w:fldCharType="separate"/>
                </w:r>
                <w:r w:rsidR="005117D4">
                  <w:rPr>
                    <w:noProof/>
                    <w:webHidden/>
                  </w:rPr>
                  <w:t>3</w:t>
                </w:r>
                <w:r w:rsidR="005117D4">
                  <w:rPr>
                    <w:noProof/>
                    <w:webHidden/>
                  </w:rPr>
                  <w:fldChar w:fldCharType="end"/>
                </w:r>
              </w:hyperlink>
            </w:p>
            <w:p w14:paraId="0339E6E7" w14:textId="38F59E0B" w:rsidR="005117D4" w:rsidRDefault="00026D6A">
              <w:pPr>
                <w:pStyle w:val="TOC1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6823474" w:history="1">
                <w:r w:rsidR="005117D4" w:rsidRPr="00D20A2A">
                  <w:rPr>
                    <w:rStyle w:val="Hyperlink"/>
                    <w:noProof/>
                    <w:lang w:val="en-US" w:eastAsia="zh-CN"/>
                  </w:rPr>
                  <w:t>Testing Table</w:t>
                </w:r>
                <w:r w:rsidR="005117D4">
                  <w:rPr>
                    <w:noProof/>
                    <w:webHidden/>
                  </w:rPr>
                  <w:tab/>
                </w:r>
                <w:r w:rsidR="005117D4">
                  <w:rPr>
                    <w:noProof/>
                    <w:webHidden/>
                  </w:rPr>
                  <w:fldChar w:fldCharType="begin"/>
                </w:r>
                <w:r w:rsidR="005117D4">
                  <w:rPr>
                    <w:noProof/>
                    <w:webHidden/>
                  </w:rPr>
                  <w:instrText xml:space="preserve"> PAGEREF _Toc26823474 \h </w:instrText>
                </w:r>
                <w:r w:rsidR="005117D4">
                  <w:rPr>
                    <w:noProof/>
                    <w:webHidden/>
                  </w:rPr>
                </w:r>
                <w:r w:rsidR="005117D4">
                  <w:rPr>
                    <w:noProof/>
                    <w:webHidden/>
                  </w:rPr>
                  <w:fldChar w:fldCharType="separate"/>
                </w:r>
                <w:r w:rsidR="005117D4">
                  <w:rPr>
                    <w:noProof/>
                    <w:webHidden/>
                  </w:rPr>
                  <w:t>3</w:t>
                </w:r>
                <w:r w:rsidR="005117D4">
                  <w:rPr>
                    <w:noProof/>
                    <w:webHidden/>
                  </w:rPr>
                  <w:fldChar w:fldCharType="end"/>
                </w:r>
              </w:hyperlink>
            </w:p>
            <w:p w14:paraId="5F5BD5BA" w14:textId="15F468E7" w:rsidR="005117D4" w:rsidRDefault="00026D6A">
              <w:pPr>
                <w:pStyle w:val="TOC1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6823475" w:history="1">
                <w:r w:rsidR="005117D4" w:rsidRPr="00D20A2A">
                  <w:rPr>
                    <w:rStyle w:val="Hyperlink"/>
                    <w:noProof/>
                  </w:rPr>
                  <w:t>Screenshot</w:t>
                </w:r>
                <w:r w:rsidR="005117D4">
                  <w:rPr>
                    <w:noProof/>
                    <w:webHidden/>
                  </w:rPr>
                  <w:tab/>
                </w:r>
                <w:r w:rsidR="005117D4">
                  <w:rPr>
                    <w:noProof/>
                    <w:webHidden/>
                  </w:rPr>
                  <w:fldChar w:fldCharType="begin"/>
                </w:r>
                <w:r w:rsidR="005117D4">
                  <w:rPr>
                    <w:noProof/>
                    <w:webHidden/>
                  </w:rPr>
                  <w:instrText xml:space="preserve"> PAGEREF _Toc26823475 \h </w:instrText>
                </w:r>
                <w:r w:rsidR="005117D4">
                  <w:rPr>
                    <w:noProof/>
                    <w:webHidden/>
                  </w:rPr>
                </w:r>
                <w:r w:rsidR="005117D4">
                  <w:rPr>
                    <w:noProof/>
                    <w:webHidden/>
                  </w:rPr>
                  <w:fldChar w:fldCharType="separate"/>
                </w:r>
                <w:r w:rsidR="005117D4">
                  <w:rPr>
                    <w:noProof/>
                    <w:webHidden/>
                  </w:rPr>
                  <w:t>4</w:t>
                </w:r>
                <w:r w:rsidR="005117D4">
                  <w:rPr>
                    <w:noProof/>
                    <w:webHidden/>
                  </w:rPr>
                  <w:fldChar w:fldCharType="end"/>
                </w:r>
              </w:hyperlink>
            </w:p>
            <w:p w14:paraId="6123280C" w14:textId="20365FA3" w:rsidR="005117D4" w:rsidRDefault="00026D6A">
              <w:pPr>
                <w:pStyle w:val="TOC2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6823476" w:history="1">
                <w:r w:rsidR="005117D4" w:rsidRPr="00D20A2A">
                  <w:rPr>
                    <w:rStyle w:val="Hyperlink"/>
                    <w:noProof/>
                  </w:rPr>
                  <w:t>WCAG Requirement testing</w:t>
                </w:r>
                <w:r w:rsidR="005117D4">
                  <w:rPr>
                    <w:noProof/>
                    <w:webHidden/>
                  </w:rPr>
                  <w:tab/>
                </w:r>
                <w:r w:rsidR="005117D4">
                  <w:rPr>
                    <w:noProof/>
                    <w:webHidden/>
                  </w:rPr>
                  <w:fldChar w:fldCharType="begin"/>
                </w:r>
                <w:r w:rsidR="005117D4">
                  <w:rPr>
                    <w:noProof/>
                    <w:webHidden/>
                  </w:rPr>
                  <w:instrText xml:space="preserve"> PAGEREF _Toc26823476 \h </w:instrText>
                </w:r>
                <w:r w:rsidR="005117D4">
                  <w:rPr>
                    <w:noProof/>
                    <w:webHidden/>
                  </w:rPr>
                </w:r>
                <w:r w:rsidR="005117D4">
                  <w:rPr>
                    <w:noProof/>
                    <w:webHidden/>
                  </w:rPr>
                  <w:fldChar w:fldCharType="separate"/>
                </w:r>
                <w:r w:rsidR="005117D4">
                  <w:rPr>
                    <w:noProof/>
                    <w:webHidden/>
                  </w:rPr>
                  <w:t>28</w:t>
                </w:r>
                <w:r w:rsidR="005117D4">
                  <w:rPr>
                    <w:noProof/>
                    <w:webHidden/>
                  </w:rPr>
                  <w:fldChar w:fldCharType="end"/>
                </w:r>
              </w:hyperlink>
            </w:p>
            <w:p w14:paraId="1CC43F49" w14:textId="1FEACCF6" w:rsidR="005117D4" w:rsidRDefault="00026D6A">
              <w:pPr>
                <w:pStyle w:val="TOC1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6823477" w:history="1">
                <w:r w:rsidR="005117D4" w:rsidRPr="00D20A2A">
                  <w:rPr>
                    <w:rStyle w:val="Hyperlink"/>
                    <w:noProof/>
                  </w:rPr>
                  <w:t>Bibliography</w:t>
                </w:r>
                <w:r w:rsidR="005117D4">
                  <w:rPr>
                    <w:noProof/>
                    <w:webHidden/>
                  </w:rPr>
                  <w:tab/>
                </w:r>
                <w:r w:rsidR="005117D4">
                  <w:rPr>
                    <w:noProof/>
                    <w:webHidden/>
                  </w:rPr>
                  <w:fldChar w:fldCharType="begin"/>
                </w:r>
                <w:r w:rsidR="005117D4">
                  <w:rPr>
                    <w:noProof/>
                    <w:webHidden/>
                  </w:rPr>
                  <w:instrText xml:space="preserve"> PAGEREF _Toc26823477 \h </w:instrText>
                </w:r>
                <w:r w:rsidR="005117D4">
                  <w:rPr>
                    <w:noProof/>
                    <w:webHidden/>
                  </w:rPr>
                </w:r>
                <w:r w:rsidR="005117D4">
                  <w:rPr>
                    <w:noProof/>
                    <w:webHidden/>
                  </w:rPr>
                  <w:fldChar w:fldCharType="separate"/>
                </w:r>
                <w:r w:rsidR="005117D4">
                  <w:rPr>
                    <w:noProof/>
                    <w:webHidden/>
                  </w:rPr>
                  <w:t>33</w:t>
                </w:r>
                <w:r w:rsidR="005117D4">
                  <w:rPr>
                    <w:noProof/>
                    <w:webHidden/>
                  </w:rPr>
                  <w:fldChar w:fldCharType="end"/>
                </w:r>
              </w:hyperlink>
            </w:p>
            <w:p w14:paraId="2FBC8EB7" w14:textId="1A85A1D4" w:rsidR="005117D4" w:rsidRDefault="00026D6A">
              <w:pPr>
                <w:pStyle w:val="TOC1"/>
                <w:tabs>
                  <w:tab w:val="right" w:leader="dot" w:pos="9016"/>
                </w:tabs>
                <w:rPr>
                  <w:rFonts w:eastAsiaTheme="minorEastAsia"/>
                  <w:noProof/>
                  <w:lang w:eastAsia="zh-CN"/>
                </w:rPr>
              </w:pPr>
              <w:hyperlink w:anchor="_Toc26823478" w:history="1">
                <w:r w:rsidR="005117D4" w:rsidRPr="00D20A2A">
                  <w:rPr>
                    <w:rStyle w:val="Hyperlink"/>
                    <w:noProof/>
                  </w:rPr>
                  <w:t>Glossary of Term</w:t>
                </w:r>
                <w:r w:rsidR="005117D4">
                  <w:rPr>
                    <w:noProof/>
                    <w:webHidden/>
                  </w:rPr>
                  <w:tab/>
                </w:r>
                <w:r w:rsidR="005117D4">
                  <w:rPr>
                    <w:noProof/>
                    <w:webHidden/>
                  </w:rPr>
                  <w:fldChar w:fldCharType="begin"/>
                </w:r>
                <w:r w:rsidR="005117D4">
                  <w:rPr>
                    <w:noProof/>
                    <w:webHidden/>
                  </w:rPr>
                  <w:instrText xml:space="preserve"> PAGEREF _Toc26823478 \h </w:instrText>
                </w:r>
                <w:r w:rsidR="005117D4">
                  <w:rPr>
                    <w:noProof/>
                    <w:webHidden/>
                  </w:rPr>
                </w:r>
                <w:r w:rsidR="005117D4">
                  <w:rPr>
                    <w:noProof/>
                    <w:webHidden/>
                  </w:rPr>
                  <w:fldChar w:fldCharType="separate"/>
                </w:r>
                <w:r w:rsidR="005117D4">
                  <w:rPr>
                    <w:noProof/>
                    <w:webHidden/>
                  </w:rPr>
                  <w:t>34</w:t>
                </w:r>
                <w:r w:rsidR="005117D4">
                  <w:rPr>
                    <w:noProof/>
                    <w:webHidden/>
                  </w:rPr>
                  <w:fldChar w:fldCharType="end"/>
                </w:r>
              </w:hyperlink>
            </w:p>
            <w:p w14:paraId="3A760CA1" w14:textId="6FBBC8FC" w:rsidR="00355B23" w:rsidRDefault="00355B23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4F26C35F" w14:textId="139DFC3D" w:rsidR="005117D4" w:rsidRDefault="005117D4">
          <w:pPr>
            <w:rPr>
              <w:rFonts w:ascii="Calibri" w:eastAsia="Times New Roman" w:hAnsi="Calibri" w:cs="Calibri"/>
              <w:lang w:val="en-US" w:eastAsia="zh-CN"/>
            </w:rPr>
          </w:pPr>
          <w:r>
            <w:rPr>
              <w:rFonts w:ascii="Calibri" w:eastAsia="Times New Roman" w:hAnsi="Calibri" w:cs="Calibri"/>
              <w:lang w:val="en-US" w:eastAsia="zh-CN"/>
            </w:rPr>
            <w:br w:type="page"/>
          </w:r>
        </w:p>
        <w:p w14:paraId="7B99C74E" w14:textId="77777777" w:rsidR="00355B23" w:rsidRPr="00355B23" w:rsidRDefault="00806C55" w:rsidP="00355B23">
          <w:pPr>
            <w:pStyle w:val="Heading1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bookmarkStart w:id="2" w:name="_Toc26823463"/>
          <w:r>
            <w:rPr>
              <w:lang w:val="en-US" w:eastAsia="zh-CN"/>
            </w:rPr>
            <w:lastRenderedPageBreak/>
            <w:t>O</w:t>
          </w:r>
          <w:r w:rsidR="00355B23" w:rsidRPr="00355B23">
            <w:rPr>
              <w:lang w:val="en-US" w:eastAsia="zh-CN"/>
            </w:rPr>
            <w:t>verview</w:t>
          </w:r>
          <w:bookmarkEnd w:id="2"/>
          <w:r w:rsidR="00355B23" w:rsidRPr="00355B23">
            <w:rPr>
              <w:lang w:val="en-US" w:eastAsia="zh-CN"/>
            </w:rPr>
            <w:t> </w:t>
          </w:r>
        </w:p>
        <w:p w14:paraId="557FE642" w14:textId="77777777" w:rsidR="00DA7166" w:rsidRDefault="00355B23" w:rsidP="00355B23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 w:rsidRPr="00355B23">
            <w:rPr>
              <w:rFonts w:eastAsia="Times New Roman" w:cstheme="minorHAnsi"/>
              <w:lang w:val="en-US" w:eastAsia="zh-CN"/>
            </w:rPr>
            <w:t xml:space="preserve">This Software Development Testing Plan (SDTP) is used to </w:t>
          </w:r>
          <w:r w:rsidR="002D28CB">
            <w:rPr>
              <w:rFonts w:eastAsia="Times New Roman" w:cstheme="minorHAnsi"/>
              <w:lang w:val="en-US" w:eastAsia="zh-CN"/>
            </w:rPr>
            <w:t>test out</w:t>
          </w:r>
          <w:r w:rsidRPr="00355B23">
            <w:rPr>
              <w:rFonts w:eastAsia="Times New Roman" w:cstheme="minorHAnsi"/>
              <w:lang w:val="en-US" w:eastAsia="zh-CN"/>
            </w:rPr>
            <w:t xml:space="preserve"> the features </w:t>
          </w:r>
          <w:r w:rsidR="002D28CB">
            <w:rPr>
              <w:rFonts w:eastAsia="Times New Roman" w:cstheme="minorHAnsi"/>
              <w:lang w:val="en-US" w:eastAsia="zh-CN"/>
            </w:rPr>
            <w:t xml:space="preserve">and functionality </w:t>
          </w:r>
          <w:r w:rsidRPr="00355B23">
            <w:rPr>
              <w:rFonts w:eastAsia="Times New Roman" w:cstheme="minorHAnsi"/>
              <w:lang w:val="en-US" w:eastAsia="zh-CN"/>
            </w:rPr>
            <w:t>of the Responsive Design</w:t>
          </w:r>
          <w:r w:rsidR="0099301C">
            <w:rPr>
              <w:rFonts w:eastAsia="Times New Roman" w:cstheme="minorHAnsi"/>
              <w:lang w:val="en-US" w:eastAsia="zh-CN"/>
            </w:rPr>
            <w:t xml:space="preserve"> website</w:t>
          </w:r>
          <w:r w:rsidRPr="00355B23">
            <w:rPr>
              <w:rFonts w:eastAsia="Times New Roman" w:cstheme="minorHAnsi"/>
              <w:lang w:val="en-US" w:eastAsia="zh-CN"/>
            </w:rPr>
            <w:t xml:space="preserve"> </w:t>
          </w:r>
          <w:r w:rsidR="002D28CB">
            <w:rPr>
              <w:rFonts w:eastAsia="Times New Roman" w:cstheme="minorHAnsi"/>
              <w:lang w:val="en-US" w:eastAsia="zh-CN"/>
            </w:rPr>
            <w:t>according to the CITE Quality Assurance as below:</w:t>
          </w:r>
        </w:p>
        <w:p w14:paraId="26B1539C" w14:textId="77777777" w:rsidR="002D28CB" w:rsidRPr="00355B23" w:rsidRDefault="002D28CB" w:rsidP="00355B23">
          <w:pPr>
            <w:spacing w:after="0" w:line="240" w:lineRule="auto"/>
            <w:textAlignment w:val="baseline"/>
            <w:rPr>
              <w:rFonts w:eastAsia="Times New Roman" w:cstheme="minorHAnsi"/>
              <w:sz w:val="18"/>
              <w:szCs w:val="18"/>
              <w:lang w:val="en-US" w:eastAsia="zh-CN"/>
            </w:rPr>
          </w:pPr>
        </w:p>
        <w:p w14:paraId="7BE15525" w14:textId="77777777" w:rsidR="00355B23" w:rsidRPr="00355B23" w:rsidRDefault="00355B23" w:rsidP="00355B23">
          <w:pPr>
            <w:pStyle w:val="Heading2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bookmarkStart w:id="3" w:name="_Toc26823464"/>
          <w:r w:rsidRPr="00355B23">
            <w:rPr>
              <w:lang w:val="en-US" w:eastAsia="zh-CN"/>
            </w:rPr>
            <w:t>Functional and Regression Testing</w:t>
          </w:r>
          <w:bookmarkEnd w:id="3"/>
          <w:r w:rsidRPr="00355B23">
            <w:rPr>
              <w:lang w:val="en-US" w:eastAsia="zh-CN"/>
            </w:rPr>
            <w:t> </w:t>
          </w:r>
        </w:p>
        <w:p w14:paraId="0E8C659B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eastAsia="Times New Roman" w:cstheme="minorHAnsi"/>
              <w:sz w:val="18"/>
              <w:szCs w:val="18"/>
              <w:lang w:val="en-US" w:eastAsia="zh-CN"/>
            </w:rPr>
          </w:pPr>
          <w:r w:rsidRPr="009A3881">
            <w:rPr>
              <w:rFonts w:eastAsia="Times New Roman" w:cstheme="minorHAnsi"/>
              <w:b/>
              <w:lang w:val="en-US" w:eastAsia="zh-CN"/>
            </w:rPr>
            <w:t>Functional testing</w:t>
          </w:r>
          <w:r w:rsidRPr="00355B23">
            <w:rPr>
              <w:rFonts w:eastAsia="Times New Roman" w:cstheme="minorHAnsi"/>
              <w:lang w:val="en-US" w:eastAsia="zh-CN"/>
            </w:rPr>
            <w:t xml:space="preserve"> is performed to ensure all functionalities of an application is working as expected</w:t>
          </w:r>
          <w:r w:rsidR="009A3881">
            <w:rPr>
              <w:rFonts w:eastAsia="Times New Roman" w:cstheme="minorHAnsi"/>
              <w:lang w:val="en-US" w:eastAsia="zh-CN"/>
            </w:rPr>
            <w:t>.</w:t>
          </w:r>
        </w:p>
        <w:p w14:paraId="3B2293D8" w14:textId="77777777" w:rsidR="00355B23" w:rsidRDefault="00355B23" w:rsidP="00215F74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 w:rsidRPr="009A3881">
            <w:rPr>
              <w:rFonts w:eastAsia="Times New Roman" w:cstheme="minorHAnsi"/>
              <w:b/>
              <w:lang w:val="en-US" w:eastAsia="zh-CN"/>
            </w:rPr>
            <w:t>Regression testing</w:t>
          </w:r>
          <w:r w:rsidRPr="00355B23">
            <w:rPr>
              <w:rFonts w:eastAsia="Times New Roman" w:cstheme="minorHAnsi"/>
              <w:lang w:val="en-US" w:eastAsia="zh-CN"/>
            </w:rPr>
            <w:t xml:space="preserve"> is performed once a build is released to check the existing functionality. </w:t>
          </w:r>
          <w:sdt>
            <w:sdtPr>
              <w:rPr>
                <w:rFonts w:eastAsia="Times New Roman" w:cstheme="minorHAnsi"/>
                <w:lang w:val="en-US" w:eastAsia="zh-CN"/>
              </w:rPr>
              <w:id w:val="563991066"/>
              <w:citation/>
            </w:sdtPr>
            <w:sdtEndPr/>
            <w:sdtContent>
              <w:r w:rsidR="00215F74">
                <w:rPr>
                  <w:rFonts w:eastAsia="Times New Roman" w:cstheme="minorHAnsi"/>
                  <w:lang w:val="en-US" w:eastAsia="zh-CN"/>
                </w:rPr>
                <w:fldChar w:fldCharType="begin"/>
              </w:r>
              <w:r w:rsidR="00215F74">
                <w:rPr>
                  <w:rFonts w:eastAsia="Times New Roman" w:cstheme="minorHAnsi"/>
                  <w:lang w:val="en-US" w:eastAsia="zh-CN"/>
                </w:rPr>
                <w:instrText xml:space="preserve"> CITATION 360 \l 1033 </w:instrText>
              </w:r>
              <w:r w:rsidR="00215F74">
                <w:rPr>
                  <w:rFonts w:eastAsia="Times New Roman" w:cstheme="minorHAnsi"/>
                  <w:lang w:val="en-US" w:eastAsia="zh-CN"/>
                </w:rPr>
                <w:fldChar w:fldCharType="separate"/>
              </w:r>
              <w:r w:rsidR="00FD3578" w:rsidRPr="00FD3578">
                <w:rPr>
                  <w:rFonts w:eastAsia="Times New Roman" w:cstheme="minorHAnsi"/>
                  <w:noProof/>
                  <w:lang w:val="en-US" w:eastAsia="zh-CN"/>
                </w:rPr>
                <w:t>(360 Logica, n.d.)</w:t>
              </w:r>
              <w:r w:rsidR="00215F74">
                <w:rPr>
                  <w:rFonts w:eastAsia="Times New Roman" w:cstheme="minorHAnsi"/>
                  <w:lang w:val="en-US" w:eastAsia="zh-CN"/>
                </w:rPr>
                <w:fldChar w:fldCharType="end"/>
              </w:r>
            </w:sdtContent>
          </w:sdt>
        </w:p>
        <w:p w14:paraId="388EA993" w14:textId="77777777" w:rsidR="00215F74" w:rsidRPr="00355B23" w:rsidRDefault="00215F74" w:rsidP="00215F74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</w:p>
        <w:p w14:paraId="540C39A7" w14:textId="77777777" w:rsidR="00355B23" w:rsidRPr="00355B23" w:rsidRDefault="00026D6A" w:rsidP="00355B23">
          <w:pPr>
            <w:pStyle w:val="Heading2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hyperlink w:anchor="_Glossary_of_Term" w:tooltip="Graphic User Interface" w:history="1">
            <w:bookmarkStart w:id="4" w:name="_Toc26823465"/>
            <w:r w:rsidR="00355B23" w:rsidRPr="00BF3087">
              <w:rPr>
                <w:rStyle w:val="Hyperlink"/>
                <w:lang w:val="en-US" w:eastAsia="zh-CN"/>
              </w:rPr>
              <w:t>GUI</w:t>
            </w:r>
          </w:hyperlink>
          <w:r w:rsidR="00355B23" w:rsidRPr="00355B23">
            <w:rPr>
              <w:lang w:val="en-US" w:eastAsia="zh-CN"/>
            </w:rPr>
            <w:t xml:space="preserve"> and Usability Testing</w:t>
          </w:r>
          <w:bookmarkEnd w:id="4"/>
          <w:r w:rsidR="00355B23" w:rsidRPr="00355B23">
            <w:rPr>
              <w:lang w:val="en-US" w:eastAsia="zh-CN"/>
            </w:rPr>
            <w:t> </w:t>
          </w:r>
        </w:p>
        <w:p w14:paraId="740C9FEB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eastAsia="Times New Roman" w:cstheme="minorHAnsi"/>
              <w:sz w:val="18"/>
              <w:szCs w:val="18"/>
              <w:lang w:val="en-US" w:eastAsia="zh-CN"/>
            </w:rPr>
          </w:pPr>
          <w:r w:rsidRPr="009A3881">
            <w:rPr>
              <w:rFonts w:eastAsia="Times New Roman" w:cstheme="minorHAnsi"/>
              <w:b/>
              <w:lang w:val="en-US" w:eastAsia="zh-CN"/>
            </w:rPr>
            <w:t>Usability Testing</w:t>
          </w:r>
          <w:r w:rsidRPr="00355B23">
            <w:rPr>
              <w:rFonts w:eastAsia="Times New Roman" w:cstheme="minorHAnsi"/>
              <w:lang w:val="en-US" w:eastAsia="zh-CN"/>
            </w:rPr>
            <w:t xml:space="preserve"> is focused on the end user and checks the impressions of the application usage.  </w:t>
          </w:r>
        </w:p>
        <w:p w14:paraId="235FFBED" w14:textId="77777777" w:rsidR="00355B23" w:rsidRDefault="00355B23" w:rsidP="00355B23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 w:rsidRPr="009A3881">
            <w:rPr>
              <w:rFonts w:eastAsia="Times New Roman" w:cstheme="minorHAnsi"/>
              <w:b/>
              <w:lang w:val="en-US" w:eastAsia="zh-CN"/>
            </w:rPr>
            <w:t>GUI Testing</w:t>
          </w:r>
          <w:r w:rsidRPr="00355B23">
            <w:rPr>
              <w:rFonts w:eastAsia="Times New Roman" w:cstheme="minorHAnsi"/>
              <w:lang w:val="en-US" w:eastAsia="zh-CN"/>
            </w:rPr>
            <w:t xml:space="preserve"> is performed on various platforms in order to check the look and feel of the application</w:t>
          </w:r>
          <w:r w:rsidR="00215F74">
            <w:rPr>
              <w:rFonts w:eastAsia="Times New Roman" w:cstheme="minorHAnsi"/>
              <w:lang w:val="en-US" w:eastAsia="zh-CN"/>
            </w:rPr>
            <w:t>.</w:t>
          </w:r>
        </w:p>
        <w:p w14:paraId="345068D3" w14:textId="77777777" w:rsidR="00215F74" w:rsidRPr="00355B23" w:rsidRDefault="00026D6A" w:rsidP="00355B23">
          <w:pPr>
            <w:spacing w:after="0" w:line="240" w:lineRule="auto"/>
            <w:textAlignment w:val="baseline"/>
            <w:rPr>
              <w:rFonts w:eastAsia="Times New Roman" w:cstheme="minorHAnsi"/>
              <w:sz w:val="18"/>
              <w:szCs w:val="18"/>
              <w:lang w:val="en-US" w:eastAsia="zh-CN"/>
            </w:rPr>
          </w:pPr>
          <w:sdt>
            <w:sdtPr>
              <w:rPr>
                <w:rFonts w:eastAsia="Times New Roman" w:cstheme="minorHAnsi"/>
                <w:sz w:val="18"/>
                <w:szCs w:val="18"/>
                <w:lang w:val="en-US" w:eastAsia="zh-CN"/>
              </w:rPr>
              <w:id w:val="-695068402"/>
              <w:citation/>
            </w:sdtPr>
            <w:sdtEndPr/>
            <w:sdtContent>
              <w:r w:rsidR="00215F74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begin"/>
              </w:r>
              <w:r w:rsidR="00215F74">
                <w:rPr>
                  <w:rFonts w:eastAsia="Times New Roman" w:cstheme="minorHAnsi"/>
                  <w:lang w:val="en-US" w:eastAsia="zh-CN"/>
                </w:rPr>
                <w:instrText xml:space="preserve"> CITATION Pro \l 1033 </w:instrText>
              </w:r>
              <w:r w:rsidR="00215F74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separate"/>
              </w:r>
              <w:r w:rsidR="00FD3578" w:rsidRPr="00FD3578">
                <w:rPr>
                  <w:rFonts w:eastAsia="Times New Roman" w:cstheme="minorHAnsi"/>
                  <w:noProof/>
                  <w:lang w:val="en-US" w:eastAsia="zh-CN"/>
                </w:rPr>
                <w:t>(Professional QA, n.d.)</w:t>
              </w:r>
              <w:r w:rsidR="00215F74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end"/>
              </w:r>
            </w:sdtContent>
          </w:sdt>
        </w:p>
        <w:p w14:paraId="0BD22333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 </w:t>
          </w:r>
        </w:p>
        <w:p w14:paraId="179D0604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color w:val="2F5496"/>
              <w:sz w:val="18"/>
              <w:szCs w:val="18"/>
              <w:lang w:val="en-US" w:eastAsia="zh-CN"/>
            </w:rPr>
          </w:pPr>
          <w:bookmarkStart w:id="5" w:name="_Toc26823466"/>
          <w:r w:rsidRPr="00355B23">
            <w:rPr>
              <w:rStyle w:val="Heading2Char"/>
              <w:lang w:val="en-US" w:eastAsia="zh-CN"/>
            </w:rPr>
            <w:t>Accessibility Testing</w:t>
          </w:r>
          <w:bookmarkEnd w:id="5"/>
        </w:p>
        <w:p w14:paraId="7DFC7A8D" w14:textId="77777777" w:rsidR="00355B23" w:rsidRDefault="00DA7166" w:rsidP="00355B23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>
            <w:rPr>
              <w:rFonts w:eastAsia="Times New Roman" w:cstheme="minorHAnsi"/>
              <w:lang w:val="en-US" w:eastAsia="zh-CN"/>
            </w:rPr>
            <w:t>P</w:t>
          </w:r>
          <w:r w:rsidR="00355B23" w:rsidRPr="00355B23">
            <w:rPr>
              <w:rFonts w:eastAsia="Times New Roman" w:cstheme="minorHAnsi"/>
              <w:lang w:val="en-US" w:eastAsia="zh-CN"/>
            </w:rPr>
            <w:t>erformed to ensure that the application being tested is usable by people with disabilities like hearing, color blindness, old age and other disadvantaged groups</w:t>
          </w:r>
          <w:r w:rsidR="00215F74">
            <w:rPr>
              <w:rFonts w:eastAsia="Times New Roman" w:cstheme="minorHAnsi"/>
              <w:lang w:val="en-US" w:eastAsia="zh-CN"/>
            </w:rPr>
            <w:t>.</w:t>
          </w:r>
        </w:p>
        <w:p w14:paraId="59F66EC7" w14:textId="77777777" w:rsidR="00215F74" w:rsidRPr="00355B23" w:rsidRDefault="00026D6A" w:rsidP="00355B23">
          <w:pPr>
            <w:spacing w:after="0" w:line="240" w:lineRule="auto"/>
            <w:textAlignment w:val="baseline"/>
            <w:rPr>
              <w:rFonts w:eastAsia="Times New Roman" w:cstheme="minorHAnsi"/>
              <w:sz w:val="18"/>
              <w:szCs w:val="18"/>
              <w:lang w:val="en-US" w:eastAsia="zh-CN"/>
            </w:rPr>
          </w:pPr>
          <w:sdt>
            <w:sdtPr>
              <w:rPr>
                <w:rFonts w:eastAsia="Times New Roman" w:cstheme="minorHAnsi"/>
                <w:sz w:val="18"/>
                <w:szCs w:val="18"/>
                <w:lang w:val="en-US" w:eastAsia="zh-CN"/>
              </w:rPr>
              <w:id w:val="1718547745"/>
              <w:citation/>
            </w:sdtPr>
            <w:sdtEndPr/>
            <w:sdtContent>
              <w:r w:rsidR="00215F74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begin"/>
              </w:r>
              <w:r w:rsidR="00215F74">
                <w:rPr>
                  <w:rFonts w:eastAsia="Times New Roman" w:cstheme="minorHAnsi"/>
                  <w:lang w:val="en-US" w:eastAsia="zh-CN"/>
                </w:rPr>
                <w:instrText xml:space="preserve"> CITATION Gur \l 1033 </w:instrText>
              </w:r>
              <w:r w:rsidR="00215F74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separate"/>
              </w:r>
              <w:r w:rsidR="00FD3578" w:rsidRPr="00FD3578">
                <w:rPr>
                  <w:rFonts w:eastAsia="Times New Roman" w:cstheme="minorHAnsi"/>
                  <w:noProof/>
                  <w:lang w:val="en-US" w:eastAsia="zh-CN"/>
                </w:rPr>
                <w:t>(Guru 99, n.d.)</w:t>
              </w:r>
              <w:r w:rsidR="00215F74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end"/>
              </w:r>
            </w:sdtContent>
          </w:sdt>
        </w:p>
        <w:p w14:paraId="5E04B65C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 </w:t>
          </w:r>
        </w:p>
        <w:p w14:paraId="75D4E11A" w14:textId="77777777" w:rsidR="00355B23" w:rsidRPr="00355B23" w:rsidRDefault="00355B23" w:rsidP="00355B23">
          <w:pPr>
            <w:pStyle w:val="Heading2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bookmarkStart w:id="6" w:name="_Toc26823467"/>
          <w:r w:rsidRPr="00355B23">
            <w:rPr>
              <w:lang w:val="en-US" w:eastAsia="zh-CN"/>
            </w:rPr>
            <w:t>Compatibility Testing</w:t>
          </w:r>
          <w:bookmarkEnd w:id="6"/>
        </w:p>
        <w:p w14:paraId="02CCA20D" w14:textId="77777777" w:rsidR="00355B23" w:rsidRDefault="00DA7166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  <w:r>
            <w:rPr>
              <w:rFonts w:ascii="Calibri" w:eastAsia="Times New Roman" w:hAnsi="Calibri" w:cs="Calibri"/>
              <w:lang w:val="en-US" w:eastAsia="zh-CN"/>
            </w:rPr>
            <w:t>C</w:t>
          </w:r>
          <w:r w:rsidR="00355B23" w:rsidRPr="00355B23">
            <w:rPr>
              <w:rFonts w:eastAsia="Times New Roman" w:cstheme="minorHAnsi"/>
              <w:lang w:val="en-US" w:eastAsia="zh-CN"/>
            </w:rPr>
            <w:t xml:space="preserve">heck whether </w:t>
          </w:r>
          <w:r w:rsidR="009A3881">
            <w:rPr>
              <w:rFonts w:eastAsia="Times New Roman" w:cstheme="minorHAnsi"/>
              <w:lang w:val="en-US" w:eastAsia="zh-CN"/>
            </w:rPr>
            <w:t>the</w:t>
          </w:r>
          <w:r w:rsidR="00355B23" w:rsidRPr="00355B23">
            <w:rPr>
              <w:rFonts w:eastAsia="Times New Roman" w:cstheme="minorHAnsi"/>
              <w:lang w:val="en-US" w:eastAsia="zh-CN"/>
            </w:rPr>
            <w:t xml:space="preserve"> software is capable of running on different hardware, operating systems, applications, network environments or Mobile devices</w:t>
          </w:r>
          <w:r w:rsidR="00355B23" w:rsidRPr="00355B23">
            <w:rPr>
              <w:rFonts w:ascii="Calibri" w:eastAsia="Times New Roman" w:hAnsi="Calibri" w:cs="Calibri"/>
              <w:lang w:val="en-US" w:eastAsia="zh-CN"/>
            </w:rPr>
            <w:t>. </w:t>
          </w:r>
        </w:p>
        <w:p w14:paraId="7F718D15" w14:textId="77777777" w:rsidR="00215F74" w:rsidRPr="00355B23" w:rsidRDefault="00026D6A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sdt>
            <w:sdtPr>
              <w:rPr>
                <w:rFonts w:ascii="Segoe UI" w:eastAsia="Times New Roman" w:hAnsi="Segoe UI" w:cs="Segoe UI"/>
                <w:sz w:val="18"/>
                <w:szCs w:val="18"/>
                <w:lang w:val="en-US" w:eastAsia="zh-CN"/>
              </w:rPr>
              <w:id w:val="1375508646"/>
              <w:citation/>
            </w:sdtPr>
            <w:sdtEndPr/>
            <w:sdtContent>
              <w:r w:rsidR="00215F74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begin"/>
              </w:r>
              <w:r w:rsidR="00215F74">
                <w:rPr>
                  <w:rFonts w:ascii="Calibri" w:eastAsia="Times New Roman" w:hAnsi="Calibri" w:cs="Calibri"/>
                  <w:lang w:val="en-US" w:eastAsia="zh-CN"/>
                </w:rPr>
                <w:instrText xml:space="preserve"> CITATION Gur1 \l 1033 </w:instrText>
              </w:r>
              <w:r w:rsidR="00215F74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separate"/>
              </w:r>
              <w:r w:rsidR="00FD3578" w:rsidRPr="00FD3578">
                <w:rPr>
                  <w:rFonts w:ascii="Calibri" w:eastAsia="Times New Roman" w:hAnsi="Calibri" w:cs="Calibri"/>
                  <w:noProof/>
                  <w:lang w:val="en-US" w:eastAsia="zh-CN"/>
                </w:rPr>
                <w:t>(Guru 99, n.d.)</w:t>
              </w:r>
              <w:r w:rsidR="00215F74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end"/>
              </w:r>
            </w:sdtContent>
          </w:sdt>
        </w:p>
        <w:p w14:paraId="423E5FF5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 </w:t>
          </w:r>
        </w:p>
        <w:p w14:paraId="6DF41830" w14:textId="77777777" w:rsidR="00355B23" w:rsidRPr="00355B23" w:rsidRDefault="00355B23" w:rsidP="00355B23">
          <w:pPr>
            <w:pStyle w:val="Heading2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bookmarkStart w:id="7" w:name="_Toc26823468"/>
          <w:r w:rsidRPr="00355B23">
            <w:rPr>
              <w:lang w:val="en-US" w:eastAsia="zh-CN"/>
            </w:rPr>
            <w:t>Performance Testing</w:t>
          </w:r>
          <w:bookmarkEnd w:id="7"/>
        </w:p>
        <w:p w14:paraId="4850CFA4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  <w:r w:rsidRPr="009A3881">
            <w:rPr>
              <w:rFonts w:eastAsia="Times New Roman" w:cstheme="minorHAnsi"/>
              <w:b/>
              <w:lang w:val="en-US" w:eastAsia="zh-CN"/>
            </w:rPr>
            <w:t>Performance testing</w:t>
          </w:r>
          <w:r w:rsidRPr="00355B23">
            <w:rPr>
              <w:rFonts w:eastAsia="Times New Roman" w:cstheme="minorHAnsi"/>
              <w:lang w:val="en-US" w:eastAsia="zh-CN"/>
            </w:rPr>
            <w:t xml:space="preserve"> is the process of determining the speed, responsiveness and stability of a computer, network, software program or device under a workload</w:t>
          </w:r>
          <w:r w:rsidRPr="00355B23">
            <w:rPr>
              <w:rFonts w:ascii="Calibri" w:eastAsia="Times New Roman" w:hAnsi="Calibri" w:cs="Calibri"/>
              <w:lang w:val="en-US" w:eastAsia="zh-CN"/>
            </w:rPr>
            <w:t>. </w:t>
          </w:r>
        </w:p>
        <w:p w14:paraId="5F3A9720" w14:textId="77777777" w:rsidR="00215F74" w:rsidRPr="00355B23" w:rsidRDefault="00026D6A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sdt>
            <w:sdtPr>
              <w:rPr>
                <w:rFonts w:ascii="Segoe UI" w:eastAsia="Times New Roman" w:hAnsi="Segoe UI" w:cs="Segoe UI"/>
                <w:sz w:val="18"/>
                <w:szCs w:val="18"/>
                <w:lang w:val="en-US" w:eastAsia="zh-CN"/>
              </w:rPr>
              <w:id w:val="435641996"/>
              <w:citation/>
            </w:sdtPr>
            <w:sdtEndPr/>
            <w:sdtContent>
              <w:r w:rsidR="00215F74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begin"/>
              </w:r>
              <w:r w:rsidR="00215F74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instrText xml:space="preserve"> CITATION Gur2 \l 1033 </w:instrText>
              </w:r>
              <w:r w:rsidR="00215F74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separate"/>
              </w:r>
              <w:r w:rsidR="00FD3578" w:rsidRPr="00FD3578">
                <w:rPr>
                  <w:rFonts w:ascii="Segoe UI" w:eastAsia="Times New Roman" w:hAnsi="Segoe UI" w:cs="Segoe UI"/>
                  <w:noProof/>
                  <w:sz w:val="18"/>
                  <w:szCs w:val="18"/>
                  <w:lang w:val="en-US" w:eastAsia="zh-CN"/>
                </w:rPr>
                <w:t>(Guru 99, n.d.)</w:t>
              </w:r>
              <w:r w:rsidR="00215F74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end"/>
              </w:r>
            </w:sdtContent>
          </w:sdt>
        </w:p>
        <w:p w14:paraId="65C48A94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 </w:t>
          </w:r>
        </w:p>
        <w:p w14:paraId="40053572" w14:textId="77777777" w:rsidR="009A3881" w:rsidRPr="00355B23" w:rsidRDefault="009A3881" w:rsidP="009A3881">
          <w:pPr>
            <w:pStyle w:val="Heading2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bookmarkStart w:id="8" w:name="_Toc26823469"/>
          <w:r w:rsidRPr="00355B23">
            <w:rPr>
              <w:lang w:val="en-US" w:eastAsia="zh-CN"/>
            </w:rPr>
            <w:t>Installation / Configuration Testing</w:t>
          </w:r>
          <w:bookmarkEnd w:id="8"/>
        </w:p>
        <w:p w14:paraId="22E01C8D" w14:textId="77777777" w:rsidR="00355B23" w:rsidRDefault="00DA7166" w:rsidP="00355B23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>
            <w:rPr>
              <w:rFonts w:eastAsia="Times New Roman" w:cstheme="minorHAnsi"/>
              <w:lang w:val="en-US" w:eastAsia="zh-CN"/>
            </w:rPr>
            <w:t>T</w:t>
          </w:r>
          <w:r w:rsidR="00355B23" w:rsidRPr="00355B23">
            <w:rPr>
              <w:rFonts w:eastAsia="Times New Roman" w:cstheme="minorHAnsi"/>
              <w:lang w:val="en-US" w:eastAsia="zh-CN"/>
            </w:rPr>
            <w:t>est the performance of a software product on a machine with different hardware or software configurations namely, operating system, browser, supported drivers</w:t>
          </w:r>
          <w:r w:rsidR="000551BE">
            <w:rPr>
              <w:rFonts w:eastAsia="Times New Roman" w:cstheme="minorHAnsi"/>
              <w:lang w:val="en-US" w:eastAsia="zh-CN"/>
            </w:rPr>
            <w:t>.</w:t>
          </w:r>
        </w:p>
        <w:p w14:paraId="0AB4014D" w14:textId="77777777" w:rsidR="000551BE" w:rsidRPr="00355B23" w:rsidRDefault="00026D6A" w:rsidP="00355B23">
          <w:pPr>
            <w:spacing w:after="0" w:line="240" w:lineRule="auto"/>
            <w:textAlignment w:val="baseline"/>
            <w:rPr>
              <w:rFonts w:eastAsia="Times New Roman" w:cstheme="minorHAnsi"/>
              <w:sz w:val="18"/>
              <w:szCs w:val="18"/>
              <w:lang w:val="en-US" w:eastAsia="zh-CN"/>
            </w:rPr>
          </w:pPr>
          <w:sdt>
            <w:sdtPr>
              <w:rPr>
                <w:rFonts w:eastAsia="Times New Roman" w:cstheme="minorHAnsi"/>
                <w:sz w:val="18"/>
                <w:szCs w:val="18"/>
                <w:lang w:val="en-US" w:eastAsia="zh-CN"/>
              </w:rPr>
              <w:id w:val="-1017927831"/>
              <w:citation/>
            </w:sdtPr>
            <w:sdtEndPr/>
            <w:sdtContent>
              <w:r w:rsidR="000551BE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begin"/>
              </w:r>
              <w:r w:rsidR="000551BE">
                <w:rPr>
                  <w:rFonts w:eastAsia="Times New Roman" w:cstheme="minorHAnsi"/>
                  <w:lang w:val="en-US" w:eastAsia="zh-CN"/>
                </w:rPr>
                <w:instrText xml:space="preserve"> CITATION Gur3 \l 1033 </w:instrText>
              </w:r>
              <w:r w:rsidR="000551BE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separate"/>
              </w:r>
              <w:r w:rsidR="00FD3578" w:rsidRPr="00FD3578">
                <w:rPr>
                  <w:rFonts w:eastAsia="Times New Roman" w:cstheme="minorHAnsi"/>
                  <w:noProof/>
                  <w:lang w:val="en-US" w:eastAsia="zh-CN"/>
                </w:rPr>
                <w:t>(Guru 99, n.d.)</w:t>
              </w:r>
              <w:r w:rsidR="000551BE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end"/>
              </w:r>
            </w:sdtContent>
          </w:sdt>
        </w:p>
        <w:p w14:paraId="36A2A3AA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 </w:t>
          </w:r>
        </w:p>
        <w:p w14:paraId="186D8F8B" w14:textId="77777777" w:rsidR="00355B23" w:rsidRPr="00355B23" w:rsidRDefault="00355B23" w:rsidP="00355B23">
          <w:pPr>
            <w:pStyle w:val="Heading2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bookmarkStart w:id="9" w:name="_Toc26823470"/>
          <w:bookmarkStart w:id="10" w:name="_Hlk24316373"/>
          <w:r w:rsidRPr="00355B23">
            <w:rPr>
              <w:lang w:val="en-US" w:eastAsia="zh-CN"/>
            </w:rPr>
            <w:t>System</w:t>
          </w:r>
          <w:r w:rsidR="00EB75B0">
            <w:rPr>
              <w:lang w:val="en-US" w:eastAsia="zh-CN"/>
            </w:rPr>
            <w:t xml:space="preserve"> </w:t>
          </w:r>
          <w:r w:rsidRPr="00355B23">
            <w:rPr>
              <w:lang w:val="en-US" w:eastAsia="zh-CN"/>
            </w:rPr>
            <w:t>Integration Testing</w:t>
          </w:r>
          <w:r w:rsidR="00B04C0D">
            <w:rPr>
              <w:lang w:val="en-US" w:eastAsia="zh-CN"/>
            </w:rPr>
            <w:t xml:space="preserve"> (</w:t>
          </w:r>
          <w:hyperlink w:anchor="_Glossary_of_Term" w:tooltip="System Integration Testing" w:history="1">
            <w:r w:rsidR="00B04C0D" w:rsidRPr="00BF5062">
              <w:rPr>
                <w:rStyle w:val="Hyperlink"/>
                <w:lang w:val="en-US" w:eastAsia="zh-CN"/>
              </w:rPr>
              <w:t>SIT</w:t>
            </w:r>
          </w:hyperlink>
          <w:r w:rsidR="00B04C0D">
            <w:rPr>
              <w:lang w:val="en-US" w:eastAsia="zh-CN"/>
            </w:rPr>
            <w:t>)</w:t>
          </w:r>
          <w:bookmarkEnd w:id="9"/>
        </w:p>
        <w:bookmarkEnd w:id="10"/>
        <w:p w14:paraId="3E2898B8" w14:textId="77777777" w:rsidR="00355B23" w:rsidRDefault="00DA7166" w:rsidP="00355B23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>
            <w:rPr>
              <w:rFonts w:eastAsia="Times New Roman" w:cstheme="minorHAnsi"/>
              <w:lang w:val="en-US" w:eastAsia="zh-CN"/>
            </w:rPr>
            <w:t>C</w:t>
          </w:r>
          <w:r w:rsidR="00355B23" w:rsidRPr="00355B23">
            <w:rPr>
              <w:rFonts w:eastAsia="Times New Roman" w:cstheme="minorHAnsi"/>
              <w:lang w:val="en-US" w:eastAsia="zh-CN"/>
            </w:rPr>
            <w:t>arried out in an integrated hardware and software environment to verify the behavior of the complete system. It is testing conducted on a complete, integrated system to evaluate the system's compliance with its specified requirement. </w:t>
          </w:r>
        </w:p>
        <w:p w14:paraId="3677A0CA" w14:textId="77777777" w:rsidR="000551BE" w:rsidRPr="00355B23" w:rsidRDefault="00026D6A" w:rsidP="00355B23">
          <w:pPr>
            <w:spacing w:after="0" w:line="240" w:lineRule="auto"/>
            <w:textAlignment w:val="baseline"/>
            <w:rPr>
              <w:rFonts w:eastAsia="Times New Roman" w:cstheme="minorHAnsi"/>
              <w:sz w:val="18"/>
              <w:szCs w:val="18"/>
              <w:lang w:val="en-US" w:eastAsia="zh-CN"/>
            </w:rPr>
          </w:pPr>
          <w:sdt>
            <w:sdtPr>
              <w:rPr>
                <w:rFonts w:eastAsia="Times New Roman" w:cstheme="minorHAnsi"/>
                <w:sz w:val="18"/>
                <w:szCs w:val="18"/>
                <w:lang w:val="en-US" w:eastAsia="zh-CN"/>
              </w:rPr>
              <w:id w:val="784619264"/>
              <w:citation/>
            </w:sdtPr>
            <w:sdtEndPr/>
            <w:sdtContent>
              <w:r w:rsidR="000551BE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begin"/>
              </w:r>
              <w:r w:rsidR="000551BE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instrText xml:space="preserve"> CITATION Wik \l 1033 </w:instrText>
              </w:r>
              <w:r w:rsidR="000551BE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separate"/>
              </w:r>
              <w:r w:rsidR="00FD3578" w:rsidRPr="00FD3578">
                <w:rPr>
                  <w:rFonts w:eastAsia="Times New Roman" w:cstheme="minorHAnsi"/>
                  <w:noProof/>
                  <w:sz w:val="18"/>
                  <w:szCs w:val="18"/>
                  <w:lang w:val="en-US" w:eastAsia="zh-CN"/>
                </w:rPr>
                <w:t>(Wikipedia, n.d.)</w:t>
              </w:r>
              <w:r w:rsidR="000551BE">
                <w:rPr>
                  <w:rFonts w:eastAsia="Times New Roman" w:cstheme="minorHAnsi"/>
                  <w:sz w:val="18"/>
                  <w:szCs w:val="18"/>
                  <w:lang w:val="en-US" w:eastAsia="zh-CN"/>
                </w:rPr>
                <w:fldChar w:fldCharType="end"/>
              </w:r>
            </w:sdtContent>
          </w:sdt>
        </w:p>
        <w:p w14:paraId="266025F9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 </w:t>
          </w:r>
        </w:p>
        <w:p w14:paraId="519D8AF6" w14:textId="77777777" w:rsidR="00355B23" w:rsidRPr="00355B23" w:rsidRDefault="00355B23" w:rsidP="00355B23">
          <w:pPr>
            <w:pStyle w:val="Heading2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bookmarkStart w:id="11" w:name="_Toc26823471"/>
          <w:r w:rsidRPr="00355B23">
            <w:rPr>
              <w:lang w:val="en-US" w:eastAsia="zh-CN"/>
            </w:rPr>
            <w:t>Security Testing</w:t>
          </w:r>
          <w:bookmarkEnd w:id="11"/>
        </w:p>
        <w:p w14:paraId="23E8E07A" w14:textId="77777777" w:rsidR="00355B23" w:rsidRDefault="00DA7166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  <w:r>
            <w:rPr>
              <w:rFonts w:eastAsia="Times New Roman" w:cstheme="minorHAnsi"/>
              <w:lang w:val="en-US" w:eastAsia="zh-CN"/>
            </w:rPr>
            <w:t>E</w:t>
          </w:r>
          <w:r w:rsidR="00355B23" w:rsidRPr="00355B23">
            <w:rPr>
              <w:rFonts w:eastAsia="Times New Roman" w:cstheme="minorHAnsi"/>
              <w:lang w:val="en-US" w:eastAsia="zh-CN"/>
            </w:rPr>
            <w:t>nsures software systems and applications are free from any vulnerabilities, threats, risks that may cause a big loss.</w:t>
          </w:r>
          <w:r w:rsidR="00355B23" w:rsidRPr="00355B23">
            <w:rPr>
              <w:rFonts w:ascii="Calibri" w:eastAsia="Times New Roman" w:hAnsi="Calibri" w:cs="Calibri"/>
              <w:lang w:val="en-US" w:eastAsia="zh-CN"/>
            </w:rPr>
            <w:t> </w:t>
          </w:r>
        </w:p>
        <w:p w14:paraId="37F86B62" w14:textId="77777777" w:rsidR="000551BE" w:rsidRPr="00355B23" w:rsidRDefault="00026D6A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sdt>
            <w:sdtPr>
              <w:rPr>
                <w:rFonts w:ascii="Segoe UI" w:eastAsia="Times New Roman" w:hAnsi="Segoe UI" w:cs="Segoe UI"/>
                <w:sz w:val="18"/>
                <w:szCs w:val="18"/>
                <w:lang w:val="en-US" w:eastAsia="zh-CN"/>
              </w:rPr>
              <w:id w:val="2113547978"/>
              <w:citation/>
            </w:sdtPr>
            <w:sdtEndPr/>
            <w:sdtContent>
              <w:r w:rsidR="000551BE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begin"/>
              </w:r>
              <w:r w:rsidR="000551BE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instrText xml:space="preserve"> CITATION Gur4 \l 1033 </w:instrText>
              </w:r>
              <w:r w:rsidR="000551BE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separate"/>
              </w:r>
              <w:r w:rsidR="00FD3578" w:rsidRPr="00FD3578">
                <w:rPr>
                  <w:rFonts w:ascii="Segoe UI" w:eastAsia="Times New Roman" w:hAnsi="Segoe UI" w:cs="Segoe UI"/>
                  <w:noProof/>
                  <w:sz w:val="18"/>
                  <w:szCs w:val="18"/>
                  <w:lang w:val="en-US" w:eastAsia="zh-CN"/>
                </w:rPr>
                <w:t>(Guru 99, n.d.)</w:t>
              </w:r>
              <w:r w:rsidR="000551BE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end"/>
              </w:r>
            </w:sdtContent>
          </w:sdt>
        </w:p>
        <w:p w14:paraId="503C57E1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 </w:t>
          </w:r>
        </w:p>
        <w:p w14:paraId="3604454E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color w:val="2F5496"/>
              <w:sz w:val="18"/>
              <w:szCs w:val="18"/>
              <w:lang w:val="en-US" w:eastAsia="zh-CN"/>
            </w:rPr>
          </w:pPr>
          <w:bookmarkStart w:id="12" w:name="_Toc26823472"/>
          <w:r w:rsidRPr="00355B23">
            <w:rPr>
              <w:rStyle w:val="Heading2Char"/>
              <w:lang w:val="en-US" w:eastAsia="zh-CN"/>
            </w:rPr>
            <w:t>Internationalization / Localization Testing</w:t>
          </w:r>
          <w:bookmarkEnd w:id="12"/>
        </w:p>
        <w:p w14:paraId="5CE390C2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 w:rsidRPr="009A3881">
            <w:rPr>
              <w:rFonts w:eastAsia="Times New Roman" w:cstheme="minorHAnsi"/>
              <w:b/>
              <w:lang w:val="en-US" w:eastAsia="zh-CN"/>
            </w:rPr>
            <w:t>Internationalization</w:t>
          </w:r>
          <w:r w:rsidRPr="00355B23">
            <w:rPr>
              <w:rFonts w:eastAsia="Times New Roman" w:cstheme="minorHAnsi"/>
              <w:lang w:val="en-US" w:eastAsia="zh-CN"/>
            </w:rPr>
            <w:t xml:space="preserve"> is making the application such that it supports multiple languages/locales</w:t>
          </w:r>
          <w:r w:rsidR="009A3881">
            <w:rPr>
              <w:rFonts w:eastAsia="Times New Roman" w:cstheme="minorHAnsi"/>
              <w:lang w:val="en-US" w:eastAsia="zh-CN"/>
            </w:rPr>
            <w:t>.</w:t>
          </w:r>
        </w:p>
        <w:p w14:paraId="213550FF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 w:rsidRPr="009A3881">
            <w:rPr>
              <w:rFonts w:eastAsia="Times New Roman" w:cstheme="minorHAnsi"/>
              <w:b/>
              <w:lang w:val="en-US" w:eastAsia="zh-CN"/>
            </w:rPr>
            <w:t>Localization</w:t>
          </w:r>
          <w:r w:rsidRPr="00355B23">
            <w:rPr>
              <w:rFonts w:eastAsia="Times New Roman" w:cstheme="minorHAnsi"/>
              <w:lang w:val="en-US" w:eastAsia="zh-CN"/>
            </w:rPr>
            <w:t xml:space="preserve"> is making an application support a particular locale and language</w:t>
          </w:r>
          <w:r w:rsidR="000551BE">
            <w:rPr>
              <w:rFonts w:eastAsia="Times New Roman" w:cstheme="minorHAnsi"/>
              <w:lang w:val="en-US" w:eastAsia="zh-CN"/>
            </w:rPr>
            <w:t>.</w:t>
          </w:r>
        </w:p>
        <w:p w14:paraId="15711D68" w14:textId="77777777" w:rsidR="00355B23" w:rsidRDefault="00026D6A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sdt>
            <w:sdtPr>
              <w:rPr>
                <w:rFonts w:ascii="Segoe UI" w:eastAsia="Times New Roman" w:hAnsi="Segoe UI" w:cs="Segoe UI"/>
                <w:sz w:val="18"/>
                <w:szCs w:val="18"/>
                <w:lang w:val="en-US" w:eastAsia="zh-CN"/>
              </w:rPr>
              <w:id w:val="-1268074045"/>
              <w:citation/>
            </w:sdtPr>
            <w:sdtEndPr/>
            <w:sdtContent>
              <w:r w:rsidR="000551BE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begin"/>
              </w:r>
              <w:r w:rsidR="000551BE">
                <w:rPr>
                  <w:rFonts w:ascii="Calibri" w:eastAsia="Times New Roman" w:hAnsi="Calibri" w:cs="Calibri"/>
                  <w:lang w:val="en-US" w:eastAsia="zh-CN"/>
                </w:rPr>
                <w:instrText xml:space="preserve"> CITATION Sof \l 1033 </w:instrText>
              </w:r>
              <w:r w:rsidR="000551BE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separate"/>
              </w:r>
              <w:r w:rsidR="00FD3578" w:rsidRPr="00FD3578">
                <w:rPr>
                  <w:rFonts w:ascii="Calibri" w:eastAsia="Times New Roman" w:hAnsi="Calibri" w:cs="Calibri"/>
                  <w:noProof/>
                  <w:lang w:val="en-US" w:eastAsia="zh-CN"/>
                </w:rPr>
                <w:t>(Software Testing Help, n.d.)</w:t>
              </w:r>
              <w:r w:rsidR="000551BE">
                <w:rPr>
                  <w:rFonts w:ascii="Segoe UI" w:eastAsia="Times New Roman" w:hAnsi="Segoe UI" w:cs="Segoe UI"/>
                  <w:sz w:val="18"/>
                  <w:szCs w:val="18"/>
                  <w:lang w:val="en-US" w:eastAsia="zh-CN"/>
                </w:rPr>
                <w:fldChar w:fldCharType="end"/>
              </w:r>
            </w:sdtContent>
          </w:sdt>
        </w:p>
        <w:p w14:paraId="2F81DF4C" w14:textId="77777777" w:rsidR="000551BE" w:rsidRPr="00355B23" w:rsidRDefault="000551BE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</w:p>
        <w:p w14:paraId="24602926" w14:textId="77777777" w:rsidR="00355B23" w:rsidRPr="00355B23" w:rsidRDefault="00355B23" w:rsidP="00355B23">
          <w:pPr>
            <w:pStyle w:val="Heading2"/>
            <w:rPr>
              <w:rFonts w:ascii="Segoe UI" w:hAnsi="Segoe UI" w:cs="Segoe UI"/>
              <w:sz w:val="18"/>
              <w:szCs w:val="18"/>
              <w:lang w:val="en-US" w:eastAsia="zh-CN"/>
            </w:rPr>
          </w:pPr>
          <w:bookmarkStart w:id="13" w:name="_Toc26823473"/>
          <w:r w:rsidRPr="00355B23">
            <w:rPr>
              <w:lang w:val="en-US" w:eastAsia="zh-CN"/>
            </w:rPr>
            <w:t>User Acceptance Testing (</w:t>
          </w:r>
          <w:hyperlink w:anchor="_Glossary_of_Term" w:tooltip="User Acceptance Testing" w:history="1">
            <w:r w:rsidRPr="00BF5062">
              <w:rPr>
                <w:rStyle w:val="Hyperlink"/>
                <w:lang w:val="en-US" w:eastAsia="zh-CN"/>
              </w:rPr>
              <w:t>UAT</w:t>
            </w:r>
          </w:hyperlink>
          <w:r w:rsidRPr="00355B23">
            <w:rPr>
              <w:lang w:val="en-US" w:eastAsia="zh-CN"/>
            </w:rPr>
            <w:t>)</w:t>
          </w:r>
          <w:bookmarkEnd w:id="13"/>
        </w:p>
        <w:p w14:paraId="181755AC" w14:textId="77777777" w:rsidR="00355B23" w:rsidRDefault="00DA7166" w:rsidP="00355B23">
          <w:pPr>
            <w:spacing w:after="0" w:line="240" w:lineRule="auto"/>
            <w:textAlignment w:val="baseline"/>
            <w:rPr>
              <w:rFonts w:eastAsia="Times New Roman" w:cstheme="minorHAnsi"/>
              <w:lang w:val="en-US" w:eastAsia="zh-CN"/>
            </w:rPr>
          </w:pPr>
          <w:r>
            <w:rPr>
              <w:rFonts w:eastAsia="Times New Roman" w:cstheme="minorHAnsi"/>
              <w:lang w:val="en-US" w:eastAsia="zh-CN"/>
            </w:rPr>
            <w:t>L</w:t>
          </w:r>
          <w:r w:rsidR="00355B23" w:rsidRPr="00355B23">
            <w:rPr>
              <w:rFonts w:eastAsia="Times New Roman" w:cstheme="minorHAnsi"/>
              <w:lang w:val="en-US" w:eastAsia="zh-CN"/>
            </w:rPr>
            <w:t>ast phase of software testing, users test the software to make sure it can handle required tasks in real-world scenarios, according to specifications. </w:t>
          </w:r>
        </w:p>
        <w:p w14:paraId="523E6A2B" w14:textId="77777777" w:rsidR="00355B23" w:rsidRDefault="00026D6A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  <w:sdt>
            <w:sdtPr>
              <w:rPr>
                <w:rFonts w:eastAsia="Times New Roman" w:cstheme="minorHAnsi"/>
                <w:lang w:val="en-US" w:eastAsia="zh-CN"/>
              </w:rPr>
              <w:id w:val="1851066472"/>
              <w:citation/>
            </w:sdtPr>
            <w:sdtEndPr/>
            <w:sdtContent>
              <w:r w:rsidR="000551BE">
                <w:rPr>
                  <w:rFonts w:eastAsia="Times New Roman" w:cstheme="minorHAnsi"/>
                  <w:lang w:val="en-US" w:eastAsia="zh-CN"/>
                </w:rPr>
                <w:fldChar w:fldCharType="begin"/>
              </w:r>
              <w:r w:rsidR="000551BE">
                <w:rPr>
                  <w:rFonts w:eastAsia="Times New Roman" w:cstheme="minorHAnsi"/>
                  <w:lang w:val="en-US" w:eastAsia="zh-CN"/>
                </w:rPr>
                <w:instrText xml:space="preserve"> CITATION Tec \l 1033 </w:instrText>
              </w:r>
              <w:r w:rsidR="000551BE">
                <w:rPr>
                  <w:rFonts w:eastAsia="Times New Roman" w:cstheme="minorHAnsi"/>
                  <w:lang w:val="en-US" w:eastAsia="zh-CN"/>
                </w:rPr>
                <w:fldChar w:fldCharType="separate"/>
              </w:r>
              <w:r w:rsidR="00FD3578" w:rsidRPr="00FD3578">
                <w:rPr>
                  <w:rFonts w:eastAsia="Times New Roman" w:cstheme="minorHAnsi"/>
                  <w:noProof/>
                  <w:lang w:val="en-US" w:eastAsia="zh-CN"/>
                </w:rPr>
                <w:t>(Techopedia, n.d.)</w:t>
              </w:r>
              <w:r w:rsidR="000551BE">
                <w:rPr>
                  <w:rFonts w:eastAsia="Times New Roman" w:cstheme="minorHAnsi"/>
                  <w:lang w:val="en-US" w:eastAsia="zh-CN"/>
                </w:rPr>
                <w:fldChar w:fldCharType="end"/>
              </w:r>
            </w:sdtContent>
          </w:sdt>
        </w:p>
        <w:p w14:paraId="3F7BE6C9" w14:textId="77777777" w:rsidR="00355B23" w:rsidRDefault="00355B23" w:rsidP="00355B23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</w:p>
        <w:p w14:paraId="0F518DD5" w14:textId="77777777" w:rsidR="00355B23" w:rsidRPr="00355B23" w:rsidRDefault="00355B23" w:rsidP="00355B23">
          <w:pPr>
            <w:pStyle w:val="Heading1"/>
            <w:rPr>
              <w:lang w:val="en-US" w:eastAsia="zh-CN"/>
            </w:rPr>
          </w:pPr>
          <w:bookmarkStart w:id="14" w:name="_Toc26823474"/>
          <w:r>
            <w:rPr>
              <w:lang w:val="en-US" w:eastAsia="zh-CN"/>
            </w:rPr>
            <w:t>Testing Table</w:t>
          </w:r>
          <w:bookmarkEnd w:id="14"/>
        </w:p>
        <w:p w14:paraId="46BACB91" w14:textId="77777777" w:rsidR="00355B23" w:rsidRPr="00355B23" w:rsidRDefault="00355B23" w:rsidP="00355B23">
          <w:pPr>
            <w:spacing w:after="0" w:line="240" w:lineRule="auto"/>
            <w:textAlignment w:val="baseline"/>
            <w:rPr>
              <w:rFonts w:ascii="Segoe UI" w:eastAsia="Times New Roman" w:hAnsi="Segoe UI" w:cs="Segoe UI"/>
              <w:sz w:val="18"/>
              <w:szCs w:val="18"/>
              <w:lang w:val="en-US" w:eastAsia="zh-CN"/>
            </w:rPr>
          </w:pPr>
          <w:r w:rsidRPr="00355B23">
            <w:rPr>
              <w:rFonts w:ascii="Calibri" w:eastAsia="Times New Roman" w:hAnsi="Calibri" w:cs="Calibri"/>
              <w:lang w:val="en-US" w:eastAsia="zh-CN"/>
            </w:rPr>
            <w:t> </w:t>
          </w:r>
        </w:p>
        <w:tbl>
          <w:tblPr>
            <w:tblW w:w="10129" w:type="dxa"/>
            <w:tbl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blBorders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  <w:tblGrid>
            <w:gridCol w:w="976"/>
            <w:gridCol w:w="2277"/>
            <w:gridCol w:w="4411"/>
            <w:gridCol w:w="1126"/>
            <w:gridCol w:w="1339"/>
          </w:tblGrid>
          <w:tr w:rsidR="00FC662B" w:rsidRPr="00DA7166" w14:paraId="32EFF34D" w14:textId="77777777" w:rsidTr="00FC662B">
            <w:trPr>
              <w:trHeight w:val="293"/>
            </w:trPr>
            <w:tc>
              <w:tcPr>
                <w:tcW w:w="976" w:type="dxa"/>
                <w:tcBorders>
                  <w:top w:val="single" w:sz="6" w:space="0" w:color="auto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6A6A6" w:themeFill="background1" w:themeFillShade="A6"/>
              </w:tcPr>
              <w:p w14:paraId="07205372" w14:textId="77777777" w:rsidR="001B16DE" w:rsidRPr="00DA7166" w:rsidRDefault="001B16DE" w:rsidP="00DA7166">
                <w:pPr>
                  <w:tabs>
                    <w:tab w:val="left" w:pos="1305"/>
                  </w:tabs>
                  <w:spacing w:after="0" w:line="240" w:lineRule="auto"/>
                  <w:jc w:val="center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Case No</w:t>
                </w:r>
              </w:p>
            </w:tc>
            <w:tc>
              <w:tcPr>
                <w:tcW w:w="2277" w:type="dxa"/>
                <w:tcBorders>
                  <w:top w:val="single" w:sz="6" w:space="0" w:color="auto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6A6A6" w:themeFill="background1" w:themeFillShade="A6"/>
                <w:hideMark/>
              </w:tcPr>
              <w:p w14:paraId="7E2DE0C0" w14:textId="77777777" w:rsidR="001B16DE" w:rsidRPr="00355B23" w:rsidRDefault="001B16DE" w:rsidP="00DA7166">
                <w:pPr>
                  <w:tabs>
                    <w:tab w:val="left" w:pos="1305"/>
                  </w:tabs>
                  <w:spacing w:after="0" w:line="240" w:lineRule="auto"/>
                  <w:jc w:val="center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Test types</w:t>
                </w:r>
              </w:p>
            </w:tc>
            <w:tc>
              <w:tcPr>
                <w:tcW w:w="4411" w:type="dxa"/>
                <w:tcBorders>
                  <w:top w:val="single" w:sz="6" w:space="0" w:color="auto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6A6A6" w:themeFill="background1" w:themeFillShade="A6"/>
                <w:hideMark/>
              </w:tcPr>
              <w:p w14:paraId="411429A0" w14:textId="77777777" w:rsidR="001B16DE" w:rsidRPr="00355B23" w:rsidRDefault="001B16DE" w:rsidP="00DA7166">
                <w:pPr>
                  <w:spacing w:after="0" w:line="240" w:lineRule="auto"/>
                  <w:jc w:val="center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DA7166">
                  <w:rPr>
                    <w:rFonts w:eastAsia="Times New Roman" w:cstheme="minorHAnsi"/>
                    <w:lang w:val="en-US" w:eastAsia="zh-CN"/>
                  </w:rPr>
                  <w:t>Desc</w:t>
                </w:r>
                <w:r>
                  <w:rPr>
                    <w:rFonts w:eastAsia="Times New Roman" w:cstheme="minorHAnsi"/>
                    <w:lang w:val="en-US" w:eastAsia="zh-CN"/>
                  </w:rPr>
                  <w:t>ription</w:t>
                </w:r>
              </w:p>
            </w:tc>
            <w:tc>
              <w:tcPr>
                <w:tcW w:w="1126" w:type="dxa"/>
                <w:tcBorders>
                  <w:top w:val="single" w:sz="6" w:space="0" w:color="auto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6A6A6" w:themeFill="background1" w:themeFillShade="A6"/>
                <w:hideMark/>
              </w:tcPr>
              <w:p w14:paraId="3D8DACFA" w14:textId="77777777" w:rsidR="001B16DE" w:rsidRPr="00355B23" w:rsidRDefault="001B16DE" w:rsidP="00DA7166">
                <w:pPr>
                  <w:spacing w:after="0" w:line="240" w:lineRule="auto"/>
                  <w:jc w:val="center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Status</w:t>
                </w:r>
              </w:p>
            </w:tc>
            <w:tc>
              <w:tcPr>
                <w:tcW w:w="1339" w:type="dxa"/>
                <w:tcBorders>
                  <w:top w:val="single" w:sz="6" w:space="0" w:color="auto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6A6A6" w:themeFill="background1" w:themeFillShade="A6"/>
                <w:hideMark/>
              </w:tcPr>
              <w:p w14:paraId="7F31C217" w14:textId="77777777" w:rsidR="001B16DE" w:rsidRPr="00355B23" w:rsidRDefault="001B16DE" w:rsidP="00DA7166">
                <w:pPr>
                  <w:spacing w:after="0" w:line="240" w:lineRule="auto"/>
                  <w:jc w:val="center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Evidence</w:t>
                </w:r>
              </w:p>
            </w:tc>
          </w:tr>
          <w:tr w:rsidR="00FC662B" w:rsidRPr="00DA7166" w14:paraId="7D722304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3A55B00F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1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044FF62F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9A3881">
                  <w:rPr>
                    <w:rFonts w:eastAsia="Times New Roman" w:cstheme="minorHAnsi"/>
                    <w:lang w:val="en-US" w:eastAsia="zh-CN"/>
                  </w:rPr>
                  <w:t>Functional and Regression Testing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0AA42E89" w14:textId="77777777" w:rsidR="001B16DE" w:rsidRPr="00355B23" w:rsidRDefault="00B04C0D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All the functions are works perfectly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5799FFDB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B04C0D">
                  <w:rPr>
                    <w:rFonts w:eastAsia="Times New Roman" w:cstheme="minorHAnsi"/>
                    <w:lang w:val="en-US" w:eastAsia="zh-CN"/>
                  </w:rPr>
                  <w:t>Tested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49F95657" w14:textId="70038DD0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 xml:space="preserve">Figure </w:t>
                </w:r>
                <w:r w:rsidR="00AF7738">
                  <w:rPr>
                    <w:rFonts w:eastAsia="Times New Roman" w:cstheme="minorHAnsi"/>
                    <w:lang w:val="en-US" w:eastAsia="zh-CN"/>
                  </w:rPr>
                  <w:t>1.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>1</w:t>
                </w:r>
                <w:r w:rsidR="00AF7738">
                  <w:rPr>
                    <w:rFonts w:eastAsia="Times New Roman" w:cstheme="minorHAnsi"/>
                    <w:lang w:val="en-US" w:eastAsia="zh-CN"/>
                  </w:rPr>
                  <w:t>.1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 xml:space="preserve"> – </w:t>
                </w:r>
                <w:r w:rsidR="00EF574E">
                  <w:rPr>
                    <w:rFonts w:eastAsia="Times New Roman" w:cstheme="minorHAnsi"/>
                    <w:lang w:val="en-US" w:eastAsia="zh-CN"/>
                  </w:rPr>
                  <w:t xml:space="preserve">Figure </w:t>
                </w:r>
                <w:r w:rsidR="000C552D">
                  <w:rPr>
                    <w:rFonts w:eastAsia="Times New Roman" w:cstheme="minorHAnsi"/>
                    <w:lang w:val="en-US" w:eastAsia="zh-CN"/>
                  </w:rPr>
                  <w:t>3.3.2</w:t>
                </w:r>
              </w:p>
            </w:tc>
          </w:tr>
          <w:tr w:rsidR="00FC662B" w:rsidRPr="00DA7166" w14:paraId="7EB386FD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1EB6415F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2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50F6A929" w14:textId="77777777" w:rsidR="001B16DE" w:rsidRPr="00355B23" w:rsidRDefault="00026D6A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hyperlink w:anchor="_Glossary_of_Term" w:tooltip="Graphic User Interface" w:history="1">
                  <w:r w:rsidR="001B16DE" w:rsidRPr="00BF3087">
                    <w:rPr>
                      <w:rStyle w:val="Hyperlink"/>
                      <w:rFonts w:eastAsia="Times New Roman" w:cstheme="minorHAnsi"/>
                      <w:lang w:val="en-US" w:eastAsia="zh-CN"/>
                    </w:rPr>
                    <w:t>GUI</w:t>
                  </w:r>
                </w:hyperlink>
                <w:r w:rsidR="001B16DE" w:rsidRPr="009A3881">
                  <w:rPr>
                    <w:rFonts w:eastAsia="Times New Roman" w:cstheme="minorHAnsi"/>
                    <w:lang w:val="en-US" w:eastAsia="zh-CN"/>
                  </w:rPr>
                  <w:t xml:space="preserve"> and Usability Testing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21C466F5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The website has navigation bar, text boxes and buttons to go thru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06AE8F69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Tested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7A934B47" w14:textId="77777777" w:rsidR="001B16DE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 xml:space="preserve">Figure </w:t>
                </w:r>
                <w:r w:rsidR="00AF7738">
                  <w:rPr>
                    <w:rFonts w:eastAsia="Times New Roman" w:cstheme="minorHAnsi"/>
                    <w:lang w:val="en-US" w:eastAsia="zh-CN"/>
                  </w:rPr>
                  <w:t>1.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>2.1</w:t>
                </w:r>
              </w:p>
              <w:p w14:paraId="1DE60FF5" w14:textId="77777777" w:rsidR="00EF574E" w:rsidRDefault="00EF574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Figure 2</w:t>
                </w:r>
              </w:p>
              <w:p w14:paraId="71C070C7" w14:textId="7C90EF56" w:rsidR="00D27B35" w:rsidRPr="00355B23" w:rsidRDefault="00D27B35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Figure 3.1.1 – Figure 3.2.3</w:t>
                </w:r>
              </w:p>
            </w:tc>
          </w:tr>
          <w:tr w:rsidR="00FC662B" w:rsidRPr="00DA7166" w14:paraId="0D411A32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484E8C20" w14:textId="21F59EE4" w:rsidR="001B16DE" w:rsidRPr="00355B23" w:rsidRDefault="00AF7738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 xml:space="preserve"> </w:t>
                </w:r>
                <w:r w:rsidR="001B16DE">
                  <w:rPr>
                    <w:rFonts w:eastAsia="Times New Roman" w:cstheme="minorHAnsi"/>
                    <w:lang w:val="en-US" w:eastAsia="zh-CN"/>
                  </w:rPr>
                  <w:t>3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086276FA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D7EE8">
                  <w:rPr>
                    <w:rFonts w:eastAsia="Times New Roman" w:cstheme="minorHAnsi"/>
                    <w:lang w:val="en-US" w:eastAsia="zh-CN"/>
                  </w:rPr>
                  <w:t>Accessibility Testing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447B1602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 xml:space="preserve">Doesn’t have any functions for disadvantages group such as deaf/blind, </w:t>
                </w:r>
                <w:r w:rsidR="00D42B6D">
                  <w:rPr>
                    <w:rFonts w:eastAsia="Times New Roman" w:cstheme="minorHAnsi"/>
                    <w:lang w:val="en-US" w:eastAsia="zh-CN"/>
                  </w:rPr>
                  <w:t>disabilities people.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4108259D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N/A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7097DE89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>N/A</w:t>
                </w:r>
              </w:p>
            </w:tc>
          </w:tr>
          <w:tr w:rsidR="00FC662B" w:rsidRPr="00DA7166" w14:paraId="15E7EFC5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15969D59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4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4E1F271D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Compatibility</w:t>
                </w:r>
                <w:r w:rsidRPr="009A3881">
                  <w:rPr>
                    <w:rFonts w:eastAsia="Times New Roman" w:cstheme="minorHAnsi"/>
                    <w:lang w:val="en-US" w:eastAsia="zh-CN"/>
                  </w:rPr>
                  <w:t xml:space="preserve"> Testing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1C2C5DD4" w14:textId="77777777" w:rsidR="001B16DE" w:rsidRPr="00355B23" w:rsidRDefault="00D42B6D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Is compatible for different platforms such as laptop, mobiles, and computers, tablets.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6D183CC5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D42B6D">
                  <w:rPr>
                    <w:rFonts w:eastAsia="Times New Roman" w:cstheme="minorHAnsi"/>
                    <w:lang w:val="en-US" w:eastAsia="zh-CN"/>
                  </w:rPr>
                  <w:t>Tested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73647A74" w14:textId="77777777" w:rsidR="001B16DE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 xml:space="preserve">Figure </w:t>
                </w:r>
                <w:r w:rsidR="00AF7738">
                  <w:rPr>
                    <w:rFonts w:eastAsia="Times New Roman" w:cstheme="minorHAnsi"/>
                    <w:lang w:val="en-US" w:eastAsia="zh-CN"/>
                  </w:rPr>
                  <w:t>1.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>3</w:t>
                </w:r>
              </w:p>
              <w:p w14:paraId="55E03898" w14:textId="7E1AA99C" w:rsidR="00B55FCA" w:rsidRPr="00355B23" w:rsidRDefault="00B55FCA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Figure 2.1</w:t>
                </w:r>
              </w:p>
            </w:tc>
          </w:tr>
          <w:tr w:rsidR="00FC662B" w:rsidRPr="00DA7166" w14:paraId="762731A6" w14:textId="77777777" w:rsidTr="00FC662B">
            <w:trPr>
              <w:trHeight w:val="701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7DE61627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5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7EECE235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9A3881">
                  <w:rPr>
                    <w:rFonts w:eastAsia="Times New Roman" w:cstheme="minorHAnsi"/>
                    <w:lang w:val="en-US" w:eastAsia="zh-CN"/>
                  </w:rPr>
                  <w:t>Performance Testing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60AEF7D3" w14:textId="77777777" w:rsidR="001B16DE" w:rsidRPr="00355B23" w:rsidRDefault="00B04C0D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No workload is applicable in this testing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33663B23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EB75B0">
                  <w:rPr>
                    <w:rFonts w:eastAsia="Times New Roman" w:cstheme="minorHAnsi"/>
                    <w:lang w:val="en-US" w:eastAsia="zh-CN"/>
                  </w:rPr>
                  <w:t>N/A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73F76D40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>N/A</w:t>
                </w:r>
              </w:p>
            </w:tc>
          </w:tr>
          <w:tr w:rsidR="00FC662B" w:rsidRPr="00DA7166" w14:paraId="299C2052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58A8A1D1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6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5854BA26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D7EE8">
                  <w:rPr>
                    <w:rFonts w:eastAsia="Times New Roman" w:cstheme="minorHAnsi"/>
                    <w:lang w:val="en-US" w:eastAsia="zh-CN"/>
                  </w:rPr>
                  <w:t>Installation / Configuration Testing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45761ADF" w14:textId="77777777" w:rsidR="001B16DE" w:rsidRPr="00355B23" w:rsidRDefault="00D42B6D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Work well on different operating system, browsers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5EF1B966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D42B6D">
                  <w:rPr>
                    <w:rFonts w:eastAsia="Times New Roman" w:cstheme="minorHAnsi"/>
                    <w:lang w:val="en-US" w:eastAsia="zh-CN"/>
                  </w:rPr>
                  <w:t>Tested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4C0B4CC4" w14:textId="29D9EB7D" w:rsidR="001B16DE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>Figure 1</w:t>
                </w:r>
                <w:r w:rsidR="00BB448A">
                  <w:rPr>
                    <w:rFonts w:eastAsia="Times New Roman" w:cstheme="minorHAnsi"/>
                    <w:lang w:val="en-US" w:eastAsia="zh-CN"/>
                  </w:rPr>
                  <w:t>.1</w:t>
                </w:r>
              </w:p>
              <w:p w14:paraId="7A625678" w14:textId="2426F049" w:rsidR="00BB448A" w:rsidRPr="00355B23" w:rsidRDefault="00BB448A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Figure 2.1</w:t>
                </w:r>
              </w:p>
            </w:tc>
          </w:tr>
          <w:tr w:rsidR="00FC662B" w:rsidRPr="00355B23" w14:paraId="0126C553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6590C4D3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7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7DDBC716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9A3881">
                  <w:rPr>
                    <w:rFonts w:eastAsia="Times New Roman" w:cstheme="minorHAnsi"/>
                    <w:lang w:val="en-US" w:eastAsia="zh-CN"/>
                  </w:rPr>
                  <w:t>System Integration Testing</w:t>
                </w:r>
                <w:r w:rsidR="00FD3578">
                  <w:rPr>
                    <w:rFonts w:eastAsia="Times New Roman" w:cstheme="minorHAnsi"/>
                    <w:lang w:val="en-US" w:eastAsia="zh-CN"/>
                  </w:rPr>
                  <w:t xml:space="preserve"> (</w:t>
                </w:r>
                <w:hyperlink w:anchor="_Glossary_of_Term" w:tooltip="System Integration Testing " w:history="1">
                  <w:r w:rsidR="00FD3578" w:rsidRPr="00BF3087">
                    <w:rPr>
                      <w:rStyle w:val="Hyperlink"/>
                      <w:rFonts w:eastAsia="Times New Roman" w:cstheme="minorHAnsi"/>
                      <w:lang w:val="en-US" w:eastAsia="zh-CN"/>
                    </w:rPr>
                    <w:t>SIT</w:t>
                  </w:r>
                </w:hyperlink>
                <w:r w:rsidR="00FD3578">
                  <w:rPr>
                    <w:rFonts w:eastAsia="Times New Roman" w:cstheme="minorHAnsi"/>
                    <w:lang w:val="en-US" w:eastAsia="zh-CN"/>
                  </w:rPr>
                  <w:t>)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7371A188" w14:textId="77777777" w:rsidR="001B16DE" w:rsidRPr="00355B23" w:rsidRDefault="00B04C0D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B04C0D">
                  <w:rPr>
                    <w:rFonts w:eastAsia="Times New Roman" w:cstheme="minorHAnsi"/>
                    <w:lang w:val="en-US" w:eastAsia="zh-CN"/>
                  </w:rPr>
                  <w:t>Data</w:t>
                </w:r>
                <w:r>
                  <w:rPr>
                    <w:rFonts w:eastAsia="Times New Roman" w:cstheme="minorHAnsi"/>
                    <w:lang w:val="en-US" w:eastAsia="zh-CN"/>
                  </w:rPr>
                  <w:t xml:space="preserve"> exchanges (data </w:t>
                </w:r>
                <w:r w:rsidRPr="00B04C0D">
                  <w:rPr>
                    <w:rFonts w:eastAsia="Times New Roman" w:cstheme="minorHAnsi"/>
                    <w:lang w:val="en-US" w:eastAsia="zh-CN"/>
                  </w:rPr>
                  <w:t>import</w:t>
                </w:r>
                <w:r>
                  <w:rPr>
                    <w:rFonts w:eastAsia="Times New Roman" w:cstheme="minorHAnsi"/>
                    <w:lang w:val="en-US" w:eastAsia="zh-CN"/>
                  </w:rPr>
                  <w:t>/</w:t>
                </w:r>
                <w:r w:rsidRPr="00B04C0D">
                  <w:rPr>
                    <w:rFonts w:eastAsia="Times New Roman" w:cstheme="minorHAnsi"/>
                    <w:lang w:val="en-US" w:eastAsia="zh-CN"/>
                  </w:rPr>
                  <w:t>export) happens between the system components</w:t>
                </w:r>
                <w:r w:rsidR="00BF5062">
                  <w:rPr>
                    <w:rFonts w:eastAsia="Times New Roman" w:cstheme="minorHAnsi"/>
                    <w:lang w:val="en-US" w:eastAsia="zh-CN"/>
                  </w:rPr>
                  <w:t xml:space="preserve"> </w:t>
                </w:r>
                <w:r>
                  <w:rPr>
                    <w:rFonts w:eastAsia="Times New Roman" w:cstheme="minorHAnsi"/>
                    <w:lang w:val="en-US" w:eastAsia="zh-CN"/>
                  </w:rPr>
                  <w:t>(</w:t>
                </w:r>
                <w:hyperlink w:anchor="_Glossary_of_Term" w:tooltip="Structured Query Language" w:history="1">
                  <w:r w:rsidR="00BF5062" w:rsidRPr="00BF3087">
                    <w:rPr>
                      <w:rStyle w:val="Hyperlink"/>
                      <w:rFonts w:eastAsia="Times New Roman" w:cstheme="minorHAnsi"/>
                      <w:lang w:val="en-US" w:eastAsia="zh-CN"/>
                    </w:rPr>
                    <w:t>MySQL</w:t>
                  </w:r>
                </w:hyperlink>
                <w:r>
                  <w:rPr>
                    <w:rFonts w:eastAsia="Times New Roman" w:cstheme="minorHAnsi"/>
                    <w:lang w:val="en-US" w:eastAsia="zh-CN"/>
                  </w:rPr>
                  <w:t xml:space="preserve"> &amp;</w:t>
                </w:r>
                <w:r w:rsidRPr="00B04C0D">
                  <w:rPr>
                    <w:rFonts w:eastAsia="Times New Roman" w:cstheme="minorHAnsi"/>
                    <w:lang w:val="en-US" w:eastAsia="zh-CN"/>
                  </w:rPr>
                  <w:t xml:space="preserve"> </w:t>
                </w:r>
                <w:hyperlink w:anchor="_Glossary_of_Term" w:tooltip="Hypertext Markup Language" w:history="1">
                  <w:r w:rsidRPr="00BF3087">
                    <w:rPr>
                      <w:rStyle w:val="Hyperlink"/>
                      <w:rFonts w:eastAsia="Times New Roman" w:cstheme="minorHAnsi"/>
                      <w:lang w:val="en-US" w:eastAsia="zh-CN"/>
                    </w:rPr>
                    <w:t>HTML</w:t>
                  </w:r>
                </w:hyperlink>
                <w:r>
                  <w:rPr>
                    <w:rFonts w:eastAsia="Times New Roman" w:cstheme="minorHAnsi"/>
                    <w:lang w:val="en-US" w:eastAsia="zh-CN"/>
                  </w:rPr>
                  <w:t>/</w:t>
                </w:r>
                <w:hyperlink w:anchor="_Glossary_of_Term" w:tooltip="Hypertext Preprocessor" w:history="1">
                  <w:r w:rsidRPr="00BF3087">
                    <w:rPr>
                      <w:rStyle w:val="Hyperlink"/>
                      <w:rFonts w:eastAsia="Times New Roman" w:cstheme="minorHAnsi"/>
                      <w:lang w:val="en-US" w:eastAsia="zh-CN"/>
                    </w:rPr>
                    <w:t>PHP</w:t>
                  </w:r>
                </w:hyperlink>
                <w:r>
                  <w:rPr>
                    <w:rFonts w:eastAsia="Times New Roman" w:cstheme="minorHAnsi"/>
                    <w:lang w:val="en-US" w:eastAsia="zh-CN"/>
                  </w:rPr>
                  <w:t>)</w:t>
                </w:r>
                <w:r w:rsidR="00BF5062">
                  <w:rPr>
                    <w:rFonts w:eastAsia="Times New Roman" w:cstheme="minorHAnsi"/>
                    <w:lang w:val="en-US" w:eastAsia="zh-CN"/>
                  </w:rPr>
                  <w:t xml:space="preserve"> </w:t>
                </w:r>
                <w:r w:rsidRPr="00B04C0D">
                  <w:rPr>
                    <w:rFonts w:eastAsia="Times New Roman" w:cstheme="minorHAnsi"/>
                    <w:lang w:val="en-US" w:eastAsia="zh-CN"/>
                  </w:rPr>
                  <w:t>and then the behavior of each data field within the individual layer is examined.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694ED910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B04C0D">
                  <w:rPr>
                    <w:rFonts w:eastAsia="Times New Roman" w:cstheme="minorHAnsi"/>
                    <w:lang w:val="en-US" w:eastAsia="zh-CN"/>
                  </w:rPr>
                  <w:t>Tested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6751295F" w14:textId="77777777" w:rsidR="001B16DE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 xml:space="preserve">Figure </w:t>
                </w:r>
                <w:r w:rsidR="00AF7738">
                  <w:rPr>
                    <w:rFonts w:eastAsia="Times New Roman" w:cstheme="minorHAnsi"/>
                    <w:lang w:val="en-US" w:eastAsia="zh-CN"/>
                  </w:rPr>
                  <w:t>1.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>4</w:t>
                </w:r>
                <w:r w:rsidR="00A21074">
                  <w:rPr>
                    <w:rFonts w:eastAsia="Times New Roman" w:cstheme="minorHAnsi"/>
                    <w:lang w:val="en-US" w:eastAsia="zh-CN"/>
                  </w:rPr>
                  <w:br/>
                  <w:t>Figure 2.3.2/3</w:t>
                </w:r>
              </w:p>
              <w:p w14:paraId="10EA21FE" w14:textId="178D017D" w:rsidR="00D27B35" w:rsidRPr="00355B23" w:rsidRDefault="00D27B35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Figure 3.1.1- Figure 3.2.3</w:t>
                </w:r>
              </w:p>
            </w:tc>
          </w:tr>
          <w:tr w:rsidR="00FC662B" w:rsidRPr="00355B23" w14:paraId="35859371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476CAF88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8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2F96DEF5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Security Testing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49F4272F" w14:textId="43675C54" w:rsidR="001B16DE" w:rsidRPr="00355B23" w:rsidRDefault="00EB75B0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 xml:space="preserve">Security features likes authorization credentials </w:t>
                </w:r>
                <w:r w:rsidR="00A21074">
                  <w:rPr>
                    <w:rFonts w:eastAsia="Times New Roman" w:cstheme="minorHAnsi"/>
                    <w:lang w:val="en-US" w:eastAsia="zh-CN"/>
                  </w:rPr>
                  <w:t>has</w:t>
                </w:r>
                <w:r>
                  <w:rPr>
                    <w:rFonts w:eastAsia="Times New Roman" w:cstheme="minorHAnsi"/>
                    <w:lang w:val="en-US" w:eastAsia="zh-CN"/>
                  </w:rPr>
                  <w:t xml:space="preserve"> implemented in </w:t>
                </w:r>
                <w:r w:rsidR="00A21074">
                  <w:rPr>
                    <w:rFonts w:eastAsia="Times New Roman" w:cstheme="minorHAnsi"/>
                    <w:lang w:val="en-US" w:eastAsia="zh-CN"/>
                  </w:rPr>
                  <w:t>admin login page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3690092C" w14:textId="47D46707" w:rsidR="001B16DE" w:rsidRPr="00355B23" w:rsidRDefault="00A21074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Tested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246DEE17" w14:textId="77777777" w:rsidR="001B16DE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A21074">
                  <w:rPr>
                    <w:rFonts w:eastAsia="Times New Roman" w:cstheme="minorHAnsi"/>
                    <w:lang w:val="en-US" w:eastAsia="zh-CN"/>
                  </w:rPr>
                  <w:t>Figure 2.2.1</w:t>
                </w:r>
              </w:p>
              <w:p w14:paraId="4EBCA152" w14:textId="71705653" w:rsidR="006E2017" w:rsidRPr="00355B23" w:rsidRDefault="006E2017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Figure 3.2.1 – Figure 3.3.2</w:t>
                </w:r>
              </w:p>
            </w:tc>
          </w:tr>
          <w:tr w:rsidR="00FC662B" w:rsidRPr="00355B23" w14:paraId="19C64CA8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607628EB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9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300CBB87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9A3881">
                  <w:rPr>
                    <w:rFonts w:eastAsia="Times New Roman" w:cstheme="minorHAnsi"/>
                    <w:lang w:val="en-US" w:eastAsia="zh-CN"/>
                  </w:rPr>
                  <w:t>Internationalization / Localization Testing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7383030E" w14:textId="77777777" w:rsidR="001B16DE" w:rsidRPr="00355B23" w:rsidRDefault="00EB75B0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 xml:space="preserve"> Its only available in English languages 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04192833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EB75B0">
                  <w:rPr>
                    <w:rFonts w:eastAsia="Times New Roman" w:cstheme="minorHAnsi"/>
                    <w:lang w:val="en-US" w:eastAsia="zh-CN"/>
                  </w:rPr>
                  <w:t>N/A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5427E699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FC662B">
                  <w:rPr>
                    <w:rFonts w:eastAsia="Times New Roman" w:cstheme="minorHAnsi"/>
                    <w:lang w:val="en-US" w:eastAsia="zh-CN"/>
                  </w:rPr>
                  <w:t>N/A</w:t>
                </w:r>
              </w:p>
            </w:tc>
          </w:tr>
          <w:tr w:rsidR="00FC662B" w:rsidRPr="00355B23" w14:paraId="747FB7C2" w14:textId="77777777" w:rsidTr="00FC662B">
            <w:trPr>
              <w:trHeight w:val="742"/>
            </w:trPr>
            <w:tc>
              <w:tcPr>
                <w:tcW w:w="976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</w:tcPr>
              <w:p w14:paraId="67779109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>
                  <w:rPr>
                    <w:rFonts w:eastAsia="Times New Roman" w:cstheme="minorHAnsi"/>
                    <w:lang w:val="en-US" w:eastAsia="zh-CN"/>
                  </w:rPr>
                  <w:t>10</w:t>
                </w:r>
              </w:p>
            </w:tc>
            <w:tc>
              <w:tcPr>
                <w:tcW w:w="2277" w:type="dxa"/>
                <w:tcBorders>
                  <w:top w:val="nil"/>
                  <w:left w:val="single" w:sz="6" w:space="0" w:color="auto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7103F576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lang w:val="en-US" w:eastAsia="zh-CN"/>
                  </w:rPr>
                  <w:t>User Acceptance Testing (</w:t>
                </w:r>
                <w:hyperlink w:anchor="_Glossary_of_Term" w:tooltip="User Acceptance Testing" w:history="1">
                  <w:r w:rsidRPr="00BF3087">
                    <w:rPr>
                      <w:rStyle w:val="Hyperlink"/>
                      <w:lang w:val="en-US" w:eastAsia="zh-CN"/>
                    </w:rPr>
                    <w:t>UAT</w:t>
                  </w:r>
                </w:hyperlink>
                <w:r>
                  <w:rPr>
                    <w:lang w:val="en-US" w:eastAsia="zh-CN"/>
                  </w:rPr>
                  <w:t>)</w:t>
                </w:r>
              </w:p>
            </w:tc>
            <w:tc>
              <w:tcPr>
                <w:tcW w:w="4411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</w:tcPr>
              <w:p w14:paraId="3FEC9EFC" w14:textId="09588838" w:rsidR="001B16DE" w:rsidRPr="00355B23" w:rsidRDefault="00EB75B0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End users testing with the basic functions of searching movies, show all movies, and top 10 movies</w:t>
                </w:r>
                <w:r w:rsidR="00A21074">
                  <w:rPr>
                    <w:rFonts w:eastAsia="Times New Roman" w:cstheme="minorHAnsi"/>
                    <w:lang w:val="en-US" w:eastAsia="zh-CN"/>
                  </w:rPr>
                  <w:t>, admin login, memberships subscribe/unsubscribe</w:t>
                </w:r>
              </w:p>
            </w:tc>
            <w:tc>
              <w:tcPr>
                <w:tcW w:w="1126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739C11C5" w14:textId="77777777" w:rsidR="001B16DE" w:rsidRPr="00355B23" w:rsidRDefault="001B16DE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 w:rsidRPr="00355B23">
                  <w:rPr>
                    <w:rFonts w:eastAsia="Times New Roman" w:cstheme="minorHAnsi"/>
                    <w:lang w:val="en-US" w:eastAsia="zh-CN"/>
                  </w:rPr>
                  <w:t> </w:t>
                </w:r>
                <w:r w:rsidR="00EB75B0">
                  <w:rPr>
                    <w:rFonts w:eastAsia="Times New Roman" w:cstheme="minorHAnsi"/>
                    <w:lang w:val="en-US" w:eastAsia="zh-CN"/>
                  </w:rPr>
                  <w:t>Tested</w:t>
                </w:r>
              </w:p>
            </w:tc>
            <w:tc>
              <w:tcPr>
                <w:tcW w:w="1339" w:type="dxa"/>
                <w:tcBorders>
                  <w:top w:val="nil"/>
                  <w:left w:val="nil"/>
                  <w:bottom w:val="single" w:sz="6" w:space="0" w:color="auto"/>
                  <w:right w:val="single" w:sz="6" w:space="0" w:color="auto"/>
                </w:tcBorders>
                <w:shd w:val="clear" w:color="auto" w:fill="auto"/>
                <w:hideMark/>
              </w:tcPr>
              <w:p w14:paraId="5F77D6BA" w14:textId="117101E9" w:rsidR="001B16DE" w:rsidRDefault="00FC662B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 xml:space="preserve">Figure </w:t>
                </w:r>
                <w:r w:rsidR="00AF7738">
                  <w:rPr>
                    <w:rFonts w:eastAsia="Times New Roman" w:cstheme="minorHAnsi"/>
                    <w:lang w:val="en-US" w:eastAsia="zh-CN"/>
                  </w:rPr>
                  <w:t>1</w:t>
                </w:r>
              </w:p>
              <w:p w14:paraId="631CFCA7" w14:textId="77777777" w:rsidR="00BD2136" w:rsidRDefault="00BD2136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Figure 2</w:t>
                </w:r>
              </w:p>
              <w:p w14:paraId="4562A5CE" w14:textId="270ED83A" w:rsidR="006E2017" w:rsidRPr="00355B23" w:rsidRDefault="006E2017" w:rsidP="001B16DE">
                <w:pPr>
                  <w:spacing w:after="0" w:line="240" w:lineRule="auto"/>
                  <w:textAlignment w:val="baseline"/>
                  <w:rPr>
                    <w:rFonts w:eastAsia="Times New Roman" w:cstheme="minorHAnsi"/>
                    <w:lang w:val="en-US" w:eastAsia="zh-CN"/>
                  </w:rPr>
                </w:pPr>
                <w:r>
                  <w:rPr>
                    <w:rFonts w:eastAsia="Times New Roman" w:cstheme="minorHAnsi"/>
                    <w:lang w:val="en-US" w:eastAsia="zh-CN"/>
                  </w:rPr>
                  <w:t>Figure 3</w:t>
                </w:r>
              </w:p>
            </w:tc>
          </w:tr>
        </w:tbl>
        <w:p w14:paraId="4116E4DF" w14:textId="77777777" w:rsidR="005117D4" w:rsidRDefault="009A3881" w:rsidP="005117D4">
          <w:pPr>
            <w:spacing w:after="0" w:line="240" w:lineRule="auto"/>
            <w:textAlignment w:val="baseline"/>
            <w:rPr>
              <w:rFonts w:ascii="Calibri" w:eastAsia="Times New Roman" w:hAnsi="Calibri" w:cs="Calibri"/>
              <w:lang w:val="en-US" w:eastAsia="zh-CN"/>
            </w:rPr>
          </w:pPr>
          <w:r>
            <w:rPr>
              <w:rFonts w:ascii="Calibri" w:eastAsia="Times New Roman" w:hAnsi="Calibri" w:cs="Calibri"/>
              <w:lang w:val="en-US" w:eastAsia="zh-CN"/>
            </w:rPr>
            <w:br/>
          </w:r>
          <w:r w:rsidR="00355B23" w:rsidRPr="00355B23">
            <w:rPr>
              <w:rFonts w:ascii="Calibri" w:eastAsia="Times New Roman" w:hAnsi="Calibri" w:cs="Calibri"/>
              <w:lang w:val="en-US" w:eastAsia="zh-CN"/>
            </w:rPr>
            <w:t> </w:t>
          </w:r>
        </w:p>
        <w:p w14:paraId="6031E5FC" w14:textId="6C969F1E" w:rsidR="005117D4" w:rsidRPr="005117D4" w:rsidRDefault="005117D4" w:rsidP="005117D4">
          <w:pPr>
            <w:rPr>
              <w:rFonts w:ascii="Calibri" w:eastAsia="Times New Roman" w:hAnsi="Calibri" w:cs="Calibri"/>
              <w:lang w:val="en-US" w:eastAsia="zh-CN"/>
            </w:rPr>
          </w:pPr>
          <w:r>
            <w:rPr>
              <w:rFonts w:ascii="Calibri" w:eastAsia="Times New Roman" w:hAnsi="Calibri" w:cs="Calibri"/>
              <w:lang w:val="en-US" w:eastAsia="zh-CN"/>
            </w:rPr>
            <w:br w:type="page"/>
          </w:r>
        </w:p>
      </w:sdtContent>
    </w:sdt>
    <w:bookmarkStart w:id="15" w:name="_Toc26823475" w:displacedByCustomXml="prev"/>
    <w:p w14:paraId="6A6EEFFB" w14:textId="36FB4279" w:rsidR="00E81FBB" w:rsidRDefault="00E81FBB" w:rsidP="00E81FBB">
      <w:pPr>
        <w:pStyle w:val="Heading1"/>
      </w:pPr>
      <w:r>
        <w:lastRenderedPageBreak/>
        <w:t>Screenshot</w:t>
      </w:r>
      <w:bookmarkEnd w:id="15"/>
    </w:p>
    <w:p w14:paraId="3CF96E37" w14:textId="77777777" w:rsidR="00EE257D" w:rsidRDefault="00E81FBB" w:rsidP="00E81FBB">
      <w:r>
        <w:rPr>
          <w:noProof/>
          <w:lang w:val="en-US"/>
        </w:rPr>
        <w:drawing>
          <wp:inline distT="0" distB="0" distL="0" distR="0" wp14:anchorId="17CF5DC8" wp14:editId="094D7908">
            <wp:extent cx="5731510" cy="18669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hrom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FB63" w14:textId="2CB54294" w:rsidR="00EE257D" w:rsidRDefault="00EE257D" w:rsidP="00EE257D">
      <w:pPr>
        <w:jc w:val="center"/>
      </w:pPr>
      <w:r w:rsidRPr="00EE257D">
        <w:t>Figure 1.1</w:t>
      </w:r>
      <w:r w:rsidR="00AF7738">
        <w:t>.1</w:t>
      </w:r>
      <w:r w:rsidRPr="00EE257D">
        <w:t xml:space="preserve"> Google Chrome browser</w:t>
      </w:r>
    </w:p>
    <w:p w14:paraId="2889E2C7" w14:textId="77777777" w:rsidR="00EE257D" w:rsidRPr="00EE257D" w:rsidRDefault="00EE257D" w:rsidP="00EE257D">
      <w:pPr>
        <w:jc w:val="center"/>
      </w:pPr>
    </w:p>
    <w:p w14:paraId="4CCDAFA7" w14:textId="77777777" w:rsidR="00EE257D" w:rsidRDefault="00E81FBB" w:rsidP="00E81FBB">
      <w:r>
        <w:rPr>
          <w:noProof/>
          <w:lang w:val="en-US"/>
        </w:rPr>
        <w:drawing>
          <wp:inline distT="0" distB="0" distL="0" distR="0" wp14:anchorId="7C28E44C" wp14:editId="47CB20E2">
            <wp:extent cx="5731510" cy="2206625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Edg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7ED3" w14:textId="39BC419A" w:rsidR="00EE257D" w:rsidRDefault="00EE257D" w:rsidP="00EE257D">
      <w:pPr>
        <w:jc w:val="center"/>
      </w:pPr>
      <w:r>
        <w:t>Figure 1.</w:t>
      </w:r>
      <w:r w:rsidR="00AF7738">
        <w:t>1.2</w:t>
      </w:r>
      <w:r>
        <w:t xml:space="preserve"> Microsoft Edge browser</w:t>
      </w:r>
    </w:p>
    <w:p w14:paraId="5186205F" w14:textId="77777777" w:rsidR="00EE257D" w:rsidRDefault="00EE257D" w:rsidP="00EE257D">
      <w:pPr>
        <w:jc w:val="center"/>
      </w:pPr>
      <w:r>
        <w:rPr>
          <w:noProof/>
          <w:lang w:val="en-US"/>
        </w:rPr>
        <w:drawing>
          <wp:inline distT="0" distB="0" distL="0" distR="0" wp14:anchorId="56B95FE2" wp14:editId="20A03C84">
            <wp:extent cx="5657850" cy="2514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refox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617" cy="252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AD70" w14:textId="18B13B0B" w:rsidR="00EE257D" w:rsidRDefault="00EE257D" w:rsidP="00EE257D">
      <w:pPr>
        <w:jc w:val="center"/>
      </w:pPr>
      <w:r>
        <w:t>Figure 1</w:t>
      </w:r>
      <w:r w:rsidR="00AF7738">
        <w:t>.1</w:t>
      </w:r>
      <w:r>
        <w:t>.3 Mozilla Firefox browser</w:t>
      </w:r>
    </w:p>
    <w:p w14:paraId="5FCE5BC1" w14:textId="77777777" w:rsidR="00EE257D" w:rsidRDefault="00E81FBB" w:rsidP="00E81FBB">
      <w:r>
        <w:rPr>
          <w:noProof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3E3E5E82" wp14:editId="79BC70C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77435" cy="3562350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UI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A2F28D" w14:textId="54273A43" w:rsidR="00EE257D" w:rsidRDefault="00EE257D" w:rsidP="00EE257D">
      <w:pPr>
        <w:jc w:val="center"/>
      </w:pPr>
      <w:r>
        <w:t xml:space="preserve">Figure </w:t>
      </w:r>
      <w:r w:rsidR="00AF7738">
        <w:t>1.</w:t>
      </w:r>
      <w:r>
        <w:t>2.1 – GUI – Navigation bar, text boxes, buttons, and hyperlinks</w:t>
      </w:r>
    </w:p>
    <w:p w14:paraId="283FD33B" w14:textId="286D8247" w:rsidR="00EE257D" w:rsidRDefault="00EE257D" w:rsidP="00EE257D">
      <w:pPr>
        <w:jc w:val="center"/>
        <w:rPr>
          <w:noProof/>
        </w:rPr>
      </w:pPr>
      <w:r>
        <w:rPr>
          <w:noProof/>
          <w:lang w:val="en-US"/>
        </w:rPr>
        <w:drawing>
          <wp:inline distT="0" distB="0" distL="0" distR="0" wp14:anchorId="4D403E91" wp14:editId="34AD0F47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obile_landscap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 xml:space="preserve">Figure </w:t>
      </w:r>
      <w:r w:rsidR="00AF7738">
        <w:rPr>
          <w:noProof/>
        </w:rPr>
        <w:t>1.</w:t>
      </w:r>
      <w:r>
        <w:rPr>
          <w:noProof/>
        </w:rPr>
        <w:t>3.1 – iOS Mobile landscape mode</w:t>
      </w:r>
    </w:p>
    <w:p w14:paraId="33974744" w14:textId="77777777" w:rsidR="00EE257D" w:rsidRDefault="00EE257D" w:rsidP="00EE257D">
      <w:pPr>
        <w:jc w:val="center"/>
        <w:rPr>
          <w:noProof/>
        </w:rPr>
      </w:pPr>
    </w:p>
    <w:p w14:paraId="4D95C475" w14:textId="77777777" w:rsidR="00EE257D" w:rsidRDefault="00EE257D" w:rsidP="00EE257D">
      <w:pPr>
        <w:jc w:val="center"/>
        <w:rPr>
          <w:noProof/>
        </w:rPr>
      </w:pPr>
    </w:p>
    <w:p w14:paraId="059EA4A8" w14:textId="77777777" w:rsidR="00EE257D" w:rsidRDefault="00EE257D" w:rsidP="00EE257D">
      <w:pPr>
        <w:jc w:val="center"/>
        <w:rPr>
          <w:noProof/>
        </w:rPr>
      </w:pPr>
    </w:p>
    <w:p w14:paraId="321F86F1" w14:textId="77777777" w:rsidR="00EE257D" w:rsidRDefault="00EE257D" w:rsidP="00EE257D">
      <w:pPr>
        <w:jc w:val="center"/>
        <w:rPr>
          <w:noProof/>
        </w:rPr>
      </w:pPr>
    </w:p>
    <w:p w14:paraId="7E889115" w14:textId="77777777" w:rsidR="00EE257D" w:rsidRDefault="00EE257D" w:rsidP="00EE257D">
      <w:pPr>
        <w:jc w:val="center"/>
        <w:rPr>
          <w:noProof/>
        </w:rPr>
      </w:pPr>
    </w:p>
    <w:p w14:paraId="5832C20C" w14:textId="03EB96A2" w:rsidR="00EE257D" w:rsidRDefault="00EE257D" w:rsidP="00EE257D">
      <w:pPr>
        <w:jc w:val="center"/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6E2FDF05" wp14:editId="3D8BC6EA">
            <wp:extent cx="4537850" cy="80676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mobile_portrait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115" cy="80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 xml:space="preserve">Figure </w:t>
      </w:r>
      <w:r w:rsidR="00AF7738">
        <w:rPr>
          <w:noProof/>
        </w:rPr>
        <w:t>1.</w:t>
      </w:r>
      <w:r>
        <w:rPr>
          <w:noProof/>
        </w:rPr>
        <w:t>3.2 – iOS Mobile portrait mode</w:t>
      </w:r>
      <w:r>
        <w:rPr>
          <w:noProof/>
        </w:rPr>
        <w:br/>
      </w:r>
    </w:p>
    <w:p w14:paraId="2E4B2419" w14:textId="5DDCDCE5" w:rsidR="00EE257D" w:rsidRDefault="00EE257D" w:rsidP="00EE257D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65AE1D7" wp14:editId="5796BEFC">
            <wp:extent cx="5731510" cy="4298950"/>
            <wp:effectExtent l="0" t="0" r="254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tablet_landscap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Figure </w:t>
      </w:r>
      <w:r w:rsidR="00AF7738">
        <w:t>1.</w:t>
      </w:r>
      <w:r>
        <w:t>3.3 – iOS tablet landscape mode</w:t>
      </w:r>
    </w:p>
    <w:p w14:paraId="13B48F7A" w14:textId="10BEC549" w:rsidR="00EE257D" w:rsidRDefault="00EE257D" w:rsidP="00FC662B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D29A722" wp14:editId="51FD982B">
            <wp:extent cx="5731510" cy="76422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tablet_portrai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</w:t>
      </w:r>
      <w:r w:rsidR="00AF7738">
        <w:t xml:space="preserve"> 1.</w:t>
      </w:r>
      <w:r>
        <w:t xml:space="preserve">3.4 – iOS tablet </w:t>
      </w:r>
      <w:r w:rsidR="00FC662B">
        <w:t>portrait mode</w:t>
      </w:r>
    </w:p>
    <w:p w14:paraId="10F0FE3C" w14:textId="77777777" w:rsidR="00FC662B" w:rsidRDefault="00E81FBB" w:rsidP="00E81FBB">
      <w:r>
        <w:rPr>
          <w:noProof/>
          <w:lang w:val="en-US"/>
        </w:rPr>
        <w:lastRenderedPageBreak/>
        <w:drawing>
          <wp:inline distT="0" distB="0" distL="0" distR="0" wp14:anchorId="08C39B24" wp14:editId="53236EAC">
            <wp:extent cx="5731510" cy="310324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earch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FF25" w14:textId="6DF2A3C5" w:rsidR="00FC662B" w:rsidRDefault="00FC662B" w:rsidP="00FC662B">
      <w:pPr>
        <w:jc w:val="center"/>
      </w:pPr>
      <w:r>
        <w:t xml:space="preserve">Figure </w:t>
      </w:r>
      <w:r w:rsidR="00AF7738">
        <w:t>1.</w:t>
      </w:r>
      <w:r>
        <w:t xml:space="preserve">4.1 – </w:t>
      </w:r>
      <w:r w:rsidR="00BF3087">
        <w:t>S</w:t>
      </w:r>
      <w:r>
        <w:t>earch function works well with database</w:t>
      </w:r>
    </w:p>
    <w:p w14:paraId="6629DC85" w14:textId="77777777" w:rsidR="00E81FBB" w:rsidRDefault="00E81FBB" w:rsidP="00FC662B">
      <w:pPr>
        <w:jc w:val="center"/>
      </w:pPr>
      <w:r>
        <w:rPr>
          <w:noProof/>
          <w:lang w:val="en-US"/>
        </w:rPr>
        <w:drawing>
          <wp:inline distT="0" distB="0" distL="0" distR="0" wp14:anchorId="115997FA" wp14:editId="3527FCFB">
            <wp:extent cx="5731510" cy="3842385"/>
            <wp:effectExtent l="0" t="0" r="254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how all movies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CF5A" w14:textId="5B9E3593" w:rsidR="00FC662B" w:rsidRDefault="00FC662B" w:rsidP="00FC662B">
      <w:pPr>
        <w:jc w:val="center"/>
      </w:pPr>
      <w:r>
        <w:t xml:space="preserve">Figure </w:t>
      </w:r>
      <w:r w:rsidR="00AF7738">
        <w:t>1.</w:t>
      </w:r>
      <w:r>
        <w:t>4.2 – All movies pages</w:t>
      </w:r>
    </w:p>
    <w:p w14:paraId="1A08A543" w14:textId="77777777" w:rsidR="00215F74" w:rsidRDefault="00215F74" w:rsidP="00FC662B">
      <w:pPr>
        <w:jc w:val="center"/>
      </w:pPr>
    </w:p>
    <w:p w14:paraId="34A8F2E7" w14:textId="15337DDD" w:rsidR="00AF7738" w:rsidRDefault="00AF7738" w:rsidP="00FC662B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A536D0E" wp14:editId="477E543E">
            <wp:extent cx="5731510" cy="4298950"/>
            <wp:effectExtent l="0" t="0" r="2540" b="635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(1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 2.1.1 – Scalability fixed on iOS table landscape mode</w:t>
      </w:r>
      <w:r w:rsidR="002B2DFC">
        <w:br/>
      </w:r>
      <w:r w:rsidR="002B2DFC">
        <w:rPr>
          <w:noProof/>
          <w:lang w:val="en-US"/>
        </w:rPr>
        <w:lastRenderedPageBreak/>
        <w:drawing>
          <wp:inline distT="0" distB="0" distL="0" distR="0" wp14:anchorId="297F6AC6" wp14:editId="3D90E578">
            <wp:extent cx="5731510" cy="7642225"/>
            <wp:effectExtent l="0" t="0" r="2540" b="0"/>
            <wp:docPr id="47" name="Picture 47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44B9" w14:textId="784A1F75" w:rsidR="002B2DFC" w:rsidRDefault="002B2DFC" w:rsidP="00FC662B">
      <w:pPr>
        <w:jc w:val="center"/>
      </w:pPr>
      <w:r>
        <w:t>Figure 2.1.2 – Scalability fixed on iOS table portrait mode</w:t>
      </w:r>
    </w:p>
    <w:p w14:paraId="49A44F27" w14:textId="15EE411B" w:rsidR="002B2DFC" w:rsidRDefault="00AF7738" w:rsidP="00FC662B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27F07E5" wp14:editId="5060CA8C">
            <wp:extent cx="5731510" cy="2646680"/>
            <wp:effectExtent l="0" t="0" r="2540" b="127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(2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DFC">
        <w:br/>
      </w:r>
      <w:r w:rsidR="002B2DFC">
        <w:br/>
        <w:t>Figure 2.1.3 – Scalability fixed on iOS mobile landscape mode</w:t>
      </w:r>
    </w:p>
    <w:p w14:paraId="7BF3B12F" w14:textId="77777777" w:rsidR="008A51A6" w:rsidRDefault="00AF7738" w:rsidP="00FC662B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5871D48" wp14:editId="6933F2BF">
            <wp:extent cx="3690575" cy="7991475"/>
            <wp:effectExtent l="0" t="0" r="5715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(3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214" cy="799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DFC">
        <w:br/>
        <w:t>Figure 2.1.4 – Scalability fixed on iOS mobile portrait mode</w:t>
      </w:r>
    </w:p>
    <w:p w14:paraId="7542A51E" w14:textId="1376635B" w:rsidR="002B2DFC" w:rsidRDefault="008A51A6" w:rsidP="00FC662B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7A578BE" wp14:editId="3D603FDA">
            <wp:extent cx="5731510" cy="3827780"/>
            <wp:effectExtent l="0" t="0" r="2540" b="1270"/>
            <wp:docPr id="55" name="Picture 5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E landscape mod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 2.1.5 – Scalability fixed on browser IE landscape mode</w:t>
      </w:r>
      <w:r>
        <w:br/>
      </w:r>
      <w:r>
        <w:rPr>
          <w:noProof/>
          <w:lang w:val="en-US"/>
        </w:rPr>
        <w:lastRenderedPageBreak/>
        <w:drawing>
          <wp:inline distT="0" distB="0" distL="0" distR="0" wp14:anchorId="380A9D88" wp14:editId="307E53CE">
            <wp:extent cx="3610479" cy="6963747"/>
            <wp:effectExtent l="0" t="0" r="9525" b="8890"/>
            <wp:docPr id="56" name="Picture 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E portrait mod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6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 2.1.6 – Scalability fixed on browser IE portrait mode</w:t>
      </w:r>
      <w:r>
        <w:br/>
      </w:r>
      <w:r>
        <w:rPr>
          <w:noProof/>
          <w:lang w:val="en-US"/>
        </w:rPr>
        <w:lastRenderedPageBreak/>
        <w:drawing>
          <wp:inline distT="0" distB="0" distL="0" distR="0" wp14:anchorId="47A2F10F" wp14:editId="39563276">
            <wp:extent cx="5731510" cy="3727450"/>
            <wp:effectExtent l="0" t="0" r="2540" b="6350"/>
            <wp:docPr id="57" name="Picture 5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irefox landscape mod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Figure 2.1.7 – Scalability fixed on browser </w:t>
      </w:r>
      <w:proofErr w:type="spellStart"/>
      <w:r>
        <w:t>firefox</w:t>
      </w:r>
      <w:proofErr w:type="spellEnd"/>
      <w:r>
        <w:t xml:space="preserve"> landscape mode</w:t>
      </w:r>
      <w:r>
        <w:br/>
      </w:r>
      <w:r>
        <w:rPr>
          <w:noProof/>
          <w:lang w:val="en-US"/>
        </w:rPr>
        <w:lastRenderedPageBreak/>
        <w:drawing>
          <wp:inline distT="0" distB="0" distL="0" distR="0" wp14:anchorId="3E3D3C9B" wp14:editId="4A60727C">
            <wp:extent cx="3829584" cy="6954220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irefox portrait mod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69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 2.1.8 – Scalability fixed on browser IE portrait mode</w:t>
      </w:r>
      <w:r>
        <w:br/>
      </w:r>
      <w:r>
        <w:rPr>
          <w:noProof/>
          <w:lang w:val="en-US"/>
        </w:rPr>
        <w:lastRenderedPageBreak/>
        <w:drawing>
          <wp:inline distT="0" distB="0" distL="0" distR="0" wp14:anchorId="160A27CC" wp14:editId="73629749">
            <wp:extent cx="5731510" cy="4158615"/>
            <wp:effectExtent l="0" t="0" r="2540" b="0"/>
            <wp:docPr id="59" name="Picture 5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hrome browser landscape mode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930">
        <w:br/>
        <w:t>Figure 2.1.9 – Scalability fixed on browser google chrome landscape mode</w:t>
      </w:r>
      <w:r w:rsidR="004E2930">
        <w:br/>
      </w:r>
      <w:r>
        <w:rPr>
          <w:noProof/>
          <w:lang w:val="en-US"/>
        </w:rPr>
        <w:lastRenderedPageBreak/>
        <w:drawing>
          <wp:inline distT="0" distB="0" distL="0" distR="0" wp14:anchorId="42389700" wp14:editId="48B1840D">
            <wp:extent cx="4782217" cy="6897063"/>
            <wp:effectExtent l="0" t="0" r="0" b="0"/>
            <wp:docPr id="60" name="Picture 6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hrome browser portrait mod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68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F85">
        <w:br/>
        <w:t>Figure 2.1.10 – Scalability fixed on browser google chrome portrait mode</w:t>
      </w:r>
      <w:r w:rsidR="002B2DFC">
        <w:br/>
      </w:r>
      <w:r w:rsidR="002B2DFC">
        <w:rPr>
          <w:noProof/>
          <w:lang w:val="en-US"/>
        </w:rPr>
        <w:lastRenderedPageBreak/>
        <w:drawing>
          <wp:inline distT="0" distB="0" distL="0" distR="0" wp14:anchorId="183A593A" wp14:editId="027ED480">
            <wp:extent cx="5731510" cy="2593340"/>
            <wp:effectExtent l="0" t="0" r="254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min login pag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A239" w14:textId="0774DCB6" w:rsidR="0020189E" w:rsidRDefault="002B2DFC" w:rsidP="00FC662B">
      <w:pPr>
        <w:jc w:val="center"/>
      </w:pPr>
      <w:r>
        <w:t>Figure 2.2.1 – Admin login features with username and password – admin/admin</w:t>
      </w:r>
      <w:r>
        <w:br/>
      </w:r>
      <w:r w:rsidR="00AF7738">
        <w:rPr>
          <w:noProof/>
          <w:lang w:val="en-US"/>
        </w:rPr>
        <w:drawing>
          <wp:inline distT="0" distB="0" distL="0" distR="0" wp14:anchorId="6C2E854F" wp14:editId="7924A8AC">
            <wp:extent cx="5731510" cy="2933065"/>
            <wp:effectExtent l="0" t="0" r="2540" b="635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dmin login successful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 2.2.2 – Show subscribed member and member removal once admin logged in</w:t>
      </w:r>
      <w:r>
        <w:br/>
      </w:r>
      <w:r>
        <w:rPr>
          <w:noProof/>
          <w:lang w:val="en-US"/>
        </w:rPr>
        <w:drawing>
          <wp:inline distT="0" distB="0" distL="0" distR="0" wp14:anchorId="2B64B561" wp14:editId="7757A4FD">
            <wp:extent cx="5731510" cy="1625600"/>
            <wp:effectExtent l="0" t="0" r="2540" b="0"/>
            <wp:docPr id="52" name="Picture 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how subscribed members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 2.2.3 – Displayed all members</w:t>
      </w:r>
      <w:r>
        <w:br/>
      </w:r>
      <w:r w:rsidR="0020189E">
        <w:rPr>
          <w:noProof/>
          <w:lang w:val="en-US"/>
        </w:rPr>
        <w:lastRenderedPageBreak/>
        <w:drawing>
          <wp:inline distT="0" distB="0" distL="0" distR="0" wp14:anchorId="6A93689C" wp14:editId="4008AD49">
            <wp:extent cx="5731510" cy="3222625"/>
            <wp:effectExtent l="0" t="0" r="2540" b="0"/>
            <wp:docPr id="50" name="Picture 5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membership subscrib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89E">
        <w:br/>
        <w:t>Figure 2.3.1 – Memberships subscription page</w:t>
      </w:r>
    </w:p>
    <w:p w14:paraId="06D9D0A2" w14:textId="156C34CD" w:rsidR="0020189E" w:rsidRDefault="002B2DFC" w:rsidP="00FC662B">
      <w:pPr>
        <w:jc w:val="center"/>
        <w:rPr>
          <w:noProof/>
        </w:rPr>
      </w:pPr>
      <w:r>
        <w:t xml:space="preserve"> </w:t>
      </w:r>
      <w:r>
        <w:br/>
      </w:r>
      <w:r>
        <w:rPr>
          <w:noProof/>
          <w:lang w:val="en-US"/>
        </w:rPr>
        <w:drawing>
          <wp:inline distT="0" distB="0" distL="0" distR="0" wp14:anchorId="4396D587" wp14:editId="0C8A76C9">
            <wp:extent cx="5731510" cy="3054350"/>
            <wp:effectExtent l="0" t="0" r="2540" b="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member inserted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Figure 2.3.</w:t>
      </w:r>
      <w:r w:rsidR="0020189E">
        <w:rPr>
          <w:noProof/>
        </w:rPr>
        <w:t>2</w:t>
      </w:r>
      <w:r w:rsidR="00C975CE">
        <w:rPr>
          <w:noProof/>
        </w:rPr>
        <w:t xml:space="preserve"> – Member join</w:t>
      </w:r>
      <w:r w:rsidR="00914E7E">
        <w:rPr>
          <w:noProof/>
        </w:rPr>
        <w:t>s</w:t>
      </w:r>
      <w:r w:rsidR="00C975CE">
        <w:rPr>
          <w:noProof/>
        </w:rPr>
        <w:t xml:space="preserve"> subcription added into database succesfully </w:t>
      </w:r>
      <w:r>
        <w:rPr>
          <w:noProof/>
        </w:rPr>
        <w:br/>
      </w:r>
      <w:r w:rsidR="00AF7738">
        <w:rPr>
          <w:noProof/>
          <w:lang w:val="en-US"/>
        </w:rPr>
        <w:lastRenderedPageBreak/>
        <w:drawing>
          <wp:inline distT="0" distB="0" distL="0" distR="0" wp14:anchorId="5F5668C2" wp14:editId="506F20A8">
            <wp:extent cx="5731510" cy="3054350"/>
            <wp:effectExtent l="0" t="0" r="2540" b="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ember inserted 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E7E">
        <w:rPr>
          <w:noProof/>
        </w:rPr>
        <w:br/>
        <w:t>Figure 2.3.</w:t>
      </w:r>
      <w:r w:rsidR="0020189E">
        <w:rPr>
          <w:noProof/>
        </w:rPr>
        <w:t>3</w:t>
      </w:r>
      <w:r w:rsidR="00914E7E">
        <w:rPr>
          <w:noProof/>
        </w:rPr>
        <w:t xml:space="preserve"> – </w:t>
      </w:r>
      <w:r w:rsidR="0020189E">
        <w:rPr>
          <w:noProof/>
        </w:rPr>
        <w:t>Another m</w:t>
      </w:r>
      <w:r w:rsidR="00914E7E">
        <w:rPr>
          <w:noProof/>
        </w:rPr>
        <w:t>ember joins subcription added into database succesfully</w:t>
      </w:r>
      <w:r w:rsidR="0020189E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08898812" wp14:editId="75F64CD1">
            <wp:simplePos x="0" y="0"/>
            <wp:positionH relativeFrom="column">
              <wp:posOffset>0</wp:posOffset>
            </wp:positionH>
            <wp:positionV relativeFrom="paragraph">
              <wp:posOffset>3248025</wp:posOffset>
            </wp:positionV>
            <wp:extent cx="5731510" cy="2289175"/>
            <wp:effectExtent l="0" t="0" r="2540" b="0"/>
            <wp:wrapThrough wrapText="bothSides">
              <wp:wrapPolygon edited="0">
                <wp:start x="0" y="0"/>
                <wp:lineTo x="0" y="21390"/>
                <wp:lineTo x="21538" y="21390"/>
                <wp:lineTo x="21538" y="0"/>
                <wp:lineTo x="0" y="0"/>
              </wp:wrapPolygon>
            </wp:wrapThrough>
            <wp:docPr id="54" name="Picture 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nsubscribe page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189E">
        <w:rPr>
          <w:noProof/>
        </w:rPr>
        <w:br/>
        <w:t>Figure 2.4.1 – Memberships unsubcribe page</w:t>
      </w:r>
      <w:r w:rsidR="00914E7E">
        <w:rPr>
          <w:noProof/>
        </w:rPr>
        <w:br/>
      </w:r>
      <w:r w:rsidR="00AF7738">
        <w:rPr>
          <w:noProof/>
          <w:lang w:val="en-US"/>
        </w:rPr>
        <w:drawing>
          <wp:inline distT="0" distB="0" distL="0" distR="0" wp14:anchorId="0048DC17" wp14:editId="3DC27BD1">
            <wp:extent cx="5731510" cy="2026285"/>
            <wp:effectExtent l="0" t="0" r="2540" b="0"/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unsubscribe mailto admin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89E" w:rsidRPr="0020189E">
        <w:rPr>
          <w:noProof/>
        </w:rPr>
        <w:t xml:space="preserve"> </w:t>
      </w:r>
      <w:r w:rsidR="0020189E">
        <w:rPr>
          <w:noProof/>
        </w:rPr>
        <w:br/>
        <w:t>Figure 2.4.2 – Enter email wanted to unsubcribe and it will prompt a compose mail to the administrator email address in order to unsubscribe on behalf.</w:t>
      </w:r>
    </w:p>
    <w:p w14:paraId="58B8AEAA" w14:textId="6A0362F3" w:rsidR="00215F74" w:rsidRDefault="0020189E" w:rsidP="00FC662B">
      <w:pPr>
        <w:jc w:val="center"/>
      </w:pPr>
      <w:r>
        <w:rPr>
          <w:noProof/>
        </w:rPr>
        <w:lastRenderedPageBreak/>
        <w:br/>
      </w:r>
      <w:r>
        <w:rPr>
          <w:noProof/>
          <w:lang w:val="en-US"/>
        </w:rPr>
        <w:drawing>
          <wp:inline distT="0" distB="0" distL="0" distR="0" wp14:anchorId="5E36789A" wp14:editId="6ABD8721">
            <wp:extent cx="4458322" cy="3105583"/>
            <wp:effectExtent l="0" t="0" r="0" b="0"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receive unsubscribe from member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6AC">
        <w:br/>
        <w:t>Figure 2.4.3 – Administrator email address received unsubscribe email from member.</w:t>
      </w:r>
    </w:p>
    <w:p w14:paraId="1EF7F054" w14:textId="7EDCE74A" w:rsidR="00305595" w:rsidRDefault="00305595">
      <w:r>
        <w:br w:type="page"/>
      </w:r>
    </w:p>
    <w:p w14:paraId="7BA20155" w14:textId="6B215469" w:rsidR="005C3AC9" w:rsidRDefault="005C3AC9">
      <w:r>
        <w:rPr>
          <w:noProof/>
          <w:lang w:val="en-US"/>
        </w:rPr>
        <w:lastRenderedPageBreak/>
        <w:drawing>
          <wp:inline distT="0" distB="0" distL="0" distR="0" wp14:anchorId="1D6F594B" wp14:editId="47DFADF4">
            <wp:extent cx="5731510" cy="3234690"/>
            <wp:effectExtent l="0" t="0" r="254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3A20" w14:textId="0914C624" w:rsidR="005C3AC9" w:rsidRDefault="005C3AC9" w:rsidP="005C3AC9">
      <w:pPr>
        <w:jc w:val="center"/>
      </w:pPr>
      <w:r>
        <w:t>Figure 3.1.1 – Searched movies with rating feature added (like and dislikes)</w:t>
      </w:r>
    </w:p>
    <w:p w14:paraId="7D01F6F7" w14:textId="2D5AA16C" w:rsidR="005C3AC9" w:rsidRDefault="005C3AC9" w:rsidP="005C3AC9">
      <w:pPr>
        <w:jc w:val="center"/>
      </w:pPr>
      <w:r>
        <w:rPr>
          <w:noProof/>
          <w:lang w:val="en-US"/>
        </w:rPr>
        <w:drawing>
          <wp:inline distT="0" distB="0" distL="0" distR="0" wp14:anchorId="15FF4852" wp14:editId="264E8540">
            <wp:extent cx="5731510" cy="202247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766B" w14:textId="521B8D2F" w:rsidR="005C3AC9" w:rsidRDefault="005C3AC9" w:rsidP="005C3AC9">
      <w:pPr>
        <w:jc w:val="center"/>
      </w:pPr>
      <w:r>
        <w:rPr>
          <w:noProof/>
          <w:lang w:val="en-US"/>
        </w:rPr>
        <w:drawing>
          <wp:inline distT="0" distB="0" distL="0" distR="0" wp14:anchorId="089C9D08" wp14:editId="4C22120E">
            <wp:extent cx="5731510" cy="192595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25B6" w14:textId="5DB87D79" w:rsidR="005C3AC9" w:rsidRDefault="005C3AC9" w:rsidP="005C3AC9">
      <w:pPr>
        <w:jc w:val="center"/>
      </w:pPr>
      <w:proofErr w:type="gramStart"/>
      <w:r>
        <w:t>Figures  3.1.2</w:t>
      </w:r>
      <w:proofErr w:type="gramEnd"/>
      <w:r>
        <w:t xml:space="preserve"> – Dynamic graphs of Top 10 liked &amp; Disliked movies</w:t>
      </w:r>
    </w:p>
    <w:p w14:paraId="09B264F3" w14:textId="17AEA18A" w:rsidR="00211117" w:rsidRDefault="00211117" w:rsidP="005C3AC9">
      <w:pPr>
        <w:jc w:val="center"/>
      </w:pPr>
    </w:p>
    <w:p w14:paraId="2177EE32" w14:textId="1C039ED3" w:rsidR="00211117" w:rsidRDefault="00211117" w:rsidP="005C3AC9">
      <w:pPr>
        <w:jc w:val="center"/>
      </w:pPr>
    </w:p>
    <w:p w14:paraId="51F0CCCF" w14:textId="1DEDF7F8" w:rsidR="00211117" w:rsidRDefault="00211117" w:rsidP="005C3AC9">
      <w:pPr>
        <w:jc w:val="center"/>
      </w:pPr>
    </w:p>
    <w:p w14:paraId="4D4EA59B" w14:textId="05E5ECEE" w:rsidR="00211117" w:rsidRDefault="00211117" w:rsidP="005C3AC9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648F3CA" wp14:editId="312F7D47">
            <wp:extent cx="5731510" cy="209804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1BA9" w14:textId="50589FE8" w:rsidR="00211117" w:rsidRDefault="00211117" w:rsidP="005C3AC9">
      <w:pPr>
        <w:jc w:val="center"/>
      </w:pPr>
      <w:r>
        <w:t xml:space="preserve">Figure 3.2.1 – User groups login function Admin and ACME </w:t>
      </w:r>
      <w:proofErr w:type="gramStart"/>
      <w:r>
        <w:t>Personnel</w:t>
      </w:r>
      <w:r w:rsidR="00373D77">
        <w:t>(</w:t>
      </w:r>
      <w:proofErr w:type="gramEnd"/>
      <w:r w:rsidR="00373D77">
        <w:t>Admin view)</w:t>
      </w:r>
    </w:p>
    <w:p w14:paraId="72FB70B4" w14:textId="7D14F31E" w:rsidR="00373D77" w:rsidRDefault="00373D77" w:rsidP="005C3AC9">
      <w:pPr>
        <w:jc w:val="center"/>
      </w:pPr>
      <w:r>
        <w:rPr>
          <w:noProof/>
          <w:lang w:val="en-US"/>
        </w:rPr>
        <w:drawing>
          <wp:inline distT="0" distB="0" distL="0" distR="0" wp14:anchorId="00CB8A4D" wp14:editId="7502877E">
            <wp:extent cx="5731510" cy="198882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38F4" w14:textId="58521EFD" w:rsidR="00373D77" w:rsidRDefault="00373D77" w:rsidP="00373D77">
      <w:pPr>
        <w:jc w:val="center"/>
      </w:pPr>
      <w:r>
        <w:t xml:space="preserve">Figure 3.2.2 – User groups login function Admin and ACME </w:t>
      </w:r>
      <w:proofErr w:type="gramStart"/>
      <w:r>
        <w:t>Personnel(</w:t>
      </w:r>
      <w:proofErr w:type="gramEnd"/>
      <w:r>
        <w:t>ACME Personnel view)</w:t>
      </w:r>
    </w:p>
    <w:p w14:paraId="27BFB9F7" w14:textId="77777777" w:rsidR="00373D77" w:rsidRDefault="00373D77" w:rsidP="005C3AC9">
      <w:pPr>
        <w:jc w:val="center"/>
      </w:pPr>
    </w:p>
    <w:p w14:paraId="744A2079" w14:textId="604C7D00" w:rsidR="00211117" w:rsidRDefault="00211117" w:rsidP="005C3AC9">
      <w:pPr>
        <w:jc w:val="center"/>
      </w:pPr>
      <w:r>
        <w:rPr>
          <w:noProof/>
          <w:lang w:val="en-US"/>
        </w:rPr>
        <w:drawing>
          <wp:inline distT="0" distB="0" distL="0" distR="0" wp14:anchorId="4C489CC8" wp14:editId="18B37A9A">
            <wp:extent cx="3038475" cy="13811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61EE" w14:textId="540CD5C6" w:rsidR="00211117" w:rsidRDefault="00211117" w:rsidP="005C3AC9">
      <w:pPr>
        <w:jc w:val="center"/>
      </w:pPr>
      <w:r>
        <w:t>Figure 3.2.</w:t>
      </w:r>
      <w:r w:rsidR="00373D77">
        <w:t>3</w:t>
      </w:r>
      <w:r>
        <w:t xml:space="preserve"> – Login failed message of the wrong user groups credentials.</w:t>
      </w:r>
    </w:p>
    <w:p w14:paraId="0B71EBCB" w14:textId="77777777" w:rsidR="007A559F" w:rsidRDefault="007A559F" w:rsidP="005C3AC9">
      <w:pPr>
        <w:jc w:val="center"/>
      </w:pPr>
    </w:p>
    <w:p w14:paraId="5C3EFCAA" w14:textId="4D0C6887" w:rsidR="007A559F" w:rsidRDefault="007A559F" w:rsidP="005C3AC9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14E71AF" wp14:editId="13C099FB">
            <wp:extent cx="5731510" cy="5601335"/>
            <wp:effectExtent l="0" t="0" r="254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Admin_Privileges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 3.3.1 – Admin user groups creation</w:t>
      </w:r>
    </w:p>
    <w:p w14:paraId="459E9730" w14:textId="10707F65" w:rsidR="005117D4" w:rsidRDefault="007A559F" w:rsidP="007A559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584FE8D" wp14:editId="4CFCBA8F">
            <wp:extent cx="5731510" cy="3154045"/>
            <wp:effectExtent l="0" t="0" r="2540" b="8255"/>
            <wp:docPr id="68" name="Picture 6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assword_Strength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Figure 3.3.2 – Password strength requirement</w:t>
      </w:r>
    </w:p>
    <w:p w14:paraId="46D3FC8A" w14:textId="77777777" w:rsidR="005117D4" w:rsidRDefault="005117D4">
      <w:r>
        <w:br w:type="page"/>
      </w:r>
    </w:p>
    <w:p w14:paraId="47A8AA52" w14:textId="760B1571" w:rsidR="00F231C5" w:rsidRDefault="0092407F" w:rsidP="0092407F">
      <w:pPr>
        <w:pStyle w:val="Heading1"/>
      </w:pPr>
      <w:bookmarkStart w:id="16" w:name="_Toc26823476"/>
      <w:r w:rsidRPr="0092407F">
        <w:lastRenderedPageBreak/>
        <w:t>Web C</w:t>
      </w:r>
      <w:r>
        <w:t>ontent Accessibility Guidelines (</w:t>
      </w:r>
      <w:r w:rsidR="00F231C5">
        <w:t>WCAG</w:t>
      </w:r>
      <w:r>
        <w:t>)</w:t>
      </w:r>
      <w:r w:rsidR="00F231C5">
        <w:t xml:space="preserve"> Requirement testing</w:t>
      </w:r>
      <w:bookmarkEnd w:id="16"/>
    </w:p>
    <w:p w14:paraId="09DFB414" w14:textId="3A1D7290" w:rsidR="00F231C5" w:rsidRPr="00F231C5" w:rsidRDefault="00F231C5" w:rsidP="00F231C5">
      <w:pPr>
        <w:rPr>
          <w:b/>
          <w:bCs/>
        </w:rPr>
      </w:pPr>
      <w:r>
        <w:rPr>
          <w:b/>
          <w:bCs/>
        </w:rPr>
        <w:t>Tooltips</w:t>
      </w:r>
      <w:r w:rsidRPr="00F231C5">
        <w:rPr>
          <w:b/>
          <w:bCs/>
        </w:rPr>
        <w:t xml:space="preserve"> for all buttons when move over.</w:t>
      </w:r>
    </w:p>
    <w:p w14:paraId="639A5CFD" w14:textId="77777777" w:rsidR="00AA0A7E" w:rsidRDefault="00AA0A7E" w:rsidP="007A559F">
      <w:pPr>
        <w:jc w:val="center"/>
      </w:pPr>
      <w:r>
        <w:rPr>
          <w:noProof/>
          <w:lang w:val="en-US"/>
        </w:rPr>
        <w:drawing>
          <wp:inline distT="0" distB="0" distL="0" distR="0" wp14:anchorId="3F694A63" wp14:editId="455799F9">
            <wp:extent cx="2105025" cy="23907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549B" w14:textId="48898F67" w:rsidR="00AA0A7E" w:rsidRDefault="00AA0A7E" w:rsidP="007A559F">
      <w:pPr>
        <w:jc w:val="center"/>
      </w:pPr>
      <w:r>
        <w:rPr>
          <w:noProof/>
          <w:lang w:val="en-US"/>
        </w:rPr>
        <w:drawing>
          <wp:inline distT="0" distB="0" distL="0" distR="0" wp14:anchorId="1858701E" wp14:editId="5745BBA1">
            <wp:extent cx="5731510" cy="889000"/>
            <wp:effectExtent l="0" t="0" r="254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67846A6" wp14:editId="64B41F5E">
            <wp:extent cx="5731510" cy="810895"/>
            <wp:effectExtent l="0" t="0" r="254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5A6D674" wp14:editId="00F05833">
            <wp:extent cx="2409822" cy="18669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46553" cy="197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A48C8E7" wp14:editId="45501E2F">
            <wp:extent cx="4048125" cy="169545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9F54" w14:textId="2ACCCAFA" w:rsidR="00AA0A7E" w:rsidRDefault="00AA0A7E" w:rsidP="007A559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05B5B6A" wp14:editId="6BCEC4E7">
            <wp:extent cx="1752600" cy="18288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A780" w14:textId="16C0D741" w:rsidR="00AA0A7E" w:rsidRDefault="00AA0A7E" w:rsidP="007A559F">
      <w:pPr>
        <w:jc w:val="center"/>
      </w:pPr>
      <w:r>
        <w:rPr>
          <w:noProof/>
          <w:lang w:val="en-US"/>
        </w:rPr>
        <w:drawing>
          <wp:inline distT="0" distB="0" distL="0" distR="0" wp14:anchorId="3B53E487" wp14:editId="1C72DD7F">
            <wp:extent cx="2162175" cy="18764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DED2" w14:textId="4D8C1279" w:rsidR="005117D4" w:rsidRDefault="005117D4">
      <w:pPr>
        <w:rPr>
          <w:b/>
          <w:bCs/>
        </w:rPr>
      </w:pPr>
    </w:p>
    <w:p w14:paraId="3252E9DD" w14:textId="7C2ADF6A" w:rsidR="00F231C5" w:rsidRDefault="00F231C5" w:rsidP="00F231C5">
      <w:pPr>
        <w:rPr>
          <w:b/>
          <w:bCs/>
        </w:rPr>
      </w:pPr>
      <w:r w:rsidRPr="00F231C5">
        <w:rPr>
          <w:b/>
          <w:bCs/>
        </w:rPr>
        <w:t>Labelled text in textbox</w:t>
      </w:r>
    </w:p>
    <w:p w14:paraId="50A5A633" w14:textId="7FB3B2A5" w:rsidR="00F231C5" w:rsidRDefault="00F231C5" w:rsidP="00F231C5">
      <w:r>
        <w:rPr>
          <w:noProof/>
          <w:lang w:val="en-US"/>
        </w:rPr>
        <w:drawing>
          <wp:inline distT="0" distB="0" distL="0" distR="0" wp14:anchorId="1F9A1593" wp14:editId="60A2ED3B">
            <wp:extent cx="1790700" cy="1854274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54720" cy="192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73BB" w14:textId="11AD8BB8" w:rsidR="005117D4" w:rsidRDefault="005117D4">
      <w:r>
        <w:br w:type="page"/>
      </w:r>
    </w:p>
    <w:p w14:paraId="5E3FE6C1" w14:textId="5874F77E" w:rsidR="00F231C5" w:rsidRDefault="00F231C5" w:rsidP="00F231C5">
      <w:pPr>
        <w:rPr>
          <w:b/>
          <w:bCs/>
        </w:rPr>
      </w:pPr>
      <w:r w:rsidRPr="00F231C5">
        <w:rPr>
          <w:b/>
          <w:bCs/>
        </w:rPr>
        <w:lastRenderedPageBreak/>
        <w:t xml:space="preserve">Error </w:t>
      </w:r>
      <w:r w:rsidR="004D16AD">
        <w:rPr>
          <w:b/>
          <w:bCs/>
        </w:rPr>
        <w:t>e</w:t>
      </w:r>
      <w:r w:rsidRPr="00F231C5">
        <w:rPr>
          <w:b/>
          <w:bCs/>
        </w:rPr>
        <w:t xml:space="preserve">xplanation is shown when user makes a mistake </w:t>
      </w:r>
    </w:p>
    <w:p w14:paraId="464CD1AB" w14:textId="370BE43E" w:rsidR="00F231C5" w:rsidRPr="00F231C5" w:rsidRDefault="00F231C5" w:rsidP="00F231C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1041B87" wp14:editId="15A0BCEC">
            <wp:extent cx="2200275" cy="2952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DD1C" w14:textId="1A478274" w:rsidR="00F231C5" w:rsidRDefault="00F231C5" w:rsidP="00F231C5">
      <w:r>
        <w:rPr>
          <w:noProof/>
          <w:lang w:val="en-US"/>
        </w:rPr>
        <w:drawing>
          <wp:inline distT="0" distB="0" distL="0" distR="0" wp14:anchorId="3975417C" wp14:editId="625E06F0">
            <wp:extent cx="4391025" cy="265747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2993" w14:textId="29C8E369" w:rsidR="005117D4" w:rsidRDefault="005117D4" w:rsidP="00F231C5">
      <w:pPr>
        <w:rPr>
          <w:b/>
          <w:bCs/>
        </w:rPr>
      </w:pPr>
      <w:r>
        <w:rPr>
          <w:b/>
          <w:bCs/>
        </w:rPr>
        <w:br w:type="page"/>
      </w:r>
    </w:p>
    <w:p w14:paraId="44646246" w14:textId="018A20F9" w:rsidR="004D16AD" w:rsidRDefault="004D16AD" w:rsidP="00F231C5">
      <w:pPr>
        <w:rPr>
          <w:b/>
          <w:bCs/>
        </w:rPr>
      </w:pPr>
      <w:r w:rsidRPr="004D16AD">
        <w:rPr>
          <w:b/>
          <w:bCs/>
        </w:rPr>
        <w:lastRenderedPageBreak/>
        <w:t>All link found in our website have an alt text - this makes the link clear (</w:t>
      </w:r>
      <w:proofErr w:type="spellStart"/>
      <w:r w:rsidRPr="004D16AD">
        <w:rPr>
          <w:b/>
          <w:bCs/>
        </w:rPr>
        <w:t>eg</w:t>
      </w:r>
      <w:proofErr w:type="spellEnd"/>
      <w:r w:rsidRPr="004D16AD">
        <w:rPr>
          <w:b/>
          <w:bCs/>
        </w:rPr>
        <w:t>: Go back and Search again)</w:t>
      </w:r>
    </w:p>
    <w:p w14:paraId="287B91E0" w14:textId="3AE47293" w:rsidR="005117D4" w:rsidRDefault="005117D4" w:rsidP="00F231C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8FE2421" wp14:editId="18BCCB13">
            <wp:extent cx="2381250" cy="14954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4D90" w14:textId="1AC8F89B" w:rsidR="005117D4" w:rsidRDefault="005117D4" w:rsidP="00F231C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1516B09" wp14:editId="5B842703">
            <wp:extent cx="2286000" cy="28479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1466" w14:textId="4156196F" w:rsidR="005117D4" w:rsidRPr="004D16AD" w:rsidRDefault="005117D4" w:rsidP="00F231C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1F1A7D62" wp14:editId="5648EC12">
            <wp:extent cx="3676650" cy="141922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5787" w14:textId="09CE9E93" w:rsidR="007A559F" w:rsidRDefault="001D20A7" w:rsidP="001D20A7">
      <w:r>
        <w:br w:type="page"/>
      </w:r>
    </w:p>
    <w:p w14:paraId="56A63196" w14:textId="4B53FB83" w:rsidR="005117D4" w:rsidRDefault="005117D4" w:rsidP="001D20A7">
      <w:pPr>
        <w:rPr>
          <w:b/>
          <w:bCs/>
        </w:rPr>
      </w:pPr>
      <w:r w:rsidRPr="005117D4">
        <w:rPr>
          <w:b/>
          <w:bCs/>
        </w:rPr>
        <w:lastRenderedPageBreak/>
        <w:t>Separated navigation menus</w:t>
      </w:r>
    </w:p>
    <w:p w14:paraId="6FE4BD62" w14:textId="618AE6F0" w:rsidR="005117D4" w:rsidRDefault="005117D4" w:rsidP="001D20A7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89F784D" wp14:editId="0C96876E">
            <wp:extent cx="5731510" cy="812165"/>
            <wp:effectExtent l="0" t="0" r="2540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6E63" w14:textId="77777777" w:rsidR="005117D4" w:rsidRDefault="005117D4">
      <w:pPr>
        <w:rPr>
          <w:b/>
          <w:bCs/>
        </w:rPr>
      </w:pPr>
      <w:r>
        <w:rPr>
          <w:b/>
          <w:bCs/>
        </w:rPr>
        <w:br w:type="page"/>
      </w:r>
    </w:p>
    <w:bookmarkStart w:id="17" w:name="_Toc26823477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972833286"/>
        <w:docPartObj>
          <w:docPartGallery w:val="Bibliographies"/>
          <w:docPartUnique/>
        </w:docPartObj>
      </w:sdtPr>
      <w:sdtEndPr/>
      <w:sdtContent>
        <w:p w14:paraId="36064D47" w14:textId="77777777" w:rsidR="00215F74" w:rsidRDefault="00215F74">
          <w:pPr>
            <w:pStyle w:val="Heading1"/>
          </w:pPr>
          <w:r>
            <w:t>Bibliography</w:t>
          </w:r>
          <w:bookmarkEnd w:id="17"/>
        </w:p>
        <w:sdt>
          <w:sdtPr>
            <w:id w:val="111145805"/>
            <w:bibliography/>
          </w:sdtPr>
          <w:sdtEndPr/>
          <w:sdtContent>
            <w:p w14:paraId="2ACF6FBD" w14:textId="77777777" w:rsidR="00FD3578" w:rsidRDefault="00215F74" w:rsidP="00FD3578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FD3578">
                <w:rPr>
                  <w:i/>
                  <w:iCs/>
                  <w:noProof/>
                </w:rPr>
                <w:t>360 Logica</w:t>
              </w:r>
              <w:r w:rsidR="00FD3578">
                <w:rPr>
                  <w:noProof/>
                </w:rPr>
                <w:t>. (n.d.). Retrieved from https://www.360logica.com/blog/regression-testing-vs-functional-testing/</w:t>
              </w:r>
            </w:p>
            <w:p w14:paraId="72FE826B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CITE Managed Services</w:t>
              </w:r>
              <w:r>
                <w:rPr>
                  <w:noProof/>
                </w:rPr>
                <w:t>. (n.d.). Retrieved from http://www.citems.com.au/?page_id=84</w:t>
              </w:r>
            </w:p>
            <w:p w14:paraId="28DE3E21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Guru 99</w:t>
              </w:r>
              <w:r>
                <w:rPr>
                  <w:noProof/>
                </w:rPr>
                <w:t>. (n.d.). Retrieved from https://www.guru99.com/accessibility-testing.html</w:t>
              </w:r>
            </w:p>
            <w:p w14:paraId="71024A2F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Guru 99</w:t>
              </w:r>
              <w:r>
                <w:rPr>
                  <w:noProof/>
                </w:rPr>
                <w:t>. (n.d.). Retrieved from https://www.guru99.com/compatibility-testing.html</w:t>
              </w:r>
            </w:p>
            <w:p w14:paraId="7FE4D0E0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Guru 99</w:t>
              </w:r>
              <w:r>
                <w:rPr>
                  <w:noProof/>
                </w:rPr>
                <w:t>. (n.d.). Retrieved from Performance Testing: https://www.guru99.com/performance-testing.html</w:t>
              </w:r>
            </w:p>
            <w:p w14:paraId="082E1F7C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Guru 99</w:t>
              </w:r>
              <w:r>
                <w:rPr>
                  <w:noProof/>
                </w:rPr>
                <w:t>. (n.d.). Retrieved from Configuration Testing: https://www.guru99.com/configuration-testing.html</w:t>
              </w:r>
            </w:p>
            <w:p w14:paraId="6C7A8022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Guru 99</w:t>
              </w:r>
              <w:r>
                <w:rPr>
                  <w:noProof/>
                </w:rPr>
                <w:t>. (n.d.). Retrieved from Security Testing: https://www.guru99.com/what-is-security-testing.html</w:t>
              </w:r>
            </w:p>
            <w:p w14:paraId="32927903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Professional QA</w:t>
              </w:r>
              <w:r>
                <w:rPr>
                  <w:noProof/>
                </w:rPr>
                <w:t>. (n.d.). Retrieved from http://www.professionalqa.com/gui-testing-vs-usability-testing</w:t>
              </w:r>
            </w:p>
            <w:p w14:paraId="383927DB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Software Testing Help</w:t>
              </w:r>
              <w:r>
                <w:rPr>
                  <w:noProof/>
                </w:rPr>
                <w:t>. (n.d.). Retrieved from Localization and Internationalization: https://www.softwaretestinghelp.com/localization-and-internationalization-testing/</w:t>
              </w:r>
            </w:p>
            <w:p w14:paraId="03BAC624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Techopedia</w:t>
              </w:r>
              <w:r>
                <w:rPr>
                  <w:noProof/>
                </w:rPr>
                <w:t>. (n.d.). Retrieved from UAT: https://www.techopedia.com/definition/3887/user-acceptance-testing-uat</w:t>
              </w:r>
            </w:p>
            <w:p w14:paraId="2F5014CB" w14:textId="77777777" w:rsidR="00FD3578" w:rsidRDefault="00FD3578" w:rsidP="00FD357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Wikipedia</w:t>
              </w:r>
              <w:r>
                <w:rPr>
                  <w:noProof/>
                </w:rPr>
                <w:t>. (n.d.). Retrieved from System Integration Testing: https://en.wikipedia.org/wiki/System_integration_testing</w:t>
              </w:r>
            </w:p>
            <w:p w14:paraId="2E3A6EB0" w14:textId="77777777" w:rsidR="00215F74" w:rsidRDefault="00215F74" w:rsidP="00FD3578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12B51F98" w14:textId="32B62376" w:rsidR="00305595" w:rsidRDefault="00305595">
      <w:r>
        <w:br w:type="page"/>
      </w:r>
    </w:p>
    <w:p w14:paraId="4989D2E6" w14:textId="77777777" w:rsidR="00FD3578" w:rsidRDefault="00FD3578" w:rsidP="00FD3578">
      <w:pPr>
        <w:pStyle w:val="Heading1"/>
      </w:pPr>
      <w:bookmarkStart w:id="18" w:name="_Glossary_of_Term"/>
      <w:bookmarkStart w:id="19" w:name="_Toc26823478"/>
      <w:bookmarkEnd w:id="18"/>
      <w:r>
        <w:lastRenderedPageBreak/>
        <w:t>Glossary</w:t>
      </w:r>
      <w:r w:rsidR="00BF5062">
        <w:t xml:space="preserve"> of Term</w:t>
      </w:r>
      <w:bookmarkEnd w:id="19"/>
    </w:p>
    <w:p w14:paraId="476CA2BD" w14:textId="77777777" w:rsidR="00830933" w:rsidRDefault="00FD3578" w:rsidP="00FD3578">
      <w:r w:rsidRPr="00BF5062">
        <w:rPr>
          <w:b/>
        </w:rPr>
        <w:t>System Integration Testing (SIT)</w:t>
      </w:r>
      <w:r w:rsidR="00BF5062">
        <w:t xml:space="preserve"> </w:t>
      </w:r>
      <w:r w:rsidR="00830933">
        <w:t>–</w:t>
      </w:r>
      <w:r w:rsidR="00BF5062">
        <w:t xml:space="preserve"> </w:t>
      </w:r>
      <w:r w:rsidR="00830933">
        <w:t>This is a software solution designed to deliver instructional content.</w:t>
      </w:r>
    </w:p>
    <w:p w14:paraId="2DABF6B1" w14:textId="77777777" w:rsidR="00FD3578" w:rsidRDefault="00FD3578" w:rsidP="00FD3578">
      <w:r w:rsidRPr="00BF5062">
        <w:rPr>
          <w:b/>
        </w:rPr>
        <w:t xml:space="preserve">User </w:t>
      </w:r>
      <w:r w:rsidR="009E272B" w:rsidRPr="00BF5062">
        <w:rPr>
          <w:b/>
        </w:rPr>
        <w:t>A</w:t>
      </w:r>
      <w:r w:rsidRPr="00BF5062">
        <w:rPr>
          <w:b/>
        </w:rPr>
        <w:t>cceptance Testing</w:t>
      </w:r>
      <w:r w:rsidR="009E272B" w:rsidRPr="00BF5062">
        <w:rPr>
          <w:b/>
        </w:rPr>
        <w:t xml:space="preserve"> (UAT)</w:t>
      </w:r>
      <w:r w:rsidR="00BF5062">
        <w:rPr>
          <w:b/>
        </w:rPr>
        <w:t xml:space="preserve"> </w:t>
      </w:r>
      <w:r w:rsidR="00BF3087">
        <w:t>–</w:t>
      </w:r>
      <w:r w:rsidR="00830933">
        <w:t xml:space="preserve"> This is last phase of the software testing process. During this phase, actual software users test the software to make sure it can handle required tasks in real-world scenarios, according to specifications.</w:t>
      </w:r>
    </w:p>
    <w:p w14:paraId="3923A976" w14:textId="77777777" w:rsidR="00BF3087" w:rsidRPr="00830933" w:rsidRDefault="00BF3087" w:rsidP="00FD3578">
      <w:r>
        <w:rPr>
          <w:b/>
        </w:rPr>
        <w:t>Graphic User Interface (GUI)</w:t>
      </w:r>
      <w:r w:rsidR="00830933">
        <w:t xml:space="preserve"> – This is a form of user interface that allows users to interact with electronic devices through graphical icons and audio indicator.</w:t>
      </w:r>
    </w:p>
    <w:p w14:paraId="2828E072" w14:textId="77777777" w:rsidR="00BF3087" w:rsidRPr="00830933" w:rsidRDefault="00830933" w:rsidP="00FD3578">
      <w:r>
        <w:rPr>
          <w:b/>
        </w:rPr>
        <w:t xml:space="preserve">Structured Query Language (MySQL) </w:t>
      </w:r>
      <w:r>
        <w:t xml:space="preserve">- This is an open-source relational database management system. Its name is a combination of “My”, the name of co-founder Michael </w:t>
      </w:r>
      <w:proofErr w:type="spellStart"/>
      <w:r>
        <w:t>Widenius’s</w:t>
      </w:r>
      <w:proofErr w:type="spellEnd"/>
      <w:r>
        <w:t xml:space="preserve"> daughter, and “SQL”, the abbreviation for Structured Query Language.</w:t>
      </w:r>
    </w:p>
    <w:p w14:paraId="43374151" w14:textId="77777777" w:rsidR="00830933" w:rsidRPr="00830933" w:rsidRDefault="00830933" w:rsidP="00FD3578">
      <w:r>
        <w:rPr>
          <w:b/>
        </w:rPr>
        <w:t xml:space="preserve">Hypertext Mark-up Language (HTML) </w:t>
      </w:r>
      <w:r>
        <w:t>– This is the standard mark-up language for documents designed to be displayed in a web browser.</w:t>
      </w:r>
    </w:p>
    <w:p w14:paraId="39D19A57" w14:textId="2DBB9952" w:rsidR="00BF3087" w:rsidRDefault="00830933" w:rsidP="00FD3578">
      <w:r>
        <w:rPr>
          <w:b/>
        </w:rPr>
        <w:t>Hypertext Pre-processor (PHP)</w:t>
      </w:r>
      <w:r>
        <w:t xml:space="preserve"> – This is a general-purpose programming language originally designed for web development.</w:t>
      </w:r>
    </w:p>
    <w:p w14:paraId="10F5B6FC" w14:textId="1F0EC2A9" w:rsidR="00026D6A" w:rsidRPr="007413D3" w:rsidRDefault="00026D6A" w:rsidP="00FD3578">
      <w:r w:rsidRPr="00026D6A">
        <w:rPr>
          <w:b/>
        </w:rPr>
        <w:t>Web Content Accessibility Guidelines (WCAG)</w:t>
      </w:r>
      <w:r w:rsidRPr="00026D6A">
        <w:t xml:space="preserve"> – This are part of a series of web accessibility guidelines published by the Web Accessibility Initiative (WAI) of the World Wide Web Consortium (W3C).</w:t>
      </w:r>
      <w:bookmarkStart w:id="20" w:name="_GoBack"/>
      <w:bookmarkEnd w:id="20"/>
    </w:p>
    <w:sectPr w:rsidR="00026D6A" w:rsidRPr="007413D3" w:rsidSect="009F13E3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D14ADD1" w14:textId="77777777" w:rsidR="00DE753C" w:rsidRDefault="00DE753C" w:rsidP="008B0E56">
      <w:pPr>
        <w:spacing w:after="0" w:line="240" w:lineRule="auto"/>
      </w:pPr>
      <w:r>
        <w:separator/>
      </w:r>
    </w:p>
  </w:endnote>
  <w:endnote w:type="continuationSeparator" w:id="0">
    <w:p w14:paraId="78275B5C" w14:textId="77777777" w:rsidR="00DE753C" w:rsidRDefault="00DE753C" w:rsidP="008B0E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8188191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65B27DB" w14:textId="5C995273" w:rsidR="00BF3087" w:rsidRDefault="00BF3087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26D6A">
          <w:rPr>
            <w:noProof/>
          </w:rPr>
          <w:t>31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214DE1D" w14:textId="77777777" w:rsidR="005727E9" w:rsidRDefault="005727E9" w:rsidP="009F13E3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614650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011090E" w14:textId="77777777" w:rsidR="005727E9" w:rsidRDefault="00026D6A">
        <w:pPr>
          <w:pStyle w:val="Footer"/>
          <w:jc w:val="center"/>
        </w:pPr>
      </w:p>
    </w:sdtContent>
  </w:sdt>
  <w:p w14:paraId="689524AB" w14:textId="77777777" w:rsidR="005727E9" w:rsidRDefault="005727E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7777C38" w14:textId="77777777" w:rsidR="00DE753C" w:rsidRDefault="00DE753C" w:rsidP="008B0E56">
      <w:pPr>
        <w:spacing w:after="0" w:line="240" w:lineRule="auto"/>
      </w:pPr>
      <w:r>
        <w:separator/>
      </w:r>
    </w:p>
  </w:footnote>
  <w:footnote w:type="continuationSeparator" w:id="0">
    <w:p w14:paraId="00C33A18" w14:textId="77777777" w:rsidR="00DE753C" w:rsidRDefault="00DE753C" w:rsidP="008B0E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55135CC" w14:textId="28D11F02" w:rsidR="006779AC" w:rsidRDefault="006779AC">
    <w:pPr>
      <w:pStyle w:val="Header"/>
    </w:pPr>
    <w:r>
      <w:t xml:space="preserve">Sprint </w:t>
    </w:r>
    <w:r w:rsidR="00C00B94">
      <w:t>Two</w:t>
    </w:r>
    <w:r>
      <w:tab/>
      <w:t>Software Development Testing Plan</w:t>
    </w:r>
    <w:r>
      <w:tab/>
    </w:r>
    <w:r w:rsidR="00C00B94">
      <w:t>17</w:t>
    </w:r>
    <w:r>
      <w:rPr>
        <w:vertAlign w:val="superscript"/>
      </w:rPr>
      <w:t xml:space="preserve"> </w:t>
    </w:r>
    <w:r>
      <w:t>November 2019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CE8CBB2" w14:textId="3E336041" w:rsidR="005727E9" w:rsidRDefault="005727E9">
    <w:pPr>
      <w:pStyle w:val="Header"/>
    </w:pPr>
    <w:r>
      <w:t xml:space="preserve">Sprint </w:t>
    </w:r>
    <w:r w:rsidR="003C395A">
      <w:t>Two</w:t>
    </w:r>
    <w:r>
      <w:tab/>
      <w:t>Software Development Testing Plan</w:t>
    </w:r>
    <w:r w:rsidR="003C395A">
      <w:tab/>
      <w:t>17</w:t>
    </w:r>
    <w:r>
      <w:rPr>
        <w:vertAlign w:val="superscript"/>
      </w:rPr>
      <w:t xml:space="preserve"> </w:t>
    </w:r>
    <w:r>
      <w:t>November 2019</w: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916E3"/>
    <w:multiLevelType w:val="hybridMultilevel"/>
    <w:tmpl w:val="690C7D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7E62AC"/>
    <w:multiLevelType w:val="hybridMultilevel"/>
    <w:tmpl w:val="7514F0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613E2F"/>
    <w:multiLevelType w:val="hybridMultilevel"/>
    <w:tmpl w:val="7DDAAB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071599"/>
    <w:multiLevelType w:val="hybridMultilevel"/>
    <w:tmpl w:val="5476AC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3702A4"/>
    <w:multiLevelType w:val="hybridMultilevel"/>
    <w:tmpl w:val="18D06C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633662"/>
    <w:multiLevelType w:val="hybridMultilevel"/>
    <w:tmpl w:val="F09AFCDE"/>
    <w:lvl w:ilvl="0" w:tplc="37A08384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C65426"/>
    <w:multiLevelType w:val="hybridMultilevel"/>
    <w:tmpl w:val="17C64B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9B3504"/>
    <w:multiLevelType w:val="hybridMultilevel"/>
    <w:tmpl w:val="17EE85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6CA62F5"/>
    <w:multiLevelType w:val="hybridMultilevel"/>
    <w:tmpl w:val="569ABF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5"/>
  </w:num>
  <w:num w:numId="4">
    <w:abstractNumId w:val="1"/>
  </w:num>
  <w:num w:numId="5">
    <w:abstractNumId w:val="4"/>
  </w:num>
  <w:num w:numId="6">
    <w:abstractNumId w:val="0"/>
  </w:num>
  <w:num w:numId="7">
    <w:abstractNumId w:val="7"/>
  </w:num>
  <w:num w:numId="8">
    <w:abstractNumId w:val="6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17C3"/>
    <w:rsid w:val="00026D6A"/>
    <w:rsid w:val="000551BE"/>
    <w:rsid w:val="000651F5"/>
    <w:rsid w:val="000A4AE1"/>
    <w:rsid w:val="000C552D"/>
    <w:rsid w:val="000D351E"/>
    <w:rsid w:val="00126193"/>
    <w:rsid w:val="001B16DE"/>
    <w:rsid w:val="001C1BFC"/>
    <w:rsid w:val="001D20A7"/>
    <w:rsid w:val="0020189E"/>
    <w:rsid w:val="00211117"/>
    <w:rsid w:val="002140E8"/>
    <w:rsid w:val="00215F74"/>
    <w:rsid w:val="0026227A"/>
    <w:rsid w:val="00264CFC"/>
    <w:rsid w:val="002B2DFC"/>
    <w:rsid w:val="002C2C08"/>
    <w:rsid w:val="002D28CB"/>
    <w:rsid w:val="002D7564"/>
    <w:rsid w:val="002F21C1"/>
    <w:rsid w:val="00305595"/>
    <w:rsid w:val="00326D94"/>
    <w:rsid w:val="00355B23"/>
    <w:rsid w:val="00373D77"/>
    <w:rsid w:val="0038743F"/>
    <w:rsid w:val="00390691"/>
    <w:rsid w:val="003C395A"/>
    <w:rsid w:val="003D7EE8"/>
    <w:rsid w:val="004062DB"/>
    <w:rsid w:val="00425383"/>
    <w:rsid w:val="00452DB7"/>
    <w:rsid w:val="00473B74"/>
    <w:rsid w:val="004D16AD"/>
    <w:rsid w:val="004E2930"/>
    <w:rsid w:val="004F17C3"/>
    <w:rsid w:val="005117D4"/>
    <w:rsid w:val="00526916"/>
    <w:rsid w:val="00532006"/>
    <w:rsid w:val="00543D4D"/>
    <w:rsid w:val="005727E9"/>
    <w:rsid w:val="00583FB0"/>
    <w:rsid w:val="005C3AC9"/>
    <w:rsid w:val="00607367"/>
    <w:rsid w:val="00611FAF"/>
    <w:rsid w:val="00620711"/>
    <w:rsid w:val="006673DB"/>
    <w:rsid w:val="006779AC"/>
    <w:rsid w:val="006A577F"/>
    <w:rsid w:val="006C1DB3"/>
    <w:rsid w:val="006E2017"/>
    <w:rsid w:val="00715CCD"/>
    <w:rsid w:val="007413D3"/>
    <w:rsid w:val="007A559F"/>
    <w:rsid w:val="007B6608"/>
    <w:rsid w:val="00806C55"/>
    <w:rsid w:val="00830933"/>
    <w:rsid w:val="008537DC"/>
    <w:rsid w:val="008759A4"/>
    <w:rsid w:val="008866F0"/>
    <w:rsid w:val="008A51A6"/>
    <w:rsid w:val="008B0E56"/>
    <w:rsid w:val="008C4E8F"/>
    <w:rsid w:val="008C53B3"/>
    <w:rsid w:val="008E40DF"/>
    <w:rsid w:val="00914E7E"/>
    <w:rsid w:val="009173EE"/>
    <w:rsid w:val="00922FDC"/>
    <w:rsid w:val="0092407F"/>
    <w:rsid w:val="00973B57"/>
    <w:rsid w:val="0099301C"/>
    <w:rsid w:val="009A14FA"/>
    <w:rsid w:val="009A3881"/>
    <w:rsid w:val="009E272B"/>
    <w:rsid w:val="009E7168"/>
    <w:rsid w:val="009F13E3"/>
    <w:rsid w:val="00A21074"/>
    <w:rsid w:val="00A46913"/>
    <w:rsid w:val="00A736AC"/>
    <w:rsid w:val="00AA0A7E"/>
    <w:rsid w:val="00AC4690"/>
    <w:rsid w:val="00AC72EE"/>
    <w:rsid w:val="00AD334E"/>
    <w:rsid w:val="00AF7738"/>
    <w:rsid w:val="00B04C0D"/>
    <w:rsid w:val="00B55FCA"/>
    <w:rsid w:val="00B82E5D"/>
    <w:rsid w:val="00BB448A"/>
    <w:rsid w:val="00BC2F85"/>
    <w:rsid w:val="00BD2136"/>
    <w:rsid w:val="00BE07B3"/>
    <w:rsid w:val="00BF3087"/>
    <w:rsid w:val="00BF5062"/>
    <w:rsid w:val="00C00B94"/>
    <w:rsid w:val="00C30484"/>
    <w:rsid w:val="00C975CE"/>
    <w:rsid w:val="00CA1602"/>
    <w:rsid w:val="00CE27C4"/>
    <w:rsid w:val="00D27B35"/>
    <w:rsid w:val="00D42B6D"/>
    <w:rsid w:val="00DA7166"/>
    <w:rsid w:val="00DB2025"/>
    <w:rsid w:val="00DE40FC"/>
    <w:rsid w:val="00DE4C37"/>
    <w:rsid w:val="00DE753C"/>
    <w:rsid w:val="00E07D2C"/>
    <w:rsid w:val="00E300B0"/>
    <w:rsid w:val="00E622FA"/>
    <w:rsid w:val="00E65917"/>
    <w:rsid w:val="00E81FBB"/>
    <w:rsid w:val="00E86948"/>
    <w:rsid w:val="00EB75B0"/>
    <w:rsid w:val="00ED277F"/>
    <w:rsid w:val="00EE257D"/>
    <w:rsid w:val="00EF574E"/>
    <w:rsid w:val="00F231C5"/>
    <w:rsid w:val="00F368E0"/>
    <w:rsid w:val="00F46B7A"/>
    <w:rsid w:val="00F60D4C"/>
    <w:rsid w:val="00F87D8C"/>
    <w:rsid w:val="00FA1632"/>
    <w:rsid w:val="00FA479F"/>
    <w:rsid w:val="00FC662B"/>
    <w:rsid w:val="00FD06F9"/>
    <w:rsid w:val="00FD3578"/>
    <w:rsid w:val="00FF5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26BBB76F"/>
  <w15:chartTrackingRefBased/>
  <w15:docId w15:val="{4716D27E-6A8D-4BD1-A741-27CDBDDCC0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0E5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4C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2538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694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B0E5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B0E5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8B0E5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TOC">
    <w:name w:val="TOC"/>
    <w:basedOn w:val="Heading1"/>
    <w:link w:val="TOCChar"/>
    <w:qFormat/>
    <w:rsid w:val="008B0E56"/>
  </w:style>
  <w:style w:type="paragraph" w:styleId="Header">
    <w:name w:val="header"/>
    <w:basedOn w:val="Normal"/>
    <w:link w:val="HeaderChar"/>
    <w:uiPriority w:val="99"/>
    <w:unhideWhenUsed/>
    <w:rsid w:val="008B0E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TOCChar">
    <w:name w:val="TOC Char"/>
    <w:basedOn w:val="Heading1Char"/>
    <w:link w:val="TOC"/>
    <w:rsid w:val="008B0E5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erChar">
    <w:name w:val="Header Char"/>
    <w:basedOn w:val="DefaultParagraphFont"/>
    <w:link w:val="Header"/>
    <w:uiPriority w:val="99"/>
    <w:rsid w:val="008B0E56"/>
  </w:style>
  <w:style w:type="paragraph" w:styleId="Footer">
    <w:name w:val="footer"/>
    <w:basedOn w:val="Normal"/>
    <w:link w:val="FooterChar"/>
    <w:uiPriority w:val="99"/>
    <w:unhideWhenUsed/>
    <w:rsid w:val="008B0E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0E56"/>
  </w:style>
  <w:style w:type="character" w:customStyle="1" w:styleId="Heading2Char">
    <w:name w:val="Heading 2 Char"/>
    <w:basedOn w:val="DefaultParagraphFont"/>
    <w:link w:val="Heading2"/>
    <w:uiPriority w:val="9"/>
    <w:rsid w:val="00DE4C3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DE4C37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368E0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4062DB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F60D4C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60D4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D06F9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42538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1C1B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620711"/>
    <w:rPr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6948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22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227A"/>
    <w:rPr>
      <w:rFonts w:ascii="Segoe UI" w:hAnsi="Segoe UI" w:cs="Segoe UI"/>
      <w:sz w:val="18"/>
      <w:szCs w:val="18"/>
    </w:rPr>
  </w:style>
  <w:style w:type="paragraph" w:customStyle="1" w:styleId="paragraph">
    <w:name w:val="paragraph"/>
    <w:basedOn w:val="Normal"/>
    <w:rsid w:val="00355B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customStyle="1" w:styleId="normaltextrun">
    <w:name w:val="normaltextrun"/>
    <w:basedOn w:val="DefaultParagraphFont"/>
    <w:rsid w:val="00355B23"/>
  </w:style>
  <w:style w:type="character" w:customStyle="1" w:styleId="eop">
    <w:name w:val="eop"/>
    <w:basedOn w:val="DefaultParagraphFont"/>
    <w:rsid w:val="00355B23"/>
  </w:style>
  <w:style w:type="character" w:customStyle="1" w:styleId="advancedproofingissue">
    <w:name w:val="advancedproofingissue"/>
    <w:basedOn w:val="DefaultParagraphFont"/>
    <w:rsid w:val="00355B23"/>
  </w:style>
  <w:style w:type="character" w:customStyle="1" w:styleId="spellingerror">
    <w:name w:val="spellingerror"/>
    <w:basedOn w:val="DefaultParagraphFont"/>
    <w:rsid w:val="00355B23"/>
  </w:style>
  <w:style w:type="character" w:customStyle="1" w:styleId="contextualspellingandgrammarerror">
    <w:name w:val="contextualspellingandgrammarerror"/>
    <w:basedOn w:val="DefaultParagraphFont"/>
    <w:rsid w:val="00355B23"/>
  </w:style>
  <w:style w:type="paragraph" w:styleId="Bibliography">
    <w:name w:val="Bibliography"/>
    <w:basedOn w:val="Normal"/>
    <w:next w:val="Normal"/>
    <w:uiPriority w:val="37"/>
    <w:unhideWhenUsed/>
    <w:rsid w:val="00215F74"/>
  </w:style>
  <w:style w:type="character" w:customStyle="1" w:styleId="UnresolvedMention">
    <w:name w:val="Unresolved Mention"/>
    <w:basedOn w:val="DefaultParagraphFont"/>
    <w:uiPriority w:val="99"/>
    <w:semiHidden/>
    <w:unhideWhenUsed/>
    <w:rsid w:val="00BF506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00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09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6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5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4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8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6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8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7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5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0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59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52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92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1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9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3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59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2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96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25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73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14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94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34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39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11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62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8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12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7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61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9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8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35686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160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458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8040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855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262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61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30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280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4786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960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7459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5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1307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823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9139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62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1412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955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2702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32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8325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644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4835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302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9033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059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1803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3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313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233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059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798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919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03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7042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818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7571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221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9739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653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7425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458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4060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411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5518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147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5418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88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8892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7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477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691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943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908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6676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00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4963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268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2905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649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6433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511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764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975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4776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148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320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44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658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957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6891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670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2119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183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6551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838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422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527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0436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9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4151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92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4760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78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422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2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9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1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33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5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6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3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5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4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7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5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7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7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0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3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38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7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2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0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8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7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2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7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20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0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3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Report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CIT</b:Tag>
    <b:SourceType>InternetSite</b:SourceType>
    <b:Guid>{BC5DADB9-C9D7-4BF2-9A3A-F230BA270CD6}</b:Guid>
    <b:Title>CITE Managed Services</b:Title>
    <b:URL>http://www.citems.com.au/?page_id=84</b:URL>
    <b:RefOrder>11</b:RefOrder>
  </b:Source>
  <b:Source>
    <b:Tag>360</b:Tag>
    <b:SourceType>InternetSite</b:SourceType>
    <b:Guid>{A3478594-11F5-419F-A891-C0E6EB880B3A}</b:Guid>
    <b:Title>360 Logica</b:Title>
    <b:URL>https://www.360logica.com/blog/regression-testing-vs-functional-testing/</b:URL>
    <b:RefOrder>1</b:RefOrder>
  </b:Source>
  <b:Source>
    <b:Tag>Pro</b:Tag>
    <b:SourceType>InternetSite</b:SourceType>
    <b:Guid>{4B957F8D-CDE5-42DB-91E8-6CB10BFB7148}</b:Guid>
    <b:Title>Professional QA</b:Title>
    <b:URL>http://www.professionalqa.com/gui-testing-vs-usability-testing</b:URL>
    <b:RefOrder>2</b:RefOrder>
  </b:Source>
  <b:Source>
    <b:Tag>Gur</b:Tag>
    <b:SourceType>InternetSite</b:SourceType>
    <b:Guid>{A4E6200E-29AD-40EA-BA25-B554CA942789}</b:Guid>
    <b:Title>Guru 99</b:Title>
    <b:URL>https://www.guru99.com/accessibility-testing.html</b:URL>
    <b:RefOrder>3</b:RefOrder>
  </b:Source>
  <b:Source>
    <b:Tag>Gur1</b:Tag>
    <b:SourceType>InternetSite</b:SourceType>
    <b:Guid>{70ACD7F1-24A8-4933-96E3-E8620DACD847}</b:Guid>
    <b:Title>Guru 99</b:Title>
    <b:URL>https://www.guru99.com/compatibility-testing.html</b:URL>
    <b:RefOrder>4</b:RefOrder>
  </b:Source>
  <b:Source>
    <b:Tag>Gur2</b:Tag>
    <b:SourceType>InternetSite</b:SourceType>
    <b:Guid>{10FC9085-108C-45F2-9E41-F29A20439603}</b:Guid>
    <b:Title>Guru 99</b:Title>
    <b:InternetSiteTitle>Performance Testing</b:InternetSiteTitle>
    <b:URL>https://www.guru99.com/performance-testing.html</b:URL>
    <b:RefOrder>5</b:RefOrder>
  </b:Source>
  <b:Source>
    <b:Tag>Gur3</b:Tag>
    <b:SourceType>InternetSite</b:SourceType>
    <b:Guid>{35ED22AF-0C46-40D5-AC5F-B04E387EEDB8}</b:Guid>
    <b:Title>Guru 99</b:Title>
    <b:InternetSiteTitle>Configuration Testing</b:InternetSiteTitle>
    <b:URL>https://www.guru99.com/configuration-testing.html</b:URL>
    <b:RefOrder>6</b:RefOrder>
  </b:Source>
  <b:Source>
    <b:Tag>Wik</b:Tag>
    <b:SourceType>InternetSite</b:SourceType>
    <b:Guid>{8ABCD507-CA11-46E7-871B-51F4B7BA5149}</b:Guid>
    <b:Title>Wikipedia</b:Title>
    <b:InternetSiteTitle>System Integration Testing</b:InternetSiteTitle>
    <b:URL>https://en.wikipedia.org/wiki/System_integration_testing</b:URL>
    <b:RefOrder>7</b:RefOrder>
  </b:Source>
  <b:Source>
    <b:Tag>Gur4</b:Tag>
    <b:SourceType>InternetSite</b:SourceType>
    <b:Guid>{61D4A142-CB70-4459-8F22-54EE1588C941}</b:Guid>
    <b:Title>Guru 99</b:Title>
    <b:InternetSiteTitle>Security Testing</b:InternetSiteTitle>
    <b:URL>https://www.guru99.com/what-is-security-testing.html</b:URL>
    <b:RefOrder>8</b:RefOrder>
  </b:Source>
  <b:Source>
    <b:Tag>Sof</b:Tag>
    <b:SourceType>InternetSite</b:SourceType>
    <b:Guid>{CEAC2D38-D90B-4AA1-9D87-90A68185E3D7}</b:Guid>
    <b:Title>Software Testing Help</b:Title>
    <b:InternetSiteTitle>Localization and Internationalization</b:InternetSiteTitle>
    <b:URL>https://www.softwaretestinghelp.com/localization-and-internationalization-testing/</b:URL>
    <b:RefOrder>9</b:RefOrder>
  </b:Source>
  <b:Source>
    <b:Tag>Tec</b:Tag>
    <b:SourceType>InternetSite</b:SourceType>
    <b:Guid>{44D26971-B04A-4ABB-BF04-901DD581835C}</b:Guid>
    <b:Title>Techopedia</b:Title>
    <b:InternetSiteTitle>UAT</b:InternetSiteTitle>
    <b:URL>https://www.techopedia.com/definition/3887/user-acceptance-testing-uat</b:URL>
    <b:RefOrder>10</b:RefOrder>
  </b:Source>
</b:Sources>
</file>

<file path=customXml/itemProps1.xml><?xml version="1.0" encoding="utf-8"?>
<ds:datastoreItem xmlns:ds="http://schemas.openxmlformats.org/officeDocument/2006/customXml" ds:itemID="{6366125C-DF25-42E5-BA57-44CA4BB943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ReportTemplate.dotx</Template>
  <TotalTime>2</TotalTime>
  <Pages>35</Pages>
  <Words>1705</Words>
  <Characters>9723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Business Resources</vt:lpstr>
    </vt:vector>
  </TitlesOfParts>
  <Company>SOUTH METROPOLITAN TAFE</Company>
  <LinksUpToDate>false</LinksUpToDate>
  <CharactersWithSpaces>11406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Business Resources</dc:title>
  <dc:subject>Rapid Application Development</dc:subject>
  <dc:creator>ACME Entertainment Pty Ltd</dc:creator>
  <cp:keywords/>
  <dc:description/>
  <cp:lastModifiedBy>CITE</cp:lastModifiedBy>
  <cp:revision>4</cp:revision>
  <dcterms:created xsi:type="dcterms:W3CDTF">2019-12-09T14:39:00Z</dcterms:created>
  <dcterms:modified xsi:type="dcterms:W3CDTF">2019-12-10T01:40:00Z</dcterms:modified>
</cp:coreProperties>
</file>