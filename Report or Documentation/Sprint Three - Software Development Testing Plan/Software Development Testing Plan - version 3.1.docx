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4922280" w:displacedByCustomXml="next"/>
    <w:bookmarkEnd w:id="0" w:displacedByCustomXml="next"/>
    <w:bookmarkStart w:id="1" w:name="_Toc25609382" w:displacedByCustomXml="next"/>
    <w:sdt>
      <w:sdtPr>
        <w:rPr>
          <w:rFonts w:eastAsiaTheme="minorHAnsi"/>
          <w:sz w:val="26"/>
          <w:szCs w:val="26"/>
        </w:rPr>
        <w:id w:val="-426502968"/>
        <w:docPartObj>
          <w:docPartGallery w:val="Cover Pages"/>
          <w:docPartUnique/>
        </w:docPartObj>
      </w:sdtPr>
      <w:sdtEndPr>
        <w:rPr>
          <w:rFonts w:eastAsiaTheme="majorEastAsia"/>
        </w:rPr>
      </w:sdtEndPr>
      <w:sdtContent>
        <w:p w14:paraId="586A6FA8" w14:textId="77777777" w:rsidR="008B0E56" w:rsidRDefault="00355B23" w:rsidP="003C395A">
          <w:pPr>
            <w:pStyle w:val="TOC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91AD43F" wp14:editId="554D4A2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86250" cy="204787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86250" cy="2047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2F71E" w14:textId="77777777" w:rsidR="005727E9" w:rsidRPr="00355B23" w:rsidRDefault="005727E9" w:rsidP="00355B23">
                                <w:pPr>
                                  <w:spacing w:after="0" w:line="240" w:lineRule="auto"/>
                                  <w:textAlignment w:val="baseline"/>
                                  <w:rPr>
                                    <w:rFonts w:ascii="Segoe UI" w:eastAsia="Times New Roman" w:hAnsi="Segoe UI" w:cs="Segoe UI"/>
                                    <w:sz w:val="72"/>
                                    <w:szCs w:val="72"/>
                                    <w:lang w:eastAsia="zh-CN"/>
                                  </w:rPr>
                                </w:pP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val="en-US" w:eastAsia="zh-CN"/>
                                  </w:rPr>
                                  <w:t>Software Development Testing Plan</w:t>
                                </w: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eastAsia="zh-CN"/>
                                  </w:rPr>
                                  <w:t> </w:t>
                                </w:r>
                              </w:p>
                              <w:p w14:paraId="104F1C5C" w14:textId="77777777" w:rsidR="005727E9" w:rsidRDefault="00D6427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sz w:val="36"/>
                                        <w:szCs w:val="36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1AD43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0;width:337.5pt;height:161.2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" filled="f" stroked="f" strokeweight=".5pt">
                    <v:textbox inset="0,0,0,0">
                      <w:txbxContent>
                        <w:p w14:paraId="5982F71E" w14:textId="77777777" w:rsidR="005727E9" w:rsidRPr="00355B23" w:rsidRDefault="005727E9" w:rsidP="00355B23">
                          <w:pPr>
                            <w:spacing w:after="0" w:line="240" w:lineRule="auto"/>
                            <w:textAlignment w:val="baseline"/>
                            <w:rPr>
                              <w:rFonts w:ascii="Segoe UI" w:eastAsia="Times New Roman" w:hAnsi="Segoe UI" w:cs="Segoe UI"/>
                              <w:sz w:val="72"/>
                              <w:szCs w:val="72"/>
                              <w:lang w:eastAsia="zh-CN"/>
                            </w:rPr>
                          </w:pP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val="en-US" w:eastAsia="zh-CN"/>
                            </w:rPr>
                            <w:t>Software Development Testing Plan</w:t>
                          </w: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eastAsia="zh-CN"/>
                            </w:rPr>
                            <w:t> </w:t>
                          </w:r>
                        </w:p>
                        <w:p w14:paraId="104F1C5C" w14:textId="77777777" w:rsidR="005727E9" w:rsidRDefault="00D6427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sz w:val="36"/>
                                  <w:szCs w:val="36"/>
                                </w:rPr>
                                <w:t>Rapid Application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22AF22" wp14:editId="7AA5739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2226B1" w14:textId="723859BC" w:rsidR="005727E9" w:rsidRPr="00355B23" w:rsidRDefault="00C00B94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17</w:t>
                                  </w:r>
                                  <w:r w:rsidR="005727E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/11/2019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22AF22" id="Group 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vGWSQAAIc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p w14:paraId="7A2226B1" w14:textId="723859BC" w:rsidR="005727E9" w:rsidRPr="00355B23" w:rsidRDefault="00C00B94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17</w:t>
                            </w:r>
                            <w:r w:rsidR="005727E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/11/2019</w:t>
                            </w:r>
                          </w:p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4FF8DD" wp14:editId="6F0B191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353682" w14:textId="77777777" w:rsidR="005727E9" w:rsidRDefault="00D64272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ACME Entertainment Pty Ltd</w:t>
                                    </w:r>
                                  </w:sdtContent>
                                </w:sdt>
                              </w:p>
                              <w:p w14:paraId="7678F516" w14:textId="77777777" w:rsidR="005727E9" w:rsidRPr="00355B23" w:rsidRDefault="00D64272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AU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SOUTH METROPOLITAN TAFE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4FF8DD" id="Text Box 32" o:spid="_x0000_s105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Q5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/A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EDEEOX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4A353682" w14:textId="77777777" w:rsidR="005727E9" w:rsidRDefault="00D64272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ACME Entertainment Pty Ltd</w:t>
                              </w:r>
                            </w:sdtContent>
                          </w:sdt>
                        </w:p>
                        <w:p w14:paraId="7678F516" w14:textId="77777777" w:rsidR="005727E9" w:rsidRPr="00355B23" w:rsidRDefault="00D64272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AU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SOUTH METROPOLITAN TAFE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bookmarkEnd w:id="1"/>
        </w:p>
        <w:p w14:paraId="064A644A" w14:textId="77777777" w:rsidR="008B0E56" w:rsidRDefault="008B0E56">
          <w:pPr>
            <w:sectPr w:rsidR="008B0E56" w:rsidSect="008B0E56">
              <w:headerReference w:type="default" r:id="rId8"/>
              <w:footerReference w:type="default" r:id="rId9"/>
              <w:headerReference w:type="first" r:id="rId10"/>
              <w:footerReference w:type="first" r:id="rId11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AU"/>
            </w:rPr>
            <w:id w:val="-128087109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EF61FB4" w14:textId="77777777" w:rsidR="00355B23" w:rsidRDefault="00355B23">
              <w:pPr>
                <w:pStyle w:val="TOCHeading"/>
              </w:pPr>
              <w:r>
                <w:t>Table of Contents</w:t>
              </w:r>
            </w:p>
            <w:p w14:paraId="5B4A95F7" w14:textId="0D9FB77D" w:rsidR="009A14FA" w:rsidRDefault="00355B23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5609382" w:history="1"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_Toc25609382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0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5767F953" w14:textId="3C2D10E7" w:rsidR="009A14FA" w:rsidRDefault="00D64272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3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Overview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_Toc25609383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4AD4C1C3" w14:textId="495312C3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4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Functional and Regression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_Toc25609384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5F1A4329" w14:textId="7357C5D5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5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GUI and Usability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_Toc25609385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0D8F5643" w14:textId="2D22060F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6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Accessibility 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_Toc25609386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4EECFE10" w14:textId="15FD773E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7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Compatibility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_Toc25609387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74DB8EB7" w14:textId="58CE0190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8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Performance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_Toc25609388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25FEF9B1" w14:textId="0F756100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89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Installation / Configuration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_Toc25609389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41BDD4D7" w14:textId="578D4A20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0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System Integration Testing (SIT)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_Toc25609390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2A9B1845" w14:textId="6063BCC5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1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Security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_Toc25609391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1AFED294" w14:textId="7ED28E6F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2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Internationalization / Localization Testing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_Toc25609392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3CE1447E" w14:textId="1B018656" w:rsidR="009A14FA" w:rsidRDefault="00D64272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3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User Acceptance Testing (UAT)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_Toc25609393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3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290D6F9D" w14:textId="2DB15DF6" w:rsidR="009A14FA" w:rsidRDefault="00D64272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4" w:history="1">
                <w:r w:rsidR="009A14FA" w:rsidRPr="003C12B4">
                  <w:rPr>
                    <w:rStyle w:val="Hyperlink"/>
                    <w:noProof/>
                    <w:lang w:val="en-US" w:eastAsia="zh-CN"/>
                  </w:rPr>
                  <w:t>Testing Table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_Toc25609394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3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037FABB6" w14:textId="47C24B7D" w:rsidR="009A14FA" w:rsidRDefault="00D64272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5" w:history="1">
                <w:r w:rsidR="009A14FA" w:rsidRPr="003C12B4">
                  <w:rPr>
                    <w:rStyle w:val="Hyperlink"/>
                    <w:noProof/>
                  </w:rPr>
                  <w:t>Screenshot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_Toc25609395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4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53EB1824" w14:textId="6CAD7AD9" w:rsidR="009A14FA" w:rsidRDefault="00D64272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6" w:history="1">
                <w:r w:rsidR="009A14FA" w:rsidRPr="003C12B4">
                  <w:rPr>
                    <w:rStyle w:val="Hyperlink"/>
                    <w:noProof/>
                  </w:rPr>
                  <w:t>Bibliography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_Toc25609396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28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7D0A11AA" w14:textId="3A44B2D6" w:rsidR="009A14FA" w:rsidRDefault="00D64272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5609397" w:history="1">
                <w:r w:rsidR="009A14FA" w:rsidRPr="003C12B4">
                  <w:rPr>
                    <w:rStyle w:val="Hyperlink"/>
                    <w:noProof/>
                  </w:rPr>
                  <w:t>Glossary of Term</w:t>
                </w:r>
                <w:r w:rsidR="009A14FA">
                  <w:rPr>
                    <w:noProof/>
                    <w:webHidden/>
                  </w:rPr>
                  <w:tab/>
                </w:r>
                <w:r w:rsidR="009A14FA">
                  <w:rPr>
                    <w:noProof/>
                    <w:webHidden/>
                  </w:rPr>
                  <w:fldChar w:fldCharType="begin"/>
                </w:r>
                <w:r w:rsidR="009A14FA">
                  <w:rPr>
                    <w:noProof/>
                    <w:webHidden/>
                  </w:rPr>
                  <w:instrText xml:space="preserve"> PAGEREF _Toc25609397 \h </w:instrText>
                </w:r>
                <w:r w:rsidR="009A14FA">
                  <w:rPr>
                    <w:noProof/>
                    <w:webHidden/>
                  </w:rPr>
                </w:r>
                <w:r w:rsidR="009A14FA">
                  <w:rPr>
                    <w:noProof/>
                    <w:webHidden/>
                  </w:rPr>
                  <w:fldChar w:fldCharType="separate"/>
                </w:r>
                <w:r w:rsidR="009A14FA">
                  <w:rPr>
                    <w:noProof/>
                    <w:webHidden/>
                  </w:rPr>
                  <w:t>29</w:t>
                </w:r>
                <w:r w:rsidR="009A14FA">
                  <w:rPr>
                    <w:noProof/>
                    <w:webHidden/>
                  </w:rPr>
                  <w:fldChar w:fldCharType="end"/>
                </w:r>
              </w:hyperlink>
            </w:p>
            <w:p w14:paraId="3A760CA1" w14:textId="065498E1" w:rsidR="00355B23" w:rsidRDefault="00355B2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5DCF42B2" w14:textId="77777777" w:rsidR="00FD06F9" w:rsidRDefault="00FD06F9">
          <w:pPr>
            <w:rPr>
              <w:b/>
              <w:bCs/>
              <w:noProof/>
            </w:rPr>
          </w:pPr>
        </w:p>
        <w:p w14:paraId="733E8811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40F6F9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DCD76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E3C0A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06A812C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EA5E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A2C0BD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6CE032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5AD74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02049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77762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9FD0A8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B893A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AA763AE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2A7D72A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BF62EA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E680EE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90FF4F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43604D8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764AD2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C52C2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E0DB6B2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F26C35F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7B99C74E" w14:textId="77777777" w:rsidR="00355B23" w:rsidRPr="00355B23" w:rsidRDefault="00806C55" w:rsidP="00355B23">
          <w:pPr>
            <w:pStyle w:val="Heading1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2" w:name="_Toc25609383"/>
          <w:r>
            <w:rPr>
              <w:lang w:val="en-US" w:eastAsia="zh-CN"/>
            </w:rPr>
            <w:lastRenderedPageBreak/>
            <w:t>O</w:t>
          </w:r>
          <w:r w:rsidR="00355B23" w:rsidRPr="00355B23">
            <w:rPr>
              <w:lang w:val="en-US" w:eastAsia="zh-CN"/>
            </w:rPr>
            <w:t>verview</w:t>
          </w:r>
          <w:bookmarkEnd w:id="2"/>
          <w:r w:rsidR="00355B23" w:rsidRPr="00355B23">
            <w:rPr>
              <w:lang w:val="en-US" w:eastAsia="zh-CN"/>
            </w:rPr>
            <w:t> </w:t>
          </w:r>
        </w:p>
        <w:p w14:paraId="557FE642" w14:textId="77777777" w:rsidR="00DA7166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355B23">
            <w:rPr>
              <w:rFonts w:eastAsia="Times New Roman" w:cstheme="minorHAnsi"/>
              <w:lang w:val="en-US" w:eastAsia="zh-CN"/>
            </w:rPr>
            <w:t xml:space="preserve">This Software Development Testing Plan (SDTP) is used to </w:t>
          </w:r>
          <w:r w:rsidR="002D28CB">
            <w:rPr>
              <w:rFonts w:eastAsia="Times New Roman" w:cstheme="minorHAnsi"/>
              <w:lang w:val="en-US" w:eastAsia="zh-CN"/>
            </w:rPr>
            <w:t>test out</w:t>
          </w:r>
          <w:r w:rsidRPr="00355B23">
            <w:rPr>
              <w:rFonts w:eastAsia="Times New Roman" w:cstheme="minorHAnsi"/>
              <w:lang w:val="en-US" w:eastAsia="zh-CN"/>
            </w:rPr>
            <w:t xml:space="preserve"> the features </w:t>
          </w:r>
          <w:r w:rsidR="002D28CB">
            <w:rPr>
              <w:rFonts w:eastAsia="Times New Roman" w:cstheme="minorHAnsi"/>
              <w:lang w:val="en-US" w:eastAsia="zh-CN"/>
            </w:rPr>
            <w:t xml:space="preserve">and functionality </w:t>
          </w:r>
          <w:r w:rsidRPr="00355B23">
            <w:rPr>
              <w:rFonts w:eastAsia="Times New Roman" w:cstheme="minorHAnsi"/>
              <w:lang w:val="en-US" w:eastAsia="zh-CN"/>
            </w:rPr>
            <w:t>of the Responsive Design</w:t>
          </w:r>
          <w:r w:rsidR="0099301C">
            <w:rPr>
              <w:rFonts w:eastAsia="Times New Roman" w:cstheme="minorHAnsi"/>
              <w:lang w:val="en-US" w:eastAsia="zh-CN"/>
            </w:rPr>
            <w:t xml:space="preserve"> website</w:t>
          </w:r>
          <w:r w:rsidRPr="00355B23">
            <w:rPr>
              <w:rFonts w:eastAsia="Times New Roman" w:cstheme="minorHAnsi"/>
              <w:lang w:val="en-US" w:eastAsia="zh-CN"/>
            </w:rPr>
            <w:t xml:space="preserve"> </w:t>
          </w:r>
          <w:r w:rsidR="002D28CB">
            <w:rPr>
              <w:rFonts w:eastAsia="Times New Roman" w:cstheme="minorHAnsi"/>
              <w:lang w:val="en-US" w:eastAsia="zh-CN"/>
            </w:rPr>
            <w:t>according to the CITE Quality Assurance as below:</w:t>
          </w:r>
        </w:p>
        <w:p w14:paraId="26B1539C" w14:textId="77777777" w:rsidR="002D28CB" w:rsidRPr="00355B23" w:rsidRDefault="002D28CB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</w:p>
        <w:p w14:paraId="7BE15525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3" w:name="_Toc25609384"/>
          <w:r w:rsidRPr="00355B23">
            <w:rPr>
              <w:lang w:val="en-US" w:eastAsia="zh-CN"/>
            </w:rPr>
            <w:t>Functional and Regression Testing</w:t>
          </w:r>
          <w:bookmarkEnd w:id="3"/>
          <w:r w:rsidRPr="00355B23">
            <w:rPr>
              <w:lang w:val="en-US" w:eastAsia="zh-CN"/>
            </w:rPr>
            <w:t> </w:t>
          </w:r>
        </w:p>
        <w:p w14:paraId="0E8C659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Functional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to ensure all functionalities of an application is working as expected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3B2293D8" w14:textId="77777777" w:rsidR="00355B23" w:rsidRDefault="00355B23" w:rsidP="00215F74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Regression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once a build is released to check the existing functionality. </w:t>
          </w:r>
          <w:sdt>
            <w:sdtPr>
              <w:rPr>
                <w:rFonts w:eastAsia="Times New Roman" w:cstheme="minorHAnsi"/>
                <w:lang w:val="en-US" w:eastAsia="zh-CN"/>
              </w:rPr>
              <w:id w:val="563991066"/>
              <w:citation/>
            </w:sdtPr>
            <w:sdtEndPr/>
            <w:sdtContent>
              <w:r w:rsidR="00215F74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360 \l 1033 </w:instrTex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(360 Logica, n.d.)</w: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88EA993" w14:textId="77777777" w:rsidR="00215F74" w:rsidRPr="00355B23" w:rsidRDefault="00215F74" w:rsidP="00215F74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540C39A7" w14:textId="77777777" w:rsidR="00355B23" w:rsidRPr="00355B23" w:rsidRDefault="00D64272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hyperlink w:anchor="_Glossary_of_Term" w:tooltip="Graphic User Interface" w:history="1">
            <w:bookmarkStart w:id="4" w:name="_Toc25609385"/>
            <w:r w:rsidR="00355B23" w:rsidRPr="00BF3087">
              <w:rPr>
                <w:rStyle w:val="Hyperlink"/>
                <w:lang w:val="en-US" w:eastAsia="zh-CN"/>
              </w:rPr>
              <w:t>GUI</w:t>
            </w:r>
          </w:hyperlink>
          <w:r w:rsidR="00355B23" w:rsidRPr="00355B23">
            <w:rPr>
              <w:lang w:val="en-US" w:eastAsia="zh-CN"/>
            </w:rPr>
            <w:t xml:space="preserve"> and Usability Testing</w:t>
          </w:r>
          <w:bookmarkEnd w:id="4"/>
          <w:r w:rsidR="00355B23" w:rsidRPr="00355B23">
            <w:rPr>
              <w:lang w:val="en-US" w:eastAsia="zh-CN"/>
            </w:rPr>
            <w:t> </w:t>
          </w:r>
        </w:p>
        <w:p w14:paraId="740C9FE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Usability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focused on the end user and checks the impressions of the application usage.  </w:t>
          </w:r>
        </w:p>
        <w:p w14:paraId="235FFBED" w14:textId="77777777" w:rsid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GUI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 various platforms in order to check the look and feel of the application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345068D3" w14:textId="77777777" w:rsidR="00215F74" w:rsidRPr="00355B23" w:rsidRDefault="00D64272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695068402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Pro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(Professional QA,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0BD22333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79D060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5" w:name="_Toc25609386"/>
          <w:r w:rsidRPr="00355B23">
            <w:rPr>
              <w:rStyle w:val="Heading2Char"/>
              <w:lang w:val="en-US" w:eastAsia="zh-CN"/>
            </w:rPr>
            <w:t>Accessibility Testing</w:t>
          </w:r>
          <w:bookmarkEnd w:id="5"/>
        </w:p>
        <w:p w14:paraId="7DFC7A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P</w:t>
          </w:r>
          <w:r w:rsidR="00355B23" w:rsidRPr="00355B23">
            <w:rPr>
              <w:rFonts w:eastAsia="Times New Roman" w:cstheme="minorHAnsi"/>
              <w:lang w:val="en-US" w:eastAsia="zh-CN"/>
            </w:rPr>
            <w:t>erformed to ensure that the application being tested is usable by people with disabilities like hearing, color blindness, old age and other disadvantaged groups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59F66EC7" w14:textId="77777777" w:rsidR="00215F74" w:rsidRPr="00355B23" w:rsidRDefault="00D64272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1718547745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Gur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E04B65C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75D4E11A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6" w:name="_Toc25609387"/>
          <w:r w:rsidRPr="00355B23">
            <w:rPr>
              <w:lang w:val="en-US" w:eastAsia="zh-CN"/>
            </w:rPr>
            <w:t>Compatibility Testing</w:t>
          </w:r>
          <w:bookmarkEnd w:id="6"/>
        </w:p>
        <w:p w14:paraId="02CCA20D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heck whether </w:t>
          </w:r>
          <w:r w:rsidR="009A3881">
            <w:rPr>
              <w:rFonts w:eastAsia="Times New Roman" w:cstheme="minorHAnsi"/>
              <w:lang w:val="en-US" w:eastAsia="zh-CN"/>
            </w:rPr>
            <w:t>the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 software </w:t>
          </w:r>
          <w:proofErr w:type="gramStart"/>
          <w:r w:rsidR="00355B23" w:rsidRPr="00355B23">
            <w:rPr>
              <w:rFonts w:eastAsia="Times New Roman" w:cstheme="minorHAnsi"/>
              <w:lang w:val="en-US" w:eastAsia="zh-CN"/>
            </w:rPr>
            <w:t>is capable of running</w:t>
          </w:r>
          <w:proofErr w:type="gramEnd"/>
          <w:r w:rsidR="00355B23" w:rsidRPr="00355B23">
            <w:rPr>
              <w:rFonts w:eastAsia="Times New Roman" w:cstheme="minorHAnsi"/>
              <w:lang w:val="en-US" w:eastAsia="zh-CN"/>
            </w:rPr>
            <w:t> on different hardware, operating systems, applications, network environments or Mobile devices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7F718D15" w14:textId="77777777" w:rsidR="00215F74" w:rsidRPr="00355B23" w:rsidRDefault="00D64272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137550864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Gur1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423E5FF5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6DF41830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7" w:name="_Toc25609388"/>
          <w:r w:rsidRPr="00355B23">
            <w:rPr>
              <w:lang w:val="en-US" w:eastAsia="zh-CN"/>
            </w:rPr>
            <w:t>Performance Testing</w:t>
          </w:r>
          <w:bookmarkEnd w:id="7"/>
        </w:p>
        <w:p w14:paraId="4850CFA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Performance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the process of determining the speed, responsiveness and stability of a computer, network, software program or device under a workload</w:t>
          </w:r>
          <w:r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5F3A9720" w14:textId="77777777" w:rsidR="00215F74" w:rsidRPr="00355B23" w:rsidRDefault="00D64272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43564199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Gur2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65C48A9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40053572" w14:textId="77777777" w:rsidR="009A3881" w:rsidRPr="00355B23" w:rsidRDefault="009A3881" w:rsidP="009A3881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8" w:name="_Toc25609389"/>
          <w:r w:rsidRPr="00355B23">
            <w:rPr>
              <w:lang w:val="en-US" w:eastAsia="zh-CN"/>
            </w:rPr>
            <w:t>Installation / Configuration Testing</w:t>
          </w:r>
          <w:bookmarkEnd w:id="8"/>
        </w:p>
        <w:p w14:paraId="22E01C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T</w:t>
          </w:r>
          <w:r w:rsidR="00355B23" w:rsidRPr="00355B23">
            <w:rPr>
              <w:rFonts w:eastAsia="Times New Roman" w:cstheme="minorHAnsi"/>
              <w:lang w:val="en-US" w:eastAsia="zh-CN"/>
            </w:rPr>
            <w:t>est the performance of a software product on a machine with different hardware or software configurations namely, operating system, browser, supported drivers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0AB4014D" w14:textId="77777777" w:rsidR="000551BE" w:rsidRPr="00355B23" w:rsidRDefault="00D64272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1017927831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Gur3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36A2A3AA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86D8F8B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9" w:name="_Toc25609390"/>
          <w:bookmarkStart w:id="10" w:name="_Hlk24316373"/>
          <w:r w:rsidRPr="00355B23">
            <w:rPr>
              <w:lang w:val="en-US" w:eastAsia="zh-CN"/>
            </w:rPr>
            <w:t>System</w:t>
          </w:r>
          <w:r w:rsidR="00EB75B0">
            <w:rPr>
              <w:lang w:val="en-US" w:eastAsia="zh-CN"/>
            </w:rPr>
            <w:t xml:space="preserve"> </w:t>
          </w:r>
          <w:r w:rsidRPr="00355B23">
            <w:rPr>
              <w:lang w:val="en-US" w:eastAsia="zh-CN"/>
            </w:rPr>
            <w:t>Integration Testing</w:t>
          </w:r>
          <w:r w:rsidR="00B04C0D">
            <w:rPr>
              <w:lang w:val="en-US" w:eastAsia="zh-CN"/>
            </w:rPr>
            <w:t xml:space="preserve"> (</w:t>
          </w:r>
          <w:hyperlink w:anchor="_Glossary_of_Term" w:tooltip="System Integration Testing" w:history="1">
            <w:r w:rsidR="00B04C0D" w:rsidRPr="00BF5062">
              <w:rPr>
                <w:rStyle w:val="Hyperlink"/>
                <w:lang w:val="en-US" w:eastAsia="zh-CN"/>
              </w:rPr>
              <w:t>SIT</w:t>
            </w:r>
          </w:hyperlink>
          <w:r w:rsidR="00B04C0D">
            <w:rPr>
              <w:lang w:val="en-US" w:eastAsia="zh-CN"/>
            </w:rPr>
            <w:t>)</w:t>
          </w:r>
          <w:bookmarkEnd w:id="9"/>
        </w:p>
        <w:bookmarkEnd w:id="10"/>
        <w:p w14:paraId="3E2898B8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>arried out in an integrated hardware and software environment to verify the behavior of the complete system. It is testing conducted on a complete, integrated system to evaluate the system's compliance with its specified requirement. </w:t>
          </w:r>
        </w:p>
        <w:p w14:paraId="3677A0CA" w14:textId="77777777" w:rsidR="000551BE" w:rsidRPr="00355B23" w:rsidRDefault="00D64272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784619264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instrText xml:space="preserve"> CITATION Wik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sz w:val="18"/>
                  <w:szCs w:val="18"/>
                  <w:lang w:val="en-US" w:eastAsia="zh-CN"/>
                </w:rPr>
                <w:t>(Wikipedia,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66025F9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519D8AF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1" w:name="_Toc25609391"/>
          <w:r w:rsidRPr="00355B23">
            <w:rPr>
              <w:lang w:val="en-US" w:eastAsia="zh-CN"/>
            </w:rPr>
            <w:t>Security Testing</w:t>
          </w:r>
          <w:bookmarkEnd w:id="11"/>
        </w:p>
        <w:p w14:paraId="23E8E07A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E</w:t>
          </w:r>
          <w:r w:rsidR="00355B23" w:rsidRPr="00355B23">
            <w:rPr>
              <w:rFonts w:eastAsia="Times New Roman" w:cstheme="minorHAnsi"/>
              <w:lang w:val="en-US" w:eastAsia="zh-CN"/>
            </w:rPr>
            <w:t>nsures software systems and applications are free from any vulnerabilities, threats, risks that may cause a big loss.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37F86B62" w14:textId="77777777" w:rsidR="000551BE" w:rsidRPr="00355B23" w:rsidRDefault="00D64272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2113547978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Gur4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03C57E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3604454E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12" w:name="_Toc25609392"/>
          <w:r w:rsidRPr="00355B23">
            <w:rPr>
              <w:rStyle w:val="Heading2Char"/>
              <w:lang w:val="en-US" w:eastAsia="zh-CN"/>
            </w:rPr>
            <w:t>Internationalization / Localization Testing</w:t>
          </w:r>
          <w:bookmarkEnd w:id="12"/>
        </w:p>
        <w:p w14:paraId="5CE390C2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Internationalization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the application such that it supports multiple languages/locales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213550FF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Localization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an application support a </w:t>
          </w:r>
          <w:proofErr w:type="gramStart"/>
          <w:r w:rsidRPr="00355B23">
            <w:rPr>
              <w:rFonts w:eastAsia="Times New Roman" w:cstheme="minorHAnsi"/>
              <w:lang w:val="en-US" w:eastAsia="zh-CN"/>
            </w:rPr>
            <w:t>particular locale</w:t>
          </w:r>
          <w:proofErr w:type="gramEnd"/>
          <w:r w:rsidRPr="00355B23">
            <w:rPr>
              <w:rFonts w:eastAsia="Times New Roman" w:cstheme="minorHAnsi"/>
              <w:lang w:val="en-US" w:eastAsia="zh-CN"/>
            </w:rPr>
            <w:t> and language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15711D68" w14:textId="77777777" w:rsidR="00355B23" w:rsidRDefault="00D64272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-1268074045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Sof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(Software Testing Help,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F81DF4C" w14:textId="77777777" w:rsidR="000551BE" w:rsidRPr="00355B23" w:rsidRDefault="000551BE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2460292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3" w:name="_Toc25609393"/>
          <w:r w:rsidRPr="00355B23">
            <w:rPr>
              <w:lang w:val="en-US" w:eastAsia="zh-CN"/>
            </w:rPr>
            <w:t>User Acceptance Testing (</w:t>
          </w:r>
          <w:hyperlink w:anchor="_Glossary_of_Term" w:tooltip="User Acceptance Testing" w:history="1">
            <w:r w:rsidRPr="00BF5062">
              <w:rPr>
                <w:rStyle w:val="Hyperlink"/>
                <w:lang w:val="en-US" w:eastAsia="zh-CN"/>
              </w:rPr>
              <w:t>UAT</w:t>
            </w:r>
          </w:hyperlink>
          <w:r w:rsidRPr="00355B23">
            <w:rPr>
              <w:lang w:val="en-US" w:eastAsia="zh-CN"/>
            </w:rPr>
            <w:t>)</w:t>
          </w:r>
          <w:bookmarkEnd w:id="13"/>
        </w:p>
        <w:p w14:paraId="181755AC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L</w:t>
          </w:r>
          <w:r w:rsidR="00355B23" w:rsidRPr="00355B23">
            <w:rPr>
              <w:rFonts w:eastAsia="Times New Roman" w:cstheme="minorHAnsi"/>
              <w:lang w:val="en-US" w:eastAsia="zh-CN"/>
            </w:rPr>
            <w:t>ast phase of software testing, users test the software to make sure it can handle required tasks in real-world scenarios, according to specifications. </w:t>
          </w:r>
        </w:p>
        <w:p w14:paraId="523E6A2B" w14:textId="77777777" w:rsidR="00355B23" w:rsidRDefault="00D64272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sdt>
            <w:sdtPr>
              <w:rPr>
                <w:rFonts w:eastAsia="Times New Roman" w:cstheme="minorHAnsi"/>
                <w:lang w:val="en-US" w:eastAsia="zh-CN"/>
              </w:rPr>
              <w:id w:val="1851066472"/>
              <w:citation/>
            </w:sdtPr>
            <w:sdtEndPr/>
            <w:sdtContent>
              <w:r w:rsidR="000551BE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Tec \l 1033 </w:instrTex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(Techopedia, n.d.)</w: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F7BE6C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F518DD5" w14:textId="77777777" w:rsidR="00355B23" w:rsidRPr="00355B23" w:rsidRDefault="00355B23" w:rsidP="00355B23">
          <w:pPr>
            <w:pStyle w:val="Heading1"/>
            <w:rPr>
              <w:lang w:val="en-US" w:eastAsia="zh-CN"/>
            </w:rPr>
          </w:pPr>
          <w:bookmarkStart w:id="14" w:name="_Toc25609394"/>
          <w:r>
            <w:rPr>
              <w:lang w:val="en-US" w:eastAsia="zh-CN"/>
            </w:rPr>
            <w:t>Testing Table</w:t>
          </w:r>
          <w:bookmarkEnd w:id="14"/>
        </w:p>
        <w:p w14:paraId="46BACB9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tbl>
          <w:tblPr>
            <w:tblW w:w="10129" w:type="dxa"/>
            <w:tbl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976"/>
            <w:gridCol w:w="2277"/>
            <w:gridCol w:w="4411"/>
            <w:gridCol w:w="1126"/>
            <w:gridCol w:w="1339"/>
          </w:tblGrid>
          <w:tr w:rsidR="00FC662B" w:rsidRPr="00DA7166" w14:paraId="32EFF34D" w14:textId="77777777" w:rsidTr="00FC662B">
            <w:trPr>
              <w:trHeight w:val="293"/>
            </w:trPr>
            <w:tc>
              <w:tcPr>
                <w:tcW w:w="976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</w:tcPr>
              <w:p w14:paraId="07205372" w14:textId="77777777" w:rsidR="001B16DE" w:rsidRPr="00DA7166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Case No</w:t>
                </w:r>
              </w:p>
            </w:tc>
            <w:tc>
              <w:tcPr>
                <w:tcW w:w="2277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E2DE0C0" w14:textId="77777777" w:rsidR="001B16DE" w:rsidRPr="00355B23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 types</w:t>
                </w:r>
              </w:p>
            </w:tc>
            <w:tc>
              <w:tcPr>
                <w:tcW w:w="4411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411429A0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DA7166">
                  <w:rPr>
                    <w:rFonts w:eastAsia="Times New Roman" w:cstheme="minorHAnsi"/>
                    <w:lang w:val="en-US" w:eastAsia="zh-CN"/>
                  </w:rPr>
                  <w:t>Desc</w:t>
                </w:r>
                <w:r>
                  <w:rPr>
                    <w:rFonts w:eastAsia="Times New Roman" w:cstheme="minorHAnsi"/>
                    <w:lang w:val="en-US" w:eastAsia="zh-CN"/>
                  </w:rPr>
                  <w:t>ription</w:t>
                </w:r>
              </w:p>
            </w:tc>
            <w:tc>
              <w:tcPr>
                <w:tcW w:w="1126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3D8DACFA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Status</w:t>
                </w:r>
              </w:p>
            </w:tc>
            <w:tc>
              <w:tcPr>
                <w:tcW w:w="1339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F31C217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Evidence</w:t>
                </w:r>
              </w:p>
            </w:tc>
          </w:tr>
          <w:tr w:rsidR="00FC662B" w:rsidRPr="00DA7166" w14:paraId="7D722304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3A55B00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44FF62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Functional and Regression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AA42E89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All the functions are works perfectly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799FFD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9F95657" w14:textId="70038DD0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1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.1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 – </w:t>
                </w:r>
                <w:r w:rsidR="00EF574E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0C552D">
                  <w:rPr>
                    <w:rFonts w:eastAsia="Times New Roman" w:cstheme="minorHAnsi"/>
                    <w:lang w:val="en-US" w:eastAsia="zh-CN"/>
                  </w:rPr>
                  <w:t>3.3.2</w:t>
                </w:r>
              </w:p>
            </w:tc>
          </w:tr>
          <w:tr w:rsidR="00FC662B" w:rsidRPr="00DA7166" w14:paraId="7EB386FD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EB6415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2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0F6A929" w14:textId="77777777" w:rsidR="001B16DE" w:rsidRPr="00355B23" w:rsidRDefault="00D64272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hyperlink w:anchor="_Glossary_of_Term" w:tooltip="Graphic User Interface" w:history="1">
                  <w:r w:rsidR="001B16DE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GUI</w:t>
                  </w:r>
                </w:hyperlink>
                <w:r w:rsidR="001B16DE" w:rsidRPr="009A3881">
                  <w:rPr>
                    <w:rFonts w:eastAsia="Times New Roman" w:cstheme="minorHAnsi"/>
                    <w:lang w:val="en-US" w:eastAsia="zh-CN"/>
                  </w:rPr>
                  <w:t xml:space="preserve"> and Usability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1C466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The website has navigation bar, text boxes and buttons to go thru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6AE8F6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A934B4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2.1</w:t>
                </w:r>
              </w:p>
              <w:p w14:paraId="1DE60FF5" w14:textId="77777777" w:rsidR="00EF574E" w:rsidRDefault="00EF574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  <w:p w14:paraId="71C070C7" w14:textId="7C90EF56" w:rsidR="00D27B35" w:rsidRPr="00355B23" w:rsidRDefault="00D27B35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3.1.1 – Figure 3.2.3</w:t>
                </w:r>
              </w:p>
            </w:tc>
          </w:tr>
          <w:tr w:rsidR="00FC662B" w:rsidRPr="00DA7166" w14:paraId="0D411A3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84E8C20" w14:textId="21F59EE4" w:rsidR="001B16DE" w:rsidRPr="00355B23" w:rsidRDefault="00AF7738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="001B16DE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86276FA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Accessibility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47B1602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Doesn’t have any functions for disadvantages group such as deaf/blind, 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disabilities people.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108259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097DE8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15E7EFC5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5969D5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4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E1F271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Compatibility</w:t>
                </w:r>
                <w:r w:rsidRPr="009A3881">
                  <w:rPr>
                    <w:rFonts w:eastAsia="Times New Roman" w:cstheme="minorHAnsi"/>
                    <w:lang w:val="en-US" w:eastAsia="zh-CN"/>
                  </w:rPr>
                  <w:t xml:space="preserve">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1C2C5DD4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Is compatible for different platforms such as laptop, mobiles, and computers, tablets.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D183C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647A74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  <w:p w14:paraId="55E03898" w14:textId="7E1AA99C" w:rsidR="00B55FCA" w:rsidRPr="00355B23" w:rsidRDefault="00B55FC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DA7166" w14:paraId="762731A6" w14:textId="77777777" w:rsidTr="00FC662B">
            <w:trPr>
              <w:trHeight w:val="701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7DE6162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5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EECE23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Performance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60AEF7D3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No workload is applicable in this testing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3663B2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F76D4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299C205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58A8A1D1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6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854BA2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Installation / Configuration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5761ADF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Work well on different operating system, browsers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EF1B96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C0B4CC4" w14:textId="29D9EB7D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Figure 1</w:t>
                </w:r>
                <w:r w:rsidR="00BB448A">
                  <w:rPr>
                    <w:rFonts w:eastAsia="Times New Roman" w:cstheme="minorHAnsi"/>
                    <w:lang w:val="en-US" w:eastAsia="zh-CN"/>
                  </w:rPr>
                  <w:t>.1</w:t>
                </w:r>
              </w:p>
              <w:p w14:paraId="7A625678" w14:textId="2426F049" w:rsidR="00BB448A" w:rsidRPr="00355B23" w:rsidRDefault="00BB448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355B23" w14:paraId="0126C553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590C4D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7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DDBC71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System Integration Testing</w:t>
                </w:r>
                <w:r w:rsidR="00FD3578">
                  <w:rPr>
                    <w:rFonts w:eastAsia="Times New Roman" w:cstheme="minorHAnsi"/>
                    <w:lang w:val="en-US" w:eastAsia="zh-CN"/>
                  </w:rPr>
                  <w:t xml:space="preserve"> (</w:t>
                </w:r>
                <w:hyperlink w:anchor="_Glossary_of_Term" w:tooltip="System Integration Testing " w:history="1">
                  <w:r w:rsidR="00FD3578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SIT</w:t>
                  </w:r>
                </w:hyperlink>
                <w:r w:rsidR="00FD3578">
                  <w:rPr>
                    <w:rFonts w:eastAsia="Times New Roman" w:cstheme="minorHAnsi"/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71A188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B04C0D">
                  <w:rPr>
                    <w:rFonts w:eastAsia="Times New Roman" w:cstheme="minorHAnsi"/>
                    <w:lang w:val="en-US" w:eastAsia="zh-CN"/>
                  </w:rPr>
                  <w:t>Data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exchanges (data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import</w:t>
                </w:r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export) happens between the system components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>
                  <w:rPr>
                    <w:rFonts w:eastAsia="Times New Roman" w:cstheme="minorHAnsi"/>
                    <w:lang w:val="en-US" w:eastAsia="zh-CN"/>
                  </w:rPr>
                  <w:t>(</w:t>
                </w:r>
                <w:hyperlink w:anchor="_Glossary_of_Term" w:tooltip="Structured Query Language" w:history="1">
                  <w:r w:rsidR="00BF5062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MySQL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 xml:space="preserve"> &amp;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hyperlink w:anchor="_Glossary_of_Term" w:tooltip="Hypertext Markup Language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HTML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hyperlink w:anchor="_Glossary_of_Term" w:tooltip="Hypertext Preprocessor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PHP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)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and then the behavior of each data field within the individual layer is examined.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94ED91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751295F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4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br/>
                  <w:t>Figure 2.3.2/3</w:t>
                </w:r>
              </w:p>
              <w:p w14:paraId="10EA21FE" w14:textId="178D017D" w:rsidR="00D27B35" w:rsidRPr="00355B23" w:rsidRDefault="00D27B35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3.1.1- Figure 3.2.3</w:t>
                </w:r>
              </w:p>
            </w:tc>
          </w:tr>
          <w:tr w:rsidR="00FC662B" w:rsidRPr="00355B23" w14:paraId="35859371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76CAF88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8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F96DE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Security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9F4272F" w14:textId="43675C54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Security features likes authorization credentials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has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implemented in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admin login page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690092C" w14:textId="47D46707" w:rsidR="001B16DE" w:rsidRPr="00355B23" w:rsidRDefault="00A21074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246DEE1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Figure 2.2.1</w:t>
                </w:r>
              </w:p>
              <w:p w14:paraId="4EBCA152" w14:textId="71705653" w:rsidR="006E2017" w:rsidRPr="00355B23" w:rsidRDefault="006E2017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3.2.1 – Figure 3.3.2</w:t>
                </w:r>
              </w:p>
            </w:tc>
          </w:tr>
          <w:tr w:rsidR="00FC662B" w:rsidRPr="00355B23" w14:paraId="19C64CA8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07628E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9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00CBB8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Internationalization / Localization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83030E" w14:textId="77777777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Its only available in English languages 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419283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427E69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355B23" w14:paraId="747FB7C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777910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10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103F57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lang w:val="en-US" w:eastAsia="zh-CN"/>
                  </w:rPr>
                  <w:t>User Acceptance Testing (</w:t>
                </w:r>
                <w:hyperlink w:anchor="_Glossary_of_Term" w:tooltip="User Acceptance Testing" w:history="1">
                  <w:r w:rsidRPr="00BF3087">
                    <w:rPr>
                      <w:rStyle w:val="Hyperlink"/>
                      <w:lang w:val="en-US" w:eastAsia="zh-CN"/>
                    </w:rPr>
                    <w:t>UAT</w:t>
                  </w:r>
                </w:hyperlink>
                <w:r>
                  <w:rPr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FEC9EFC" w14:textId="09588838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End users testing with the basic functions of searching movies, show all movies, and top 10 movies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, admin login, memberships subscribe/unsubscribe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9C11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F77D6BA" w14:textId="117101E9" w:rsidR="001B16DE" w:rsidRDefault="00FC662B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  <w:p w14:paraId="631CFCA7" w14:textId="77777777" w:rsidR="00BD2136" w:rsidRDefault="00BD2136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  <w:p w14:paraId="4562A5CE" w14:textId="270ED83A" w:rsidR="006E2017" w:rsidRPr="00355B23" w:rsidRDefault="006E2017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</w:t>
                </w:r>
              </w:p>
            </w:tc>
          </w:tr>
        </w:tbl>
        <w:p w14:paraId="62B98B34" w14:textId="77777777" w:rsidR="00355B23" w:rsidRPr="00355B23" w:rsidRDefault="009A3881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/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031E424E" w14:textId="77777777" w:rsidR="002C2C08" w:rsidRDefault="00D64272" w:rsidP="00355B23">
          <w:pPr>
            <w:pStyle w:val="Heading2"/>
          </w:pPr>
        </w:p>
      </w:sdtContent>
    </w:sdt>
    <w:p w14:paraId="3AE259D7" w14:textId="77777777" w:rsidR="00355B23" w:rsidRDefault="00355B23">
      <w:pPr>
        <w:pStyle w:val="Heading2"/>
      </w:pPr>
    </w:p>
    <w:p w14:paraId="189D6D18" w14:textId="77777777" w:rsidR="00E81FBB" w:rsidRDefault="00E81FBB" w:rsidP="00E81FBB"/>
    <w:p w14:paraId="6A6EEFFB" w14:textId="77777777" w:rsidR="00E81FBB" w:rsidRDefault="00E81FBB" w:rsidP="00E81FBB">
      <w:pPr>
        <w:pStyle w:val="Heading1"/>
      </w:pPr>
      <w:bookmarkStart w:id="15" w:name="_Toc25609395"/>
      <w:r>
        <w:lastRenderedPageBreak/>
        <w:t>Screenshot</w:t>
      </w:r>
      <w:bookmarkEnd w:id="15"/>
    </w:p>
    <w:p w14:paraId="3CF96E37" w14:textId="77777777" w:rsidR="00EE257D" w:rsidRDefault="00E81FBB" w:rsidP="00E81FBB">
      <w:r>
        <w:rPr>
          <w:noProof/>
        </w:rPr>
        <w:drawing>
          <wp:inline distT="0" distB="0" distL="0" distR="0" wp14:anchorId="17CF5DC8" wp14:editId="094D7908">
            <wp:extent cx="5731510" cy="1866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r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B63" w14:textId="2CB54294" w:rsidR="00EE257D" w:rsidRDefault="00EE257D" w:rsidP="00EE257D">
      <w:pPr>
        <w:jc w:val="center"/>
      </w:pPr>
      <w:r w:rsidRPr="00EE257D">
        <w:t>Figure 1.1</w:t>
      </w:r>
      <w:r w:rsidR="00AF7738">
        <w:t>.1</w:t>
      </w:r>
      <w:r w:rsidRPr="00EE257D">
        <w:t xml:space="preserve"> Google Chrome browser</w:t>
      </w:r>
    </w:p>
    <w:p w14:paraId="2889E2C7" w14:textId="77777777" w:rsidR="00EE257D" w:rsidRPr="00EE257D" w:rsidRDefault="00EE257D" w:rsidP="00EE257D">
      <w:pPr>
        <w:jc w:val="center"/>
      </w:pPr>
    </w:p>
    <w:p w14:paraId="4CCDAFA7" w14:textId="77777777" w:rsidR="00EE257D" w:rsidRDefault="00E81FBB" w:rsidP="00E81FBB">
      <w:r>
        <w:rPr>
          <w:noProof/>
        </w:rPr>
        <w:drawing>
          <wp:inline distT="0" distB="0" distL="0" distR="0" wp14:anchorId="7C28E44C" wp14:editId="47CB20E2">
            <wp:extent cx="5731510" cy="2206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ED3" w14:textId="39BC419A" w:rsidR="00EE257D" w:rsidRDefault="00EE257D" w:rsidP="00EE257D">
      <w:pPr>
        <w:jc w:val="center"/>
      </w:pPr>
      <w:r>
        <w:t>Figure 1.</w:t>
      </w:r>
      <w:r w:rsidR="00AF7738">
        <w:t>1.2</w:t>
      </w:r>
      <w:r>
        <w:t xml:space="preserve"> Microsoft Edge browser</w:t>
      </w:r>
    </w:p>
    <w:p w14:paraId="5186205F" w14:textId="77777777" w:rsidR="00EE257D" w:rsidRDefault="00EE257D" w:rsidP="00EE257D">
      <w:pPr>
        <w:jc w:val="center"/>
      </w:pPr>
      <w:r>
        <w:rPr>
          <w:noProof/>
        </w:rPr>
        <w:drawing>
          <wp:inline distT="0" distB="0" distL="0" distR="0" wp14:anchorId="56B95FE2" wp14:editId="20A03C84">
            <wp:extent cx="565785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refo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17" cy="25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D70" w14:textId="18B13B0B" w:rsidR="00EE257D" w:rsidRDefault="00EE257D" w:rsidP="00EE257D">
      <w:pPr>
        <w:jc w:val="center"/>
      </w:pPr>
      <w:r>
        <w:t>Figure 1</w:t>
      </w:r>
      <w:r w:rsidR="00AF7738">
        <w:t>.1</w:t>
      </w:r>
      <w:r>
        <w:t>.3 Mozilla Firefox browser</w:t>
      </w:r>
    </w:p>
    <w:p w14:paraId="5FCE5BC1" w14:textId="77777777" w:rsidR="00EE257D" w:rsidRDefault="00E81FBB" w:rsidP="00E81FB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3E5E82" wp14:editId="79BC70C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77435" cy="35623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2F28D" w14:textId="54273A43" w:rsidR="00EE257D" w:rsidRDefault="00EE257D" w:rsidP="00EE257D">
      <w:pPr>
        <w:jc w:val="center"/>
      </w:pPr>
      <w:r>
        <w:t xml:space="preserve">Figure </w:t>
      </w:r>
      <w:r w:rsidR="00AF7738">
        <w:t>1.</w:t>
      </w:r>
      <w:r>
        <w:t>2.1 – GUI – Navigation bar, text boxes, buttons, and hyperlinks</w:t>
      </w:r>
    </w:p>
    <w:p w14:paraId="283FD33B" w14:textId="286D8247" w:rsidR="00EE257D" w:rsidRDefault="00EE257D" w:rsidP="00EE257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403E91" wp14:editId="34AD0F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bile_landscap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3.1 – iOS Mobile landscape mode</w:t>
      </w:r>
    </w:p>
    <w:p w14:paraId="33974744" w14:textId="77777777" w:rsidR="00EE257D" w:rsidRDefault="00EE257D" w:rsidP="00EE257D">
      <w:pPr>
        <w:jc w:val="center"/>
        <w:rPr>
          <w:noProof/>
        </w:rPr>
      </w:pPr>
    </w:p>
    <w:p w14:paraId="4D95C475" w14:textId="77777777" w:rsidR="00EE257D" w:rsidRDefault="00EE257D" w:rsidP="00EE257D">
      <w:pPr>
        <w:jc w:val="center"/>
        <w:rPr>
          <w:noProof/>
        </w:rPr>
      </w:pPr>
    </w:p>
    <w:p w14:paraId="059EA4A8" w14:textId="77777777" w:rsidR="00EE257D" w:rsidRDefault="00EE257D" w:rsidP="00EE257D">
      <w:pPr>
        <w:jc w:val="center"/>
        <w:rPr>
          <w:noProof/>
        </w:rPr>
      </w:pPr>
    </w:p>
    <w:p w14:paraId="321F86F1" w14:textId="77777777" w:rsidR="00EE257D" w:rsidRDefault="00EE257D" w:rsidP="00EE257D">
      <w:pPr>
        <w:jc w:val="center"/>
        <w:rPr>
          <w:noProof/>
        </w:rPr>
      </w:pPr>
    </w:p>
    <w:p w14:paraId="7E889115" w14:textId="77777777" w:rsidR="00EE257D" w:rsidRDefault="00EE257D" w:rsidP="00EE257D">
      <w:pPr>
        <w:jc w:val="center"/>
        <w:rPr>
          <w:noProof/>
        </w:rPr>
      </w:pPr>
    </w:p>
    <w:p w14:paraId="5832C20C" w14:textId="03EB96A2" w:rsidR="00EE257D" w:rsidRDefault="00EE257D" w:rsidP="00EE257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2FDF05" wp14:editId="3D8BC6EA">
            <wp:extent cx="4537850" cy="8067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bile_portrai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115" cy="80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3.2 – iOS Mobile portrait mode</w:t>
      </w:r>
      <w:r>
        <w:rPr>
          <w:noProof/>
        </w:rPr>
        <w:br/>
      </w:r>
    </w:p>
    <w:p w14:paraId="2E4B2419" w14:textId="5DDCDCE5" w:rsidR="00EE257D" w:rsidRDefault="00EE257D" w:rsidP="00EE257D">
      <w:pPr>
        <w:jc w:val="center"/>
      </w:pPr>
      <w:r>
        <w:rPr>
          <w:noProof/>
        </w:rPr>
        <w:lastRenderedPageBreak/>
        <w:drawing>
          <wp:inline distT="0" distB="0" distL="0" distR="0" wp14:anchorId="365AE1D7" wp14:editId="5796BEFC">
            <wp:extent cx="5731510" cy="4298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blet_landscap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</w:t>
      </w:r>
      <w:r w:rsidR="00AF7738">
        <w:t>1.</w:t>
      </w:r>
      <w:r>
        <w:t>3.3 – iOS tablet landscape mode</w:t>
      </w:r>
    </w:p>
    <w:p w14:paraId="13B48F7A" w14:textId="10BEC549" w:rsidR="00EE257D" w:rsidRDefault="00EE257D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4D29A722" wp14:editId="51FD982B">
            <wp:extent cx="5731510" cy="7642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blet_portra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</w:t>
      </w:r>
      <w:r w:rsidR="00AF7738">
        <w:t xml:space="preserve"> 1.</w:t>
      </w:r>
      <w:r>
        <w:t xml:space="preserve">3.4 – iOS tablet </w:t>
      </w:r>
      <w:r w:rsidR="00FC662B">
        <w:t>portrait mode</w:t>
      </w:r>
    </w:p>
    <w:p w14:paraId="10F0FE3C" w14:textId="77777777" w:rsidR="00FC662B" w:rsidRDefault="00E81FBB" w:rsidP="00E81FBB">
      <w:r>
        <w:rPr>
          <w:noProof/>
        </w:rPr>
        <w:lastRenderedPageBreak/>
        <w:drawing>
          <wp:inline distT="0" distB="0" distL="0" distR="0" wp14:anchorId="08C39B24" wp14:editId="53236EAC">
            <wp:extent cx="5731510" cy="31032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ar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F25" w14:textId="6DF2A3C5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 xml:space="preserve">4.1 – </w:t>
      </w:r>
      <w:r w:rsidR="00BF3087">
        <w:t>S</w:t>
      </w:r>
      <w:r>
        <w:t>earch function works well with database</w:t>
      </w:r>
    </w:p>
    <w:p w14:paraId="6629DC85" w14:textId="77777777" w:rsidR="00E81FBB" w:rsidRDefault="00E81FBB" w:rsidP="00FC662B">
      <w:pPr>
        <w:jc w:val="center"/>
      </w:pPr>
      <w:r>
        <w:rPr>
          <w:noProof/>
        </w:rPr>
        <w:drawing>
          <wp:inline distT="0" distB="0" distL="0" distR="0" wp14:anchorId="115997FA" wp14:editId="3527FCFB">
            <wp:extent cx="5731510" cy="3842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w all movi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F5A" w14:textId="5B9E3593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>4.2 – All movies pages</w:t>
      </w:r>
    </w:p>
    <w:p w14:paraId="1A08A543" w14:textId="77777777" w:rsidR="00215F74" w:rsidRDefault="00215F74" w:rsidP="00FC662B">
      <w:pPr>
        <w:jc w:val="center"/>
      </w:pPr>
    </w:p>
    <w:p w14:paraId="34A8F2E7" w14:textId="15337DDD" w:rsidR="00AF7738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A536D0E" wp14:editId="477E543E">
            <wp:extent cx="5731510" cy="4298950"/>
            <wp:effectExtent l="0" t="0" r="254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(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2.1.1 – Scalability fixed on iOS table landscape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297F6AC6" wp14:editId="3D90E578">
            <wp:extent cx="5731510" cy="7642225"/>
            <wp:effectExtent l="0" t="0" r="2540" b="0"/>
            <wp:docPr id="47" name="Picture 4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4B9" w14:textId="784A1F75" w:rsidR="002B2DFC" w:rsidRDefault="002B2DFC" w:rsidP="00FC662B">
      <w:pPr>
        <w:jc w:val="center"/>
      </w:pPr>
      <w:r>
        <w:t>Figure 2.1.2 – Scalability fixed on iOS table portrait mode</w:t>
      </w:r>
    </w:p>
    <w:p w14:paraId="49A44F27" w14:textId="15EE411B" w:rsidR="002B2DFC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27F07E5" wp14:editId="5060CA8C">
            <wp:extent cx="5731510" cy="2646680"/>
            <wp:effectExtent l="0" t="0" r="2540" b="127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</w:r>
      <w:r w:rsidR="002B2DFC">
        <w:br/>
        <w:t>Figure 2.1.3 – Scalability fixed on iOS mobile landscape mode</w:t>
      </w:r>
    </w:p>
    <w:p w14:paraId="7BF3B12F" w14:textId="77777777" w:rsidR="008A51A6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5871D48" wp14:editId="6933F2BF">
            <wp:extent cx="3690575" cy="7991475"/>
            <wp:effectExtent l="0" t="0" r="571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(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214" cy="79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  <w:t>Figure 2.1.4 – Scalability fixed on iOS mobile portrait mode</w:t>
      </w:r>
    </w:p>
    <w:p w14:paraId="7542A51E" w14:textId="1376635B" w:rsidR="002B2DFC" w:rsidRDefault="008A51A6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7A578BE" wp14:editId="3D603FDA">
            <wp:extent cx="5731510" cy="3827780"/>
            <wp:effectExtent l="0" t="0" r="2540" b="127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E landscape m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2.1.5 – Scalability fixed on browser IE landscape mode</w:t>
      </w:r>
      <w:r>
        <w:br/>
      </w:r>
      <w:r>
        <w:rPr>
          <w:noProof/>
        </w:rPr>
        <w:lastRenderedPageBreak/>
        <w:drawing>
          <wp:inline distT="0" distB="0" distL="0" distR="0" wp14:anchorId="380A9D88" wp14:editId="307E53CE">
            <wp:extent cx="3610479" cy="6963747"/>
            <wp:effectExtent l="0" t="0" r="9525" b="889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E portrait mod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2.1.6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47A2F10F" wp14:editId="39563276">
            <wp:extent cx="5731510" cy="3727450"/>
            <wp:effectExtent l="0" t="0" r="2540" b="6350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refox landscape m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2.1.7 – Scalability fixed on browser </w:t>
      </w:r>
      <w:proofErr w:type="spellStart"/>
      <w:r>
        <w:t>firefox</w:t>
      </w:r>
      <w:proofErr w:type="spellEnd"/>
      <w:r>
        <w:t xml:space="preserve"> landscape mode</w:t>
      </w:r>
      <w:r>
        <w:br/>
      </w:r>
      <w:r>
        <w:rPr>
          <w:noProof/>
        </w:rPr>
        <w:lastRenderedPageBreak/>
        <w:drawing>
          <wp:inline distT="0" distB="0" distL="0" distR="0" wp14:anchorId="3E3D3C9B" wp14:editId="4A60727C">
            <wp:extent cx="3829584" cy="695422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refox portrait m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2.1.8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160A27CC" wp14:editId="73629749">
            <wp:extent cx="5731510" cy="4158615"/>
            <wp:effectExtent l="0" t="0" r="254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hrome browser landscape m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930">
        <w:br/>
        <w:t>Figure 2.1.9 – Scalability fixed on browser google chrome landscape mode</w:t>
      </w:r>
      <w:r w:rsidR="004E2930">
        <w:br/>
      </w:r>
      <w:r>
        <w:rPr>
          <w:noProof/>
        </w:rPr>
        <w:lastRenderedPageBreak/>
        <w:drawing>
          <wp:inline distT="0" distB="0" distL="0" distR="0" wp14:anchorId="42389700" wp14:editId="48B1840D">
            <wp:extent cx="4782217" cy="6897063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rome browser portrait m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5">
        <w:br/>
        <w:t>Figure 2.1.10 – Scalability fixed on browser google chrome portrait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183A593A" wp14:editId="027ED480">
            <wp:extent cx="5731510" cy="2593340"/>
            <wp:effectExtent l="0" t="0" r="254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login 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239" w14:textId="0774DCB6" w:rsidR="0020189E" w:rsidRDefault="002B2DFC" w:rsidP="00FC662B">
      <w:pPr>
        <w:jc w:val="center"/>
      </w:pPr>
      <w:r>
        <w:t>Figure 2.2.1 – Admin login features with username and password – admin/admin</w:t>
      </w:r>
      <w:r>
        <w:br/>
      </w:r>
      <w:r w:rsidR="00AF7738">
        <w:rPr>
          <w:noProof/>
        </w:rPr>
        <w:drawing>
          <wp:inline distT="0" distB="0" distL="0" distR="0" wp14:anchorId="6C2E854F" wp14:editId="7924A8AC">
            <wp:extent cx="5731510" cy="2933065"/>
            <wp:effectExtent l="0" t="0" r="254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login successfu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2.2.2 – Show subscribed member and member removal once admin logged in</w:t>
      </w:r>
      <w:r>
        <w:br/>
      </w:r>
      <w:r>
        <w:rPr>
          <w:noProof/>
        </w:rPr>
        <w:drawing>
          <wp:inline distT="0" distB="0" distL="0" distR="0" wp14:anchorId="2B64B561" wp14:editId="7757A4FD">
            <wp:extent cx="5731510" cy="1625600"/>
            <wp:effectExtent l="0" t="0" r="254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ow subscribed member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2.2.3 – Displayed all members</w:t>
      </w:r>
      <w:r>
        <w:br/>
      </w:r>
      <w:r w:rsidR="0020189E">
        <w:rPr>
          <w:noProof/>
        </w:rPr>
        <w:lastRenderedPageBreak/>
        <w:drawing>
          <wp:inline distT="0" distB="0" distL="0" distR="0" wp14:anchorId="6A93689C" wp14:editId="4008AD49">
            <wp:extent cx="5731510" cy="3222625"/>
            <wp:effectExtent l="0" t="0" r="2540" b="0"/>
            <wp:docPr id="50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mbership subscrib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>
        <w:br/>
        <w:t>Figure 2.3.1 – Memberships subscription page</w:t>
      </w:r>
    </w:p>
    <w:p w14:paraId="06D9D0A2" w14:textId="156C34CD" w:rsidR="0020189E" w:rsidRDefault="002B2DFC" w:rsidP="00FC662B">
      <w:pPr>
        <w:jc w:val="center"/>
        <w:rPr>
          <w:noProof/>
        </w:rPr>
      </w:pPr>
      <w:r>
        <w:t xml:space="preserve"> </w:t>
      </w:r>
      <w:r>
        <w:br/>
      </w:r>
      <w:r>
        <w:rPr>
          <w:noProof/>
        </w:rPr>
        <w:drawing>
          <wp:inline distT="0" distB="0" distL="0" distR="0" wp14:anchorId="4396D587" wp14:editId="0C8A76C9">
            <wp:extent cx="5731510" cy="3054350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mber insert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Figure 2.3.</w:t>
      </w:r>
      <w:r w:rsidR="0020189E">
        <w:rPr>
          <w:noProof/>
        </w:rPr>
        <w:t>2</w:t>
      </w:r>
      <w:r w:rsidR="00C975CE">
        <w:rPr>
          <w:noProof/>
        </w:rPr>
        <w:t xml:space="preserve"> – Member join</w:t>
      </w:r>
      <w:r w:rsidR="00914E7E">
        <w:rPr>
          <w:noProof/>
        </w:rPr>
        <w:t>s</w:t>
      </w:r>
      <w:r w:rsidR="00C975CE">
        <w:rPr>
          <w:noProof/>
        </w:rPr>
        <w:t xml:space="preserve"> subcription added into database succesfully </w:t>
      </w:r>
      <w:r>
        <w:rPr>
          <w:noProof/>
        </w:rPr>
        <w:br/>
      </w:r>
      <w:r w:rsidR="00AF7738">
        <w:rPr>
          <w:noProof/>
        </w:rPr>
        <w:lastRenderedPageBreak/>
        <w:drawing>
          <wp:inline distT="0" distB="0" distL="0" distR="0" wp14:anchorId="5F5668C2" wp14:editId="506F20A8">
            <wp:extent cx="5731510" cy="3054350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mber inserted 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7E">
        <w:rPr>
          <w:noProof/>
        </w:rPr>
        <w:br/>
        <w:t>Figure 2.3.</w:t>
      </w:r>
      <w:r w:rsidR="0020189E">
        <w:rPr>
          <w:noProof/>
        </w:rPr>
        <w:t>3</w:t>
      </w:r>
      <w:r w:rsidR="00914E7E">
        <w:rPr>
          <w:noProof/>
        </w:rPr>
        <w:t xml:space="preserve"> – </w:t>
      </w:r>
      <w:r w:rsidR="0020189E">
        <w:rPr>
          <w:noProof/>
        </w:rPr>
        <w:t>Another m</w:t>
      </w:r>
      <w:r w:rsidR="00914E7E">
        <w:rPr>
          <w:noProof/>
        </w:rPr>
        <w:t>ember joins subcription added into database succesfully</w:t>
      </w:r>
      <w:r w:rsidR="0020189E">
        <w:rPr>
          <w:noProof/>
        </w:rPr>
        <w:drawing>
          <wp:anchor distT="0" distB="0" distL="114300" distR="114300" simplePos="0" relativeHeight="251663360" behindDoc="0" locked="0" layoutInCell="1" allowOverlap="1" wp14:anchorId="08898812" wp14:editId="75F64CD1">
            <wp:simplePos x="0" y="0"/>
            <wp:positionH relativeFrom="column">
              <wp:posOffset>0</wp:posOffset>
            </wp:positionH>
            <wp:positionV relativeFrom="paragraph">
              <wp:posOffset>3248025</wp:posOffset>
            </wp:positionV>
            <wp:extent cx="5731510" cy="2289175"/>
            <wp:effectExtent l="0" t="0" r="2540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subscribe p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89E">
        <w:rPr>
          <w:noProof/>
        </w:rPr>
        <w:br/>
        <w:t>Figure 2.4.1 – Memberships unsubcribe page</w:t>
      </w:r>
      <w:r w:rsidR="00914E7E">
        <w:rPr>
          <w:noProof/>
        </w:rPr>
        <w:br/>
      </w:r>
      <w:r w:rsidR="00AF7738">
        <w:rPr>
          <w:noProof/>
        </w:rPr>
        <w:drawing>
          <wp:inline distT="0" distB="0" distL="0" distR="0" wp14:anchorId="0048DC17" wp14:editId="3DC27BD1">
            <wp:extent cx="5731510" cy="2026285"/>
            <wp:effectExtent l="0" t="0" r="254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subscribe mailto 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 w:rsidRPr="0020189E">
        <w:rPr>
          <w:noProof/>
        </w:rPr>
        <w:t xml:space="preserve"> </w:t>
      </w:r>
      <w:r w:rsidR="0020189E">
        <w:rPr>
          <w:noProof/>
        </w:rPr>
        <w:br/>
        <w:t>Figure 2.4.2 – Enter email wanted to unsubcribe and it will prompt a compose mail to the administrator email address in order to unsubscribe on behalf.</w:t>
      </w:r>
    </w:p>
    <w:p w14:paraId="58B8AEAA" w14:textId="6A0362F3" w:rsidR="00215F74" w:rsidRDefault="0020189E" w:rsidP="00FC662B">
      <w:pPr>
        <w:jc w:val="center"/>
      </w:pP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5E36789A" wp14:editId="6ABD8721">
            <wp:extent cx="4458322" cy="3105583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ceive unsubscribe from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AC">
        <w:br/>
        <w:t>Figure 2.4.3 – Administrator email address received unsubscribe email from member.</w:t>
      </w:r>
    </w:p>
    <w:p w14:paraId="1EF7F054" w14:textId="7EDCE74A" w:rsidR="00305595" w:rsidRDefault="00305595">
      <w:r>
        <w:br w:type="page"/>
      </w:r>
    </w:p>
    <w:p w14:paraId="7BA20155" w14:textId="6B215469" w:rsidR="005C3AC9" w:rsidRDefault="005C3AC9">
      <w:r>
        <w:rPr>
          <w:noProof/>
        </w:rPr>
        <w:lastRenderedPageBreak/>
        <w:drawing>
          <wp:inline distT="0" distB="0" distL="0" distR="0" wp14:anchorId="1D6F594B" wp14:editId="47DFADF4">
            <wp:extent cx="5731510" cy="323469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3A20" w14:textId="0914C624" w:rsidR="005C3AC9" w:rsidRDefault="005C3AC9" w:rsidP="005C3AC9">
      <w:pPr>
        <w:jc w:val="center"/>
      </w:pPr>
      <w:r>
        <w:t>Figure 3.1.1 – Searched movies with rating feature added (like and dislikes)</w:t>
      </w:r>
    </w:p>
    <w:p w14:paraId="7D01F6F7" w14:textId="2D5AA16C" w:rsidR="005C3AC9" w:rsidRDefault="005C3AC9" w:rsidP="005C3AC9">
      <w:pPr>
        <w:jc w:val="center"/>
      </w:pPr>
      <w:r>
        <w:rPr>
          <w:noProof/>
        </w:rPr>
        <w:drawing>
          <wp:inline distT="0" distB="0" distL="0" distR="0" wp14:anchorId="15FF4852" wp14:editId="264E8540">
            <wp:extent cx="5731510" cy="20224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766B" w14:textId="521B8D2F" w:rsidR="005C3AC9" w:rsidRDefault="005C3AC9" w:rsidP="005C3AC9">
      <w:pPr>
        <w:jc w:val="center"/>
      </w:pPr>
      <w:r>
        <w:rPr>
          <w:noProof/>
        </w:rPr>
        <w:drawing>
          <wp:inline distT="0" distB="0" distL="0" distR="0" wp14:anchorId="089C9D08" wp14:editId="4C22120E">
            <wp:extent cx="5731510" cy="19259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5B6" w14:textId="5DB87D79" w:rsidR="005C3AC9" w:rsidRDefault="005C3AC9" w:rsidP="005C3AC9">
      <w:pPr>
        <w:jc w:val="center"/>
      </w:pPr>
      <w:proofErr w:type="gramStart"/>
      <w:r>
        <w:t>Figures  3.1.2</w:t>
      </w:r>
      <w:proofErr w:type="gramEnd"/>
      <w:r>
        <w:t xml:space="preserve"> – Dynamic graphs of Top 10 liked &amp; Disliked movies</w:t>
      </w:r>
    </w:p>
    <w:p w14:paraId="09B264F3" w14:textId="17AEA18A" w:rsidR="00211117" w:rsidRDefault="00211117" w:rsidP="005C3AC9">
      <w:pPr>
        <w:jc w:val="center"/>
      </w:pPr>
    </w:p>
    <w:p w14:paraId="2177EE32" w14:textId="1C039ED3" w:rsidR="00211117" w:rsidRDefault="00211117" w:rsidP="005C3AC9">
      <w:pPr>
        <w:jc w:val="center"/>
      </w:pPr>
    </w:p>
    <w:p w14:paraId="51F0CCCF" w14:textId="1DEDF7F8" w:rsidR="00211117" w:rsidRDefault="00211117" w:rsidP="005C3AC9">
      <w:pPr>
        <w:jc w:val="center"/>
      </w:pPr>
    </w:p>
    <w:p w14:paraId="4D4EA59B" w14:textId="05E5ECEE" w:rsidR="00211117" w:rsidRDefault="00211117" w:rsidP="005C3AC9">
      <w:pPr>
        <w:jc w:val="center"/>
      </w:pPr>
      <w:r>
        <w:rPr>
          <w:noProof/>
        </w:rPr>
        <w:lastRenderedPageBreak/>
        <w:drawing>
          <wp:inline distT="0" distB="0" distL="0" distR="0" wp14:anchorId="4648F3CA" wp14:editId="312F7D47">
            <wp:extent cx="5731510" cy="20980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1BA9" w14:textId="3C56D4AB" w:rsidR="00211117" w:rsidRDefault="00211117" w:rsidP="005C3AC9">
      <w:pPr>
        <w:jc w:val="center"/>
      </w:pPr>
      <w:r>
        <w:t xml:space="preserve">Figure 3.2.1 – User groups login function Admin and ACME </w:t>
      </w:r>
      <w:r w:rsidR="00BB58D1">
        <w:t>Personnel (</w:t>
      </w:r>
      <w:r w:rsidR="00373D77">
        <w:t>Admin view)</w:t>
      </w:r>
    </w:p>
    <w:p w14:paraId="72FB70B4" w14:textId="7D14F31E" w:rsidR="00373D77" w:rsidRDefault="00373D77" w:rsidP="005C3AC9">
      <w:pPr>
        <w:jc w:val="center"/>
      </w:pPr>
      <w:r>
        <w:rPr>
          <w:noProof/>
        </w:rPr>
        <w:drawing>
          <wp:inline distT="0" distB="0" distL="0" distR="0" wp14:anchorId="00CB8A4D" wp14:editId="7502877E">
            <wp:extent cx="5731510" cy="19888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8F4" w14:textId="58521EFD" w:rsidR="00373D77" w:rsidRDefault="00373D77" w:rsidP="00373D77">
      <w:pPr>
        <w:jc w:val="center"/>
      </w:pPr>
      <w:r>
        <w:t xml:space="preserve">Figure 3.2.2 – User groups login function Admin and ACME </w:t>
      </w:r>
      <w:proofErr w:type="gramStart"/>
      <w:r>
        <w:t>Personnel(</w:t>
      </w:r>
      <w:proofErr w:type="gramEnd"/>
      <w:r>
        <w:t>ACME Personnel view)</w:t>
      </w:r>
    </w:p>
    <w:p w14:paraId="27BFB9F7" w14:textId="77777777" w:rsidR="00373D77" w:rsidRDefault="00373D77" w:rsidP="005C3AC9">
      <w:pPr>
        <w:jc w:val="center"/>
      </w:pPr>
    </w:p>
    <w:p w14:paraId="744A2079" w14:textId="604C7D00" w:rsidR="00211117" w:rsidRDefault="00211117" w:rsidP="005C3AC9">
      <w:pPr>
        <w:jc w:val="center"/>
      </w:pPr>
      <w:r>
        <w:rPr>
          <w:noProof/>
        </w:rPr>
        <w:drawing>
          <wp:inline distT="0" distB="0" distL="0" distR="0" wp14:anchorId="4C489CC8" wp14:editId="18B37A9A">
            <wp:extent cx="3038475" cy="1381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14:paraId="716461EE" w14:textId="540CD5C6" w:rsidR="00211117" w:rsidRDefault="00211117" w:rsidP="005C3AC9">
      <w:pPr>
        <w:jc w:val="center"/>
      </w:pPr>
      <w:r>
        <w:t>Figure 3.2.</w:t>
      </w:r>
      <w:r w:rsidR="00373D77">
        <w:t>3</w:t>
      </w:r>
      <w:r>
        <w:t xml:space="preserve"> – Login failed message of the wrong user groups credentials.</w:t>
      </w:r>
    </w:p>
    <w:p w14:paraId="0B71EBCB" w14:textId="77777777" w:rsidR="007A559F" w:rsidRDefault="007A559F" w:rsidP="005C3AC9">
      <w:pPr>
        <w:jc w:val="center"/>
      </w:pPr>
    </w:p>
    <w:p w14:paraId="5C3EFCAA" w14:textId="4D0C6887" w:rsidR="007A559F" w:rsidRDefault="007A559F" w:rsidP="005C3AC9">
      <w:pPr>
        <w:jc w:val="center"/>
      </w:pPr>
      <w:r>
        <w:rPr>
          <w:noProof/>
        </w:rPr>
        <w:lastRenderedPageBreak/>
        <w:drawing>
          <wp:inline distT="0" distB="0" distL="0" distR="0" wp14:anchorId="014E71AF" wp14:editId="13C099FB">
            <wp:extent cx="5731510" cy="5601335"/>
            <wp:effectExtent l="0" t="0" r="254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dmin_Privileg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3.3.1 – Admin user groups creation</w:t>
      </w:r>
    </w:p>
    <w:p w14:paraId="459E9730" w14:textId="3645B4C1" w:rsidR="001D20A7" w:rsidRDefault="007A559F" w:rsidP="007A559F">
      <w:pPr>
        <w:jc w:val="center"/>
      </w:pPr>
      <w:r>
        <w:rPr>
          <w:noProof/>
        </w:rPr>
        <w:lastRenderedPageBreak/>
        <w:drawing>
          <wp:inline distT="0" distB="0" distL="0" distR="0" wp14:anchorId="0584FE8D" wp14:editId="4CFCBA8F">
            <wp:extent cx="5731510" cy="3154045"/>
            <wp:effectExtent l="0" t="0" r="2540" b="8255"/>
            <wp:docPr id="68" name="Picture 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assword_Strength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3.3.2 – Password strength requirement</w:t>
      </w:r>
    </w:p>
    <w:p w14:paraId="4ED75787" w14:textId="27725CD2" w:rsidR="007A559F" w:rsidRDefault="001D20A7" w:rsidP="001D20A7">
      <w:r>
        <w:br w:type="page"/>
      </w:r>
    </w:p>
    <w:bookmarkStart w:id="17" w:name="_Toc2560939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2833286"/>
        <w:docPartObj>
          <w:docPartGallery w:val="Bibliographies"/>
          <w:docPartUnique/>
        </w:docPartObj>
      </w:sdtPr>
      <w:sdtEndPr/>
      <w:sdtContent>
        <w:p w14:paraId="36064D47" w14:textId="77777777" w:rsidR="00215F74" w:rsidRDefault="00215F74">
          <w:pPr>
            <w:pStyle w:val="Heading1"/>
          </w:pPr>
          <w:r>
            <w:t>Bibliography</w:t>
          </w:r>
          <w:bookmarkEnd w:id="17"/>
        </w:p>
        <w:sdt>
          <w:sdtPr>
            <w:id w:val="111145805"/>
            <w:bibliography/>
          </w:sdtPr>
          <w:sdtEndPr/>
          <w:sdtContent>
            <w:p w14:paraId="2ACF6FBD" w14:textId="77777777" w:rsidR="00FD3578" w:rsidRDefault="00215F74" w:rsidP="00FD3578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D3578">
                <w:rPr>
                  <w:i/>
                  <w:iCs/>
                  <w:noProof/>
                </w:rPr>
                <w:t>360 Logica</w:t>
              </w:r>
              <w:r w:rsidR="00FD3578">
                <w:rPr>
                  <w:noProof/>
                </w:rPr>
                <w:t>. (n.d.). Retrieved from https://www.360logica.com/blog/regression-testing-vs-functional-testing/</w:t>
              </w:r>
            </w:p>
            <w:p w14:paraId="72FE826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CITE Managed Services</w:t>
              </w:r>
              <w:r>
                <w:rPr>
                  <w:noProof/>
                </w:rPr>
                <w:t>. (n.d.). Retrieved from http://www.citems.com.au/?page_id=84</w:t>
              </w:r>
            </w:p>
            <w:p w14:paraId="28DE3E21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https://www.guru99.com/accessibility-testing.html</w:t>
              </w:r>
            </w:p>
            <w:p w14:paraId="71024A2F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https://www.guru99.com/compatibility-testing.html</w:t>
              </w:r>
            </w:p>
            <w:p w14:paraId="7FE4D0E0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Performance Testing: https://www.guru99.com/performance-testing.html</w:t>
              </w:r>
            </w:p>
            <w:p w14:paraId="082E1F7C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Configuration Testing: https://www.guru99.com/configuration-testing.html</w:t>
              </w:r>
            </w:p>
            <w:p w14:paraId="6C7A8022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Security Testing: https://www.guru99.com/what-is-security-testing.html</w:t>
              </w:r>
            </w:p>
            <w:p w14:paraId="32927903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Professional QA</w:t>
              </w:r>
              <w:r>
                <w:rPr>
                  <w:noProof/>
                </w:rPr>
                <w:t>. (n.d.). Retrieved from http://www.professionalqa.com/gui-testing-vs-usability-testing</w:t>
              </w:r>
            </w:p>
            <w:p w14:paraId="383927D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Software Testing Help</w:t>
              </w:r>
              <w:r>
                <w:rPr>
                  <w:noProof/>
                </w:rPr>
                <w:t>. (n.d.). Retrieved from Localization and Internationalization: https://www.softwaretestinghelp.com/localization-and-internationalization-testing/</w:t>
              </w:r>
            </w:p>
            <w:p w14:paraId="03BAC624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Techopedia</w:t>
              </w:r>
              <w:r>
                <w:rPr>
                  <w:noProof/>
                </w:rPr>
                <w:t>. (n.d.). Retrieved from UAT: https://www.techopedia.com/definition/3887/user-acceptance-testing-uat</w:t>
              </w:r>
            </w:p>
            <w:p w14:paraId="2F5014C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Wikipedia</w:t>
              </w:r>
              <w:r>
                <w:rPr>
                  <w:noProof/>
                </w:rPr>
                <w:t>. (n.d.). Retrieved from System Integration Testing: https://en.wikipedia.org/wiki/System_integration_testing</w:t>
              </w:r>
            </w:p>
            <w:p w14:paraId="2E3A6EB0" w14:textId="77777777" w:rsidR="00215F74" w:rsidRDefault="00215F74" w:rsidP="00FD357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2B51F98" w14:textId="32B62376" w:rsidR="00305595" w:rsidRDefault="00305595">
      <w:r>
        <w:br w:type="page"/>
      </w:r>
    </w:p>
    <w:p w14:paraId="4989D2E6" w14:textId="77777777" w:rsidR="00FD3578" w:rsidRDefault="00FD3578" w:rsidP="00FD3578">
      <w:pPr>
        <w:pStyle w:val="Heading1"/>
      </w:pPr>
      <w:bookmarkStart w:id="18" w:name="_Glossary_of_Term"/>
      <w:bookmarkStart w:id="19" w:name="_Toc25609397"/>
      <w:bookmarkEnd w:id="18"/>
      <w:r>
        <w:lastRenderedPageBreak/>
        <w:t>Glossary</w:t>
      </w:r>
      <w:r w:rsidR="00BF5062">
        <w:t xml:space="preserve"> of Term</w:t>
      </w:r>
      <w:bookmarkEnd w:id="19"/>
    </w:p>
    <w:p w14:paraId="476CA2BD" w14:textId="77777777" w:rsidR="00830933" w:rsidRDefault="00FD3578" w:rsidP="00FD3578">
      <w:r w:rsidRPr="00BF5062">
        <w:rPr>
          <w:b/>
        </w:rPr>
        <w:t>System Integration Testing (SIT)</w:t>
      </w:r>
      <w:r w:rsidR="00BF5062">
        <w:t xml:space="preserve"> </w:t>
      </w:r>
      <w:r w:rsidR="00830933">
        <w:t>–</w:t>
      </w:r>
      <w:r w:rsidR="00BF5062">
        <w:t xml:space="preserve"> </w:t>
      </w:r>
      <w:r w:rsidR="00830933">
        <w:t>This is a software solution designed to deliver instructional content.</w:t>
      </w:r>
    </w:p>
    <w:p w14:paraId="2DABF6B1" w14:textId="77777777" w:rsidR="00FD3578" w:rsidRDefault="00FD3578" w:rsidP="00FD3578">
      <w:r w:rsidRPr="00BF5062">
        <w:rPr>
          <w:b/>
        </w:rPr>
        <w:t xml:space="preserve">User </w:t>
      </w:r>
      <w:r w:rsidR="009E272B" w:rsidRPr="00BF5062">
        <w:rPr>
          <w:b/>
        </w:rPr>
        <w:t>A</w:t>
      </w:r>
      <w:r w:rsidRPr="00BF5062">
        <w:rPr>
          <w:b/>
        </w:rPr>
        <w:t>cceptance Testing</w:t>
      </w:r>
      <w:r w:rsidR="009E272B" w:rsidRPr="00BF5062">
        <w:rPr>
          <w:b/>
        </w:rPr>
        <w:t xml:space="preserve"> (UAT)</w:t>
      </w:r>
      <w:r w:rsidR="00BF5062">
        <w:rPr>
          <w:b/>
        </w:rPr>
        <w:t xml:space="preserve"> </w:t>
      </w:r>
      <w:r w:rsidR="00BF3087">
        <w:t>–</w:t>
      </w:r>
      <w:r w:rsidR="00830933">
        <w:t xml:space="preserve"> This is last phase of the software testing process. During this phase, actual software users test the software to make sure it can handle required tasks in real-world scenarios, according to specifications.</w:t>
      </w:r>
    </w:p>
    <w:p w14:paraId="3923A976" w14:textId="77777777" w:rsidR="00BF3087" w:rsidRPr="00830933" w:rsidRDefault="00BF3087" w:rsidP="00FD3578">
      <w:r>
        <w:rPr>
          <w:b/>
        </w:rPr>
        <w:t>Graphic User Interface (GUI)</w:t>
      </w:r>
      <w:r w:rsidR="00830933">
        <w:t xml:space="preserve"> – This is a form of user interface that allows users to interact with electronic devices through graphical icons and audio indicator.</w:t>
      </w:r>
    </w:p>
    <w:p w14:paraId="2828E072" w14:textId="77777777" w:rsidR="00BF3087" w:rsidRPr="00830933" w:rsidRDefault="00830933" w:rsidP="00FD3578">
      <w:r>
        <w:rPr>
          <w:b/>
        </w:rPr>
        <w:t xml:space="preserve">Structured Query Language (MySQL) </w:t>
      </w:r>
      <w:r>
        <w:t xml:space="preserve">- This is an open-source relational database management system. Its name is a combination of “My”, the name of co-founder Michael </w:t>
      </w:r>
      <w:proofErr w:type="spellStart"/>
      <w:r>
        <w:t>Widenius’s</w:t>
      </w:r>
      <w:proofErr w:type="spellEnd"/>
      <w:r>
        <w:t xml:space="preserve"> daughter, and “SQL”, the abbreviation for Structured Query Language.</w:t>
      </w:r>
    </w:p>
    <w:p w14:paraId="43374151" w14:textId="77777777" w:rsidR="00830933" w:rsidRPr="00830933" w:rsidRDefault="00830933" w:rsidP="00FD3578">
      <w:r>
        <w:rPr>
          <w:b/>
        </w:rPr>
        <w:t xml:space="preserve">Hypertext Mark-up Language (HTML) </w:t>
      </w:r>
      <w:r>
        <w:t>– This is the standard mark-up language for documents designed to be displayed in a web browser.</w:t>
      </w:r>
    </w:p>
    <w:p w14:paraId="39D19A57" w14:textId="77777777" w:rsidR="00BF3087" w:rsidRPr="007413D3" w:rsidRDefault="00830933" w:rsidP="00FD3578">
      <w:r>
        <w:rPr>
          <w:b/>
        </w:rPr>
        <w:t>Hypertext Pre-processor (PHP)</w:t>
      </w:r>
      <w:r>
        <w:t xml:space="preserve"> – This is a general-purpose programming language originally designed for web development.</w:t>
      </w:r>
    </w:p>
    <w:sectPr w:rsidR="00BF3087" w:rsidRPr="007413D3" w:rsidSect="009F13E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7FF247" w14:textId="77777777" w:rsidR="00D64272" w:rsidRDefault="00D64272" w:rsidP="008B0E56">
      <w:pPr>
        <w:spacing w:after="0" w:line="240" w:lineRule="auto"/>
      </w:pPr>
      <w:r>
        <w:separator/>
      </w:r>
    </w:p>
  </w:endnote>
  <w:endnote w:type="continuationSeparator" w:id="0">
    <w:p w14:paraId="7562CC1D" w14:textId="77777777" w:rsidR="00D64272" w:rsidRDefault="00D64272" w:rsidP="008B0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18819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5B27DB" w14:textId="77777777" w:rsidR="00BF3087" w:rsidRDefault="00BF308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14DE1D" w14:textId="77777777" w:rsidR="005727E9" w:rsidRDefault="005727E9" w:rsidP="009F13E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61465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11090E" w14:textId="77777777" w:rsidR="005727E9" w:rsidRDefault="00D64272">
        <w:pPr>
          <w:pStyle w:val="Footer"/>
          <w:jc w:val="center"/>
        </w:pPr>
      </w:p>
    </w:sdtContent>
  </w:sdt>
  <w:p w14:paraId="689524AB" w14:textId="77777777" w:rsidR="005727E9" w:rsidRDefault="005727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3F8427" w14:textId="77777777" w:rsidR="00D64272" w:rsidRDefault="00D64272" w:rsidP="008B0E56">
      <w:pPr>
        <w:spacing w:after="0" w:line="240" w:lineRule="auto"/>
      </w:pPr>
      <w:r>
        <w:separator/>
      </w:r>
    </w:p>
  </w:footnote>
  <w:footnote w:type="continuationSeparator" w:id="0">
    <w:p w14:paraId="058B186E" w14:textId="77777777" w:rsidR="00D64272" w:rsidRDefault="00D64272" w:rsidP="008B0E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135CC" w14:textId="28D11F02" w:rsidR="006779AC" w:rsidRDefault="006779AC">
    <w:pPr>
      <w:pStyle w:val="Header"/>
    </w:pPr>
    <w:r>
      <w:t xml:space="preserve">Sprint </w:t>
    </w:r>
    <w:r w:rsidR="00C00B94">
      <w:t>Two</w:t>
    </w:r>
    <w:r>
      <w:tab/>
      <w:t>Software Development Testing Plan</w:t>
    </w:r>
    <w:r>
      <w:tab/>
    </w:r>
    <w:r w:rsidR="00C00B94">
      <w:t>17</w:t>
    </w:r>
    <w:r>
      <w:rPr>
        <w:vertAlign w:val="superscript"/>
      </w:rPr>
      <w:t xml:space="preserve"> </w:t>
    </w:r>
    <w:r>
      <w:t>November 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E8CBB2" w14:textId="3E336041" w:rsidR="005727E9" w:rsidRDefault="005727E9">
    <w:pPr>
      <w:pStyle w:val="Header"/>
    </w:pPr>
    <w:r>
      <w:t xml:space="preserve">Sprint </w:t>
    </w:r>
    <w:r w:rsidR="003C395A">
      <w:t>Two</w:t>
    </w:r>
    <w:r>
      <w:tab/>
      <w:t>Software Development Testing Plan</w:t>
    </w:r>
    <w:r w:rsidR="003C395A">
      <w:tab/>
      <w:t>17</w:t>
    </w:r>
    <w:r>
      <w:rPr>
        <w:vertAlign w:val="superscript"/>
      </w:rPr>
      <w:t xml:space="preserve"> </w:t>
    </w:r>
    <w:r>
      <w:t>November 2019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916E3"/>
    <w:multiLevelType w:val="hybridMultilevel"/>
    <w:tmpl w:val="690C7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E62AC"/>
    <w:multiLevelType w:val="hybridMultilevel"/>
    <w:tmpl w:val="7514F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13E2F"/>
    <w:multiLevelType w:val="hybridMultilevel"/>
    <w:tmpl w:val="7DDAA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71599"/>
    <w:multiLevelType w:val="hybridMultilevel"/>
    <w:tmpl w:val="5476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702A4"/>
    <w:multiLevelType w:val="hybridMultilevel"/>
    <w:tmpl w:val="18D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33662"/>
    <w:multiLevelType w:val="hybridMultilevel"/>
    <w:tmpl w:val="F09AFCDE"/>
    <w:lvl w:ilvl="0" w:tplc="37A0838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65426"/>
    <w:multiLevelType w:val="hybridMultilevel"/>
    <w:tmpl w:val="17C64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9B3504"/>
    <w:multiLevelType w:val="hybridMultilevel"/>
    <w:tmpl w:val="17EE8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CA62F5"/>
    <w:multiLevelType w:val="hybridMultilevel"/>
    <w:tmpl w:val="569AB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0"/>
  </w:num>
  <w:num w:numId="7">
    <w:abstractNumId w:val="7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7C3"/>
    <w:rsid w:val="000551BE"/>
    <w:rsid w:val="000651F5"/>
    <w:rsid w:val="000A4AE1"/>
    <w:rsid w:val="000C552D"/>
    <w:rsid w:val="000D351E"/>
    <w:rsid w:val="00126193"/>
    <w:rsid w:val="001B16DE"/>
    <w:rsid w:val="001C1BFC"/>
    <w:rsid w:val="001D20A7"/>
    <w:rsid w:val="0020189E"/>
    <w:rsid w:val="00211117"/>
    <w:rsid w:val="002140E8"/>
    <w:rsid w:val="00215F74"/>
    <w:rsid w:val="0026227A"/>
    <w:rsid w:val="00264CFC"/>
    <w:rsid w:val="002B2DFC"/>
    <w:rsid w:val="002C2C08"/>
    <w:rsid w:val="002D28CB"/>
    <w:rsid w:val="002D7564"/>
    <w:rsid w:val="002F21C1"/>
    <w:rsid w:val="00305595"/>
    <w:rsid w:val="00326D94"/>
    <w:rsid w:val="00355B23"/>
    <w:rsid w:val="00373D77"/>
    <w:rsid w:val="0038743F"/>
    <w:rsid w:val="00390691"/>
    <w:rsid w:val="003C395A"/>
    <w:rsid w:val="003D7EE8"/>
    <w:rsid w:val="004062DB"/>
    <w:rsid w:val="00425383"/>
    <w:rsid w:val="00452DB7"/>
    <w:rsid w:val="00473B74"/>
    <w:rsid w:val="004E2930"/>
    <w:rsid w:val="004F17C3"/>
    <w:rsid w:val="00526916"/>
    <w:rsid w:val="00532006"/>
    <w:rsid w:val="00543D4D"/>
    <w:rsid w:val="005727E9"/>
    <w:rsid w:val="00583FB0"/>
    <w:rsid w:val="005C3AC9"/>
    <w:rsid w:val="00607367"/>
    <w:rsid w:val="00611FAF"/>
    <w:rsid w:val="00620711"/>
    <w:rsid w:val="006673DB"/>
    <w:rsid w:val="006779AC"/>
    <w:rsid w:val="006A577F"/>
    <w:rsid w:val="006C1DB3"/>
    <w:rsid w:val="006E2017"/>
    <w:rsid w:val="00715CCD"/>
    <w:rsid w:val="007413D3"/>
    <w:rsid w:val="007A559F"/>
    <w:rsid w:val="007B6608"/>
    <w:rsid w:val="00806C55"/>
    <w:rsid w:val="00830933"/>
    <w:rsid w:val="008537DC"/>
    <w:rsid w:val="008759A4"/>
    <w:rsid w:val="008866F0"/>
    <w:rsid w:val="008A51A6"/>
    <w:rsid w:val="008B0E56"/>
    <w:rsid w:val="008C4E8F"/>
    <w:rsid w:val="008C53B3"/>
    <w:rsid w:val="008E40DF"/>
    <w:rsid w:val="00914E7E"/>
    <w:rsid w:val="009173EE"/>
    <w:rsid w:val="00922FDC"/>
    <w:rsid w:val="00973B57"/>
    <w:rsid w:val="0099301C"/>
    <w:rsid w:val="009A14FA"/>
    <w:rsid w:val="009A3881"/>
    <w:rsid w:val="009E272B"/>
    <w:rsid w:val="009E7168"/>
    <w:rsid w:val="009F13E3"/>
    <w:rsid w:val="00A21074"/>
    <w:rsid w:val="00A46913"/>
    <w:rsid w:val="00A736AC"/>
    <w:rsid w:val="00AC4690"/>
    <w:rsid w:val="00AC72EE"/>
    <w:rsid w:val="00AD334E"/>
    <w:rsid w:val="00AF7738"/>
    <w:rsid w:val="00B04C0D"/>
    <w:rsid w:val="00B55FCA"/>
    <w:rsid w:val="00B82E5D"/>
    <w:rsid w:val="00BB448A"/>
    <w:rsid w:val="00BB58D1"/>
    <w:rsid w:val="00BC2F85"/>
    <w:rsid w:val="00BD2136"/>
    <w:rsid w:val="00BE07B3"/>
    <w:rsid w:val="00BF3087"/>
    <w:rsid w:val="00BF5062"/>
    <w:rsid w:val="00C00B94"/>
    <w:rsid w:val="00C30484"/>
    <w:rsid w:val="00C975CE"/>
    <w:rsid w:val="00CA1602"/>
    <w:rsid w:val="00CE27C4"/>
    <w:rsid w:val="00D27B35"/>
    <w:rsid w:val="00D42B6D"/>
    <w:rsid w:val="00D64272"/>
    <w:rsid w:val="00DA7166"/>
    <w:rsid w:val="00DB2025"/>
    <w:rsid w:val="00DE40FC"/>
    <w:rsid w:val="00DE4C37"/>
    <w:rsid w:val="00E07D2C"/>
    <w:rsid w:val="00E300B0"/>
    <w:rsid w:val="00E622FA"/>
    <w:rsid w:val="00E65917"/>
    <w:rsid w:val="00E81FBB"/>
    <w:rsid w:val="00E86948"/>
    <w:rsid w:val="00EB75B0"/>
    <w:rsid w:val="00ED277F"/>
    <w:rsid w:val="00EE257D"/>
    <w:rsid w:val="00EF574E"/>
    <w:rsid w:val="00F368E0"/>
    <w:rsid w:val="00F46B7A"/>
    <w:rsid w:val="00F60D4C"/>
    <w:rsid w:val="00F87D8C"/>
    <w:rsid w:val="00FA479F"/>
    <w:rsid w:val="00FC662B"/>
    <w:rsid w:val="00FD06F9"/>
    <w:rsid w:val="00FD3578"/>
    <w:rsid w:val="00FF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BBB76F"/>
  <w15:chartTrackingRefBased/>
  <w15:docId w15:val="{4716D27E-6A8D-4BD1-A741-27CDBDDCC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C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3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9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0E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0E5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OC">
    <w:name w:val="TOC"/>
    <w:basedOn w:val="Heading1"/>
    <w:link w:val="TOCChar"/>
    <w:qFormat/>
    <w:rsid w:val="008B0E56"/>
  </w:style>
  <w:style w:type="paragraph" w:styleId="Header">
    <w:name w:val="header"/>
    <w:basedOn w:val="Normal"/>
    <w:link w:val="Head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OCChar">
    <w:name w:val="TOC Char"/>
    <w:basedOn w:val="Heading1Char"/>
    <w:link w:val="TOC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8B0E56"/>
  </w:style>
  <w:style w:type="paragraph" w:styleId="Footer">
    <w:name w:val="footer"/>
    <w:basedOn w:val="Normal"/>
    <w:link w:val="Foot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E56"/>
  </w:style>
  <w:style w:type="character" w:customStyle="1" w:styleId="Heading2Char">
    <w:name w:val="Heading 2 Char"/>
    <w:basedOn w:val="DefaultParagraphFont"/>
    <w:link w:val="Heading2"/>
    <w:uiPriority w:val="9"/>
    <w:rsid w:val="00DE4C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4C3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68E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62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60D4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0D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06F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253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C1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0711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9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22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27A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355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normaltextrun">
    <w:name w:val="normaltextrun"/>
    <w:basedOn w:val="DefaultParagraphFont"/>
    <w:rsid w:val="00355B23"/>
  </w:style>
  <w:style w:type="character" w:customStyle="1" w:styleId="eop">
    <w:name w:val="eop"/>
    <w:basedOn w:val="DefaultParagraphFont"/>
    <w:rsid w:val="00355B23"/>
  </w:style>
  <w:style w:type="character" w:customStyle="1" w:styleId="advancedproofingissue">
    <w:name w:val="advancedproofingissue"/>
    <w:basedOn w:val="DefaultParagraphFont"/>
    <w:rsid w:val="00355B23"/>
  </w:style>
  <w:style w:type="character" w:customStyle="1" w:styleId="spellingerror">
    <w:name w:val="spellingerror"/>
    <w:basedOn w:val="DefaultParagraphFont"/>
    <w:rsid w:val="00355B23"/>
  </w:style>
  <w:style w:type="character" w:customStyle="1" w:styleId="contextualspellingandgrammarerror">
    <w:name w:val="contextualspellingandgrammarerror"/>
    <w:basedOn w:val="DefaultParagraphFont"/>
    <w:rsid w:val="00355B23"/>
  </w:style>
  <w:style w:type="paragraph" w:styleId="Bibliography">
    <w:name w:val="Bibliography"/>
    <w:basedOn w:val="Normal"/>
    <w:next w:val="Normal"/>
    <w:uiPriority w:val="37"/>
    <w:unhideWhenUsed/>
    <w:rsid w:val="00215F74"/>
  </w:style>
  <w:style w:type="character" w:styleId="UnresolvedMention">
    <w:name w:val="Unresolved Mention"/>
    <w:basedOn w:val="DefaultParagraphFont"/>
    <w:uiPriority w:val="99"/>
    <w:semiHidden/>
    <w:unhideWhenUsed/>
    <w:rsid w:val="00BF5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68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04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6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78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6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45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30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2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1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6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9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0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3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83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03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5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3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23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19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04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1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7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2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3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42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06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41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1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89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7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43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9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26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4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43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1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64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4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20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5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89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7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1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8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2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2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4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5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2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76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2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eport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CIT</b:Tag>
    <b:SourceType>InternetSite</b:SourceType>
    <b:Guid>{BC5DADB9-C9D7-4BF2-9A3A-F230BA270CD6}</b:Guid>
    <b:Title>CITE Managed Services</b:Title>
    <b:URL>http://www.citems.com.au/?page_id=84</b:URL>
    <b:RefOrder>11</b:RefOrder>
  </b:Source>
  <b:Source>
    <b:Tag>360</b:Tag>
    <b:SourceType>InternetSite</b:SourceType>
    <b:Guid>{A3478594-11F5-419F-A891-C0E6EB880B3A}</b:Guid>
    <b:Title>360 Logica</b:Title>
    <b:URL>https://www.360logica.com/blog/regression-testing-vs-functional-testing/</b:URL>
    <b:RefOrder>1</b:RefOrder>
  </b:Source>
  <b:Source>
    <b:Tag>Pro</b:Tag>
    <b:SourceType>InternetSite</b:SourceType>
    <b:Guid>{4B957F8D-CDE5-42DB-91E8-6CB10BFB7148}</b:Guid>
    <b:Title>Professional QA</b:Title>
    <b:URL>http://www.professionalqa.com/gui-testing-vs-usability-testing</b:URL>
    <b:RefOrder>2</b:RefOrder>
  </b:Source>
  <b:Source>
    <b:Tag>Gur</b:Tag>
    <b:SourceType>InternetSite</b:SourceType>
    <b:Guid>{A4E6200E-29AD-40EA-BA25-B554CA942789}</b:Guid>
    <b:Title>Guru 99</b:Title>
    <b:URL>https://www.guru99.com/accessibility-testing.html</b:URL>
    <b:RefOrder>3</b:RefOrder>
  </b:Source>
  <b:Source>
    <b:Tag>Gur1</b:Tag>
    <b:SourceType>InternetSite</b:SourceType>
    <b:Guid>{70ACD7F1-24A8-4933-96E3-E8620DACD847}</b:Guid>
    <b:Title>Guru 99</b:Title>
    <b:URL>https://www.guru99.com/compatibility-testing.html</b:URL>
    <b:RefOrder>4</b:RefOrder>
  </b:Source>
  <b:Source>
    <b:Tag>Gur2</b:Tag>
    <b:SourceType>InternetSite</b:SourceType>
    <b:Guid>{10FC9085-108C-45F2-9E41-F29A20439603}</b:Guid>
    <b:Title>Guru 99</b:Title>
    <b:InternetSiteTitle>Performance Testing</b:InternetSiteTitle>
    <b:URL>https://www.guru99.com/performance-testing.html</b:URL>
    <b:RefOrder>5</b:RefOrder>
  </b:Source>
  <b:Source>
    <b:Tag>Gur3</b:Tag>
    <b:SourceType>InternetSite</b:SourceType>
    <b:Guid>{35ED22AF-0C46-40D5-AC5F-B04E387EEDB8}</b:Guid>
    <b:Title>Guru 99</b:Title>
    <b:InternetSiteTitle>Configuration Testing</b:InternetSiteTitle>
    <b:URL>https://www.guru99.com/configuration-testing.html</b:URL>
    <b:RefOrder>6</b:RefOrder>
  </b:Source>
  <b:Source>
    <b:Tag>Wik</b:Tag>
    <b:SourceType>InternetSite</b:SourceType>
    <b:Guid>{8ABCD507-CA11-46E7-871B-51F4B7BA5149}</b:Guid>
    <b:Title>Wikipedia</b:Title>
    <b:InternetSiteTitle>System Integration Testing</b:InternetSiteTitle>
    <b:URL>https://en.wikipedia.org/wiki/System_integration_testing</b:URL>
    <b:RefOrder>7</b:RefOrder>
  </b:Source>
  <b:Source>
    <b:Tag>Gur4</b:Tag>
    <b:SourceType>InternetSite</b:SourceType>
    <b:Guid>{61D4A142-CB70-4459-8F22-54EE1588C941}</b:Guid>
    <b:Title>Guru 99</b:Title>
    <b:InternetSiteTitle>Security Testing</b:InternetSiteTitle>
    <b:URL>https://www.guru99.com/what-is-security-testing.html</b:URL>
    <b:RefOrder>8</b:RefOrder>
  </b:Source>
  <b:Source>
    <b:Tag>Sof</b:Tag>
    <b:SourceType>InternetSite</b:SourceType>
    <b:Guid>{CEAC2D38-D90B-4AA1-9D87-90A68185E3D7}</b:Guid>
    <b:Title>Software Testing Help</b:Title>
    <b:InternetSiteTitle>Localization and Internationalization</b:InternetSiteTitle>
    <b:URL>https://www.softwaretestinghelp.com/localization-and-internationalization-testing/</b:URL>
    <b:RefOrder>9</b:RefOrder>
  </b:Source>
  <b:Source>
    <b:Tag>Tec</b:Tag>
    <b:SourceType>InternetSite</b:SourceType>
    <b:Guid>{44D26971-B04A-4ABB-BF04-901DD581835C}</b:Guid>
    <b:Title>Techopedia</b:Title>
    <b:InternetSiteTitle>UAT</b:InternetSiteTitle>
    <b:URL>https://www.techopedia.com/definition/3887/user-acceptance-testing-uat</b:URL>
    <b:RefOrder>10</b:RefOrder>
  </b:Source>
</b:Sources>
</file>

<file path=customXml/itemProps1.xml><?xml version="1.0" encoding="utf-8"?>
<ds:datastoreItem xmlns:ds="http://schemas.openxmlformats.org/officeDocument/2006/customXml" ds:itemID="{DC532E3C-E014-463B-9C02-5F719C94B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ReportTemplate</Template>
  <TotalTime>11</TotalTime>
  <Pages>30</Pages>
  <Words>1614</Words>
  <Characters>9203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Resources</vt:lpstr>
    </vt:vector>
  </TitlesOfParts>
  <Company>SOUTH METROPOLITAN TAFE</Company>
  <LinksUpToDate>false</LinksUpToDate>
  <CharactersWithSpaces>10796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Resources</dc:title>
  <dc:subject>Rapid Application Development</dc:subject>
  <dc:creator>ACME Entertainment Pty Ltd</dc:creator>
  <cp:keywords/>
  <dc:description/>
  <cp:lastModifiedBy>Daniel Hee</cp:lastModifiedBy>
  <cp:revision>12</cp:revision>
  <dcterms:created xsi:type="dcterms:W3CDTF">2019-11-25T13:12:00Z</dcterms:created>
  <dcterms:modified xsi:type="dcterms:W3CDTF">2019-11-25T19:29:00Z</dcterms:modified>
</cp:coreProperties>
</file>